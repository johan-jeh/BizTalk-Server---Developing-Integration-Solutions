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40D" w:rsidRPr="00CA3B0B" w:rsidRDefault="00E875F9" w:rsidP="005C693D">
      <w:pPr>
        <w:pStyle w:val="Heading1"/>
      </w:pPr>
      <w:bookmarkStart w:id="0" w:name="_GoBack"/>
      <w:bookmarkEnd w:id="0"/>
      <w:r>
        <w:t>BTSHOL02</w:t>
      </w:r>
      <w:r w:rsidR="0040694B">
        <w:t>:</w:t>
      </w:r>
      <w:r w:rsidR="00793CCE" w:rsidRPr="00793CCE">
        <w:t xml:space="preserve"> Working with Schemas</w:t>
      </w:r>
    </w:p>
    <w:p w:rsidR="008A240D" w:rsidRDefault="008A240D" w:rsidP="008A240D">
      <w:pPr>
        <w:pStyle w:val="Rmh"/>
        <w:framePr w:wrap="around"/>
      </w:pPr>
      <w:bookmarkStart w:id="1" w:name="Mod06_Lab1"/>
      <w:r>
        <w:t>Objectives</w:t>
      </w:r>
    </w:p>
    <w:p w:rsidR="008A240D" w:rsidRDefault="008A240D" w:rsidP="008A240D">
      <w:r>
        <w:t>After completing this lab, you will be able to:</w:t>
      </w:r>
    </w:p>
    <w:p w:rsidR="008A240D" w:rsidRDefault="008A240D" w:rsidP="008A240D">
      <w:pPr>
        <w:pStyle w:val="Lb1"/>
      </w:pPr>
      <w:r>
        <w:t>Create a new BizTalk project.</w:t>
      </w:r>
    </w:p>
    <w:p w:rsidR="008A240D" w:rsidRDefault="008A240D" w:rsidP="008A240D">
      <w:pPr>
        <w:pStyle w:val="Lb1"/>
      </w:pPr>
      <w:r>
        <w:t xml:space="preserve">Create an XML schema by using </w:t>
      </w:r>
      <w:r w:rsidR="00C93183">
        <w:t xml:space="preserve">the </w:t>
      </w:r>
      <w:r>
        <w:t>BizTalk Editor.</w:t>
      </w:r>
    </w:p>
    <w:p w:rsidR="008A240D" w:rsidRDefault="008A240D" w:rsidP="008A240D">
      <w:pPr>
        <w:pStyle w:val="Lb1"/>
      </w:pPr>
      <w:r>
        <w:t>Promote a schema property.</w:t>
      </w:r>
    </w:p>
    <w:p w:rsidR="008A240D" w:rsidRDefault="008A240D" w:rsidP="008A240D">
      <w:pPr>
        <w:pStyle w:val="Lb1"/>
      </w:pPr>
      <w:r>
        <w:t xml:space="preserve">Create a flat file schema by using </w:t>
      </w:r>
      <w:r w:rsidR="00C93183">
        <w:t xml:space="preserve">the </w:t>
      </w:r>
      <w:r>
        <w:t>BizTalk Editor.</w:t>
      </w:r>
    </w:p>
    <w:p w:rsidR="008A240D" w:rsidRDefault="008A240D" w:rsidP="008A240D">
      <w:pPr>
        <w:pStyle w:val="Lb1"/>
      </w:pPr>
      <w:r>
        <w:t>Validate a schema and generate a sample instance message.</w:t>
      </w:r>
    </w:p>
    <w:p w:rsidR="008A240D" w:rsidRDefault="00C93183" w:rsidP="008A240D">
      <w:pPr>
        <w:pStyle w:val="Lb1"/>
      </w:pPr>
      <w:r>
        <w:t>Create a strong name and assign it to an</w:t>
      </w:r>
      <w:r w:rsidR="008A240D">
        <w:t xml:space="preserve"> assembl</w:t>
      </w:r>
      <w:r>
        <w:t>y</w:t>
      </w:r>
      <w:r w:rsidR="008A240D">
        <w:t>.</w:t>
      </w:r>
    </w:p>
    <w:p w:rsidR="008A240D" w:rsidRDefault="008A240D" w:rsidP="008A240D">
      <w:pPr>
        <w:pStyle w:val="Lb1"/>
      </w:pPr>
      <w:r>
        <w:t>Build a schema project.</w:t>
      </w:r>
    </w:p>
    <w:p w:rsidR="008A240D" w:rsidRDefault="008A240D" w:rsidP="003A617D">
      <w:pPr>
        <w:pStyle w:val="Le"/>
      </w:pPr>
    </w:p>
    <w:p w:rsidR="008A240D" w:rsidRDefault="008A240D" w:rsidP="008A240D">
      <w:pPr>
        <w:pStyle w:val="Rmh"/>
        <w:framePr w:wrap="around"/>
      </w:pPr>
      <w:r>
        <w:t>Scenario</w:t>
      </w:r>
    </w:p>
    <w:p w:rsidR="008A240D" w:rsidRDefault="008A240D" w:rsidP="008A240D">
      <w:r>
        <w:t>Northwind Traders has chosen to create a custom schema to meet their business requirements for submitting orders to a supplier. In this lab you will create a BizTalk project for the schema, and then define a customer order schema to define the structure of messages (documents) to be exchanged within the solution.</w:t>
      </w:r>
    </w:p>
    <w:p w:rsidR="008A240D" w:rsidRDefault="008A240D" w:rsidP="008A240D">
      <w:r>
        <w:t>You will also promote several of the schema properties so that the property values can be referenced for content</w:t>
      </w:r>
      <w:r w:rsidR="000962C7">
        <w:t>-</w:t>
      </w:r>
      <w:r>
        <w:t>based routing purpo</w:t>
      </w:r>
      <w:r w:rsidR="004B574C">
        <w:t>ses in the BizTalk Server messaging engine</w:t>
      </w:r>
      <w:r>
        <w:t>.</w:t>
      </w:r>
    </w:p>
    <w:p w:rsidR="008A240D" w:rsidRDefault="008A240D" w:rsidP="008A240D">
      <w:pPr>
        <w:pStyle w:val="Rmh"/>
        <w:framePr w:wrap="around"/>
      </w:pPr>
      <w:r>
        <w:t>Estimated time to complete this lab: 45 minutes</w:t>
      </w:r>
    </w:p>
    <w:p w:rsidR="008A240D" w:rsidRDefault="008A240D" w:rsidP="008A240D">
      <w:r>
        <w:t xml:space="preserve">After you have created the schemas and promoted the schema properties, you will use </w:t>
      </w:r>
      <w:r w:rsidR="000962C7">
        <w:t xml:space="preserve">the </w:t>
      </w:r>
      <w:r>
        <w:t>BizTalk Editor to generate a sample instance message and validate the schemas to check for any inconsistencies.</w:t>
      </w:r>
    </w:p>
    <w:p w:rsidR="00843336" w:rsidRDefault="00843336" w:rsidP="008A240D"/>
    <w:p w:rsidR="004367C8" w:rsidRPr="00D63635" w:rsidRDefault="004367C8" w:rsidP="004367C8">
      <w:pPr>
        <w:pStyle w:val="Ln1"/>
        <w:tabs>
          <w:tab w:val="clear" w:pos="720"/>
        </w:tabs>
        <w:ind w:left="0" w:firstLine="0"/>
        <w:rPr>
          <w:color w:val="FF0000"/>
          <w:sz w:val="40"/>
          <w:szCs w:val="40"/>
        </w:rPr>
      </w:pPr>
      <w:r w:rsidRPr="00D63635">
        <w:rPr>
          <w:color w:val="FF0000"/>
          <w:sz w:val="40"/>
          <w:szCs w:val="40"/>
        </w:rPr>
        <w:t>User Name:</w:t>
      </w:r>
      <w:r w:rsidRPr="00D63635">
        <w:rPr>
          <w:color w:val="FF0000"/>
          <w:sz w:val="40"/>
          <w:szCs w:val="40"/>
        </w:rPr>
        <w:tab/>
      </w:r>
      <w:r w:rsidRPr="00D63635">
        <w:rPr>
          <w:b/>
          <w:color w:val="FF0000"/>
          <w:sz w:val="40"/>
          <w:szCs w:val="40"/>
        </w:rPr>
        <w:t>Administrator</w:t>
      </w:r>
    </w:p>
    <w:p w:rsidR="004367C8" w:rsidRPr="00D63635" w:rsidRDefault="004367C8" w:rsidP="004367C8">
      <w:pPr>
        <w:pStyle w:val="Ln1"/>
        <w:tabs>
          <w:tab w:val="clear" w:pos="720"/>
        </w:tabs>
        <w:ind w:left="0" w:firstLine="0"/>
        <w:rPr>
          <w:color w:val="FF0000"/>
          <w:sz w:val="40"/>
          <w:szCs w:val="40"/>
        </w:rPr>
      </w:pPr>
      <w:r w:rsidRPr="00D63635">
        <w:rPr>
          <w:color w:val="FF0000"/>
          <w:sz w:val="40"/>
          <w:szCs w:val="40"/>
        </w:rPr>
        <w:t>Password:</w:t>
      </w:r>
      <w:r w:rsidRPr="00D63635">
        <w:rPr>
          <w:color w:val="FF0000"/>
          <w:sz w:val="40"/>
          <w:szCs w:val="40"/>
        </w:rPr>
        <w:tab/>
      </w:r>
      <w:r w:rsidR="00FC43E1">
        <w:rPr>
          <w:b/>
          <w:color w:val="FF0000"/>
          <w:sz w:val="40"/>
          <w:szCs w:val="40"/>
        </w:rPr>
        <w:t>pass@word1</w:t>
      </w:r>
    </w:p>
    <w:p w:rsidR="008A240D" w:rsidRDefault="008A240D" w:rsidP="008A240D">
      <w:pPr>
        <w:pStyle w:val="Pb"/>
        <w:framePr w:wrap="around"/>
      </w:pPr>
    </w:p>
    <w:p w:rsidR="008A240D" w:rsidRDefault="008A240D" w:rsidP="008A240D">
      <w:pPr>
        <w:pStyle w:val="Lab2h1"/>
      </w:pPr>
      <w:r>
        <w:t>Exercise 1</w:t>
      </w:r>
      <w:r>
        <w:br/>
        <w:t>Creating a New BizTalk Project</w:t>
      </w:r>
    </w:p>
    <w:p w:rsidR="008A240D" w:rsidRDefault="008A240D" w:rsidP="00B1264F">
      <w:pPr>
        <w:pStyle w:val="Lab2norm"/>
        <w:ind w:left="-1843"/>
      </w:pPr>
      <w:r>
        <w:t>In this exercise, you will build a new solution for this project by using the Microsoft Visual Studio</w:t>
      </w:r>
      <w:r w:rsidRPr="0016496B">
        <w:rPr>
          <w:sz w:val="14"/>
        </w:rPr>
        <w:t>®</w:t>
      </w:r>
      <w:r>
        <w:t xml:space="preserve"> </w:t>
      </w:r>
      <w:r w:rsidR="00E668AB">
        <w:t>201</w:t>
      </w:r>
      <w:r w:rsidR="000F1266">
        <w:t>5</w:t>
      </w:r>
      <w:r w:rsidR="00282A27">
        <w:t xml:space="preserve"> </w:t>
      </w:r>
      <w:r>
        <w:t>environment. First you will create a new blank solution, and then you will add a new project to the solution. This project will contain the schemas that you will create in the following exercises.</w:t>
      </w:r>
    </w:p>
    <w:p w:rsidR="008A240D" w:rsidRDefault="008A240D" w:rsidP="008A240D">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8A240D">
        <w:trPr>
          <w:trHeight w:val="572"/>
        </w:trPr>
        <w:tc>
          <w:tcPr>
            <w:tcW w:w="2898" w:type="dxa"/>
            <w:shd w:val="clear" w:color="auto" w:fill="D9D9D9"/>
          </w:tcPr>
          <w:p w:rsidR="008A240D" w:rsidRDefault="008A240D" w:rsidP="001F06B5">
            <w:pPr>
              <w:pStyle w:val="Lab2thf"/>
            </w:pPr>
            <w:r>
              <w:t>Tasks</w:t>
            </w:r>
          </w:p>
        </w:tc>
        <w:tc>
          <w:tcPr>
            <w:tcW w:w="6162" w:type="dxa"/>
            <w:shd w:val="clear" w:color="auto" w:fill="D9D9D9"/>
          </w:tcPr>
          <w:p w:rsidR="008A240D" w:rsidRDefault="008A240D" w:rsidP="001F06B5">
            <w:pPr>
              <w:pStyle w:val="Lab2th"/>
            </w:pPr>
            <w:r>
              <w:t>Detailed steps</w:t>
            </w:r>
          </w:p>
        </w:tc>
      </w:tr>
      <w:tr w:rsidR="00444242">
        <w:tc>
          <w:tcPr>
            <w:tcW w:w="2898" w:type="dxa"/>
            <w:shd w:val="clear" w:color="auto" w:fill="FFFFFF"/>
          </w:tcPr>
          <w:p w:rsidR="00444242" w:rsidRDefault="00444242" w:rsidP="00AD435C">
            <w:pPr>
              <w:pStyle w:val="Lab2Tpn"/>
              <w:numPr>
                <w:ilvl w:val="0"/>
                <w:numId w:val="26"/>
              </w:numPr>
              <w:tabs>
                <w:tab w:val="clear" w:pos="533"/>
              </w:tabs>
              <w:ind w:left="616" w:hanging="425"/>
            </w:pPr>
            <w:r>
              <w:t>Create a blank solution.</w:t>
            </w:r>
            <w:r>
              <w:br/>
            </w:r>
            <w:r>
              <w:br/>
              <w:t>A solution might include only one BizTalk project if the solution is relatively simple.</w:t>
            </w:r>
            <w:r>
              <w:br/>
            </w:r>
            <w:r>
              <w:br/>
              <w:t>A solution might include many BizTalk projects if the solution consists of numerous projects that are developed independently and then must be integrated later.</w:t>
            </w:r>
          </w:p>
        </w:tc>
        <w:tc>
          <w:tcPr>
            <w:tcW w:w="6162" w:type="dxa"/>
            <w:shd w:val="clear" w:color="auto" w:fill="FFFFFF"/>
          </w:tcPr>
          <w:p w:rsidR="00444242" w:rsidRDefault="00444242" w:rsidP="00AD435C">
            <w:pPr>
              <w:pStyle w:val="Lab2Tpl"/>
              <w:numPr>
                <w:ilvl w:val="0"/>
                <w:numId w:val="23"/>
              </w:numPr>
            </w:pPr>
            <w:r>
              <w:t xml:space="preserve">Click </w:t>
            </w:r>
            <w:r>
              <w:rPr>
                <w:rStyle w:val="Bold"/>
              </w:rPr>
              <w:t>Start</w:t>
            </w:r>
            <w:r>
              <w:rPr>
                <w:rStyle w:val="Bold"/>
                <w:b w:val="0"/>
              </w:rPr>
              <w:t>,</w:t>
            </w:r>
            <w:r>
              <w:rPr>
                <w:rStyle w:val="Bold"/>
              </w:rPr>
              <w:t xml:space="preserve"> </w:t>
            </w:r>
            <w:r>
              <w:t xml:space="preserve">click </w:t>
            </w:r>
            <w:r w:rsidR="00F34BD5">
              <w:rPr>
                <w:rStyle w:val="Bold"/>
              </w:rPr>
              <w:t xml:space="preserve">Microsoft </w:t>
            </w:r>
            <w:r w:rsidR="000F1266">
              <w:rPr>
                <w:rStyle w:val="Bold"/>
              </w:rPr>
              <w:t>Visual Studio 2015</w:t>
            </w:r>
            <w:r>
              <w:rPr>
                <w:rStyle w:val="Bold"/>
                <w:b w:val="0"/>
              </w:rPr>
              <w:t>.</w:t>
            </w:r>
          </w:p>
          <w:p w:rsidR="00444242" w:rsidRPr="0020760B" w:rsidRDefault="00444242" w:rsidP="0020760B">
            <w:pPr>
              <w:pStyle w:val="Note"/>
            </w:pPr>
            <w:r w:rsidRPr="0020760B">
              <w:t xml:space="preserve"> The </w:t>
            </w:r>
            <w:r w:rsidR="000F1266">
              <w:t>Visual Studio 2015</w:t>
            </w:r>
            <w:r w:rsidR="000819AA">
              <w:t xml:space="preserve"> </w:t>
            </w:r>
            <w:r w:rsidRPr="0020760B">
              <w:t xml:space="preserve">splash screen </w:t>
            </w:r>
            <w:r w:rsidR="0020760B" w:rsidRPr="0020760B">
              <w:t>appears</w:t>
            </w:r>
            <w:r w:rsidRPr="0020760B">
              <w:t xml:space="preserve"> and then Visual Studio starts.</w:t>
            </w:r>
          </w:p>
          <w:p w:rsidR="001D7A0B" w:rsidRDefault="001D7A0B" w:rsidP="001F06B5">
            <w:pPr>
              <w:pStyle w:val="Lab2Tpl"/>
              <w:spacing w:line="240" w:lineRule="auto"/>
            </w:pPr>
            <w:r>
              <w:t xml:space="preserve">In Visual Studio, from the </w:t>
            </w:r>
            <w:r w:rsidRPr="001D7A0B">
              <w:rPr>
                <w:b/>
              </w:rPr>
              <w:t>File</w:t>
            </w:r>
            <w:r>
              <w:t xml:space="preserve"> menu, click </w:t>
            </w:r>
            <w:r w:rsidRPr="001D7A0B">
              <w:rPr>
                <w:b/>
              </w:rPr>
              <w:t>New</w:t>
            </w:r>
            <w:r>
              <w:t xml:space="preserve">, and then click </w:t>
            </w:r>
            <w:r w:rsidRPr="001D7A0B">
              <w:rPr>
                <w:b/>
              </w:rPr>
              <w:t>Project</w:t>
            </w:r>
            <w:r>
              <w:t>.</w:t>
            </w:r>
          </w:p>
          <w:p w:rsidR="00444242" w:rsidRDefault="00444242" w:rsidP="001F06B5">
            <w:pPr>
              <w:pStyle w:val="Lab2Tpl"/>
              <w:spacing w:line="240" w:lineRule="auto"/>
            </w:pPr>
            <w:r>
              <w:t xml:space="preserve">In the </w:t>
            </w:r>
            <w:r>
              <w:rPr>
                <w:rStyle w:val="Bold"/>
              </w:rPr>
              <w:t>New Project</w:t>
            </w:r>
            <w:r>
              <w:t xml:space="preserve"> dialog box, expand </w:t>
            </w:r>
            <w:r>
              <w:rPr>
                <w:b/>
              </w:rPr>
              <w:t xml:space="preserve">Other Project </w:t>
            </w:r>
            <w:r w:rsidRPr="00444242">
              <w:rPr>
                <w:b/>
              </w:rPr>
              <w:t>Types</w:t>
            </w:r>
            <w:r w:rsidR="001D7A0B">
              <w:t>,</w:t>
            </w:r>
            <w:r>
              <w:t xml:space="preserve"> click </w:t>
            </w:r>
            <w:r>
              <w:rPr>
                <w:b/>
              </w:rPr>
              <w:t>Visual Studio Solutions</w:t>
            </w:r>
            <w:r>
              <w:t>,</w:t>
            </w:r>
            <w:r>
              <w:rPr>
                <w:b/>
              </w:rPr>
              <w:t xml:space="preserve"> </w:t>
            </w:r>
            <w:r w:rsidRPr="00444242">
              <w:t xml:space="preserve">and then </w:t>
            </w:r>
            <w:r>
              <w:t xml:space="preserve">click </w:t>
            </w:r>
            <w:r w:rsidRPr="00444242">
              <w:t>the</w:t>
            </w:r>
            <w:r>
              <w:t xml:space="preserve"> </w:t>
            </w:r>
            <w:r>
              <w:rPr>
                <w:rStyle w:val="Bold"/>
              </w:rPr>
              <w:t>Blank Solution</w:t>
            </w:r>
            <w:r>
              <w:t xml:space="preserve"> template.</w:t>
            </w:r>
          </w:p>
          <w:p w:rsidR="00444242" w:rsidRDefault="00444242" w:rsidP="001F06B5">
            <w:pPr>
              <w:pStyle w:val="Lab2Tpl"/>
              <w:spacing w:line="240" w:lineRule="auto"/>
            </w:pPr>
            <w:r>
              <w:t xml:space="preserve">In the </w:t>
            </w:r>
            <w:r w:rsidRPr="00083486">
              <w:rPr>
                <w:b/>
              </w:rPr>
              <w:t xml:space="preserve">Name </w:t>
            </w:r>
            <w:r>
              <w:t xml:space="preserve">box, type </w:t>
            </w:r>
            <w:proofErr w:type="spellStart"/>
            <w:r>
              <w:rPr>
                <w:b/>
              </w:rPr>
              <w:t>NWBusinessSolution</w:t>
            </w:r>
            <w:proofErr w:type="spellEnd"/>
            <w:r>
              <w:t xml:space="preserve"> as the solution name.</w:t>
            </w:r>
          </w:p>
          <w:p w:rsidR="000250A7" w:rsidRDefault="005707E8" w:rsidP="000250A7">
            <w:pPr>
              <w:pStyle w:val="Lab2Tpl"/>
              <w:spacing w:after="120" w:line="240" w:lineRule="auto"/>
              <w:ind w:left="547" w:hanging="331"/>
            </w:pPr>
            <w:r>
              <w:t>I</w:t>
            </w:r>
            <w:r w:rsidR="00444242">
              <w:t xml:space="preserve">n the </w:t>
            </w:r>
            <w:r w:rsidR="00444242" w:rsidRPr="00083486">
              <w:rPr>
                <w:b/>
              </w:rPr>
              <w:t xml:space="preserve">Location </w:t>
            </w:r>
            <w:r w:rsidR="00444242">
              <w:t xml:space="preserve">box, type </w:t>
            </w:r>
            <w:r w:rsidR="004618D7">
              <w:rPr>
                <w:b/>
              </w:rPr>
              <w:t>C:\Labs</w:t>
            </w:r>
            <w:r w:rsidR="009020C2" w:rsidRPr="009020C2">
              <w:rPr>
                <w:b/>
              </w:rPr>
              <w:t>\</w:t>
            </w:r>
            <w:r w:rsidR="00E875F9">
              <w:rPr>
                <w:b/>
              </w:rPr>
              <w:t>Lab 2</w:t>
            </w:r>
            <w:r w:rsidR="00506E1B" w:rsidRPr="009020C2">
              <w:rPr>
                <w:b/>
              </w:rPr>
              <w:t>\Start</w:t>
            </w:r>
            <w:r w:rsidR="00444242">
              <w:t>.</w:t>
            </w:r>
          </w:p>
          <w:p w:rsidR="00444242" w:rsidRDefault="00444242" w:rsidP="000250A7">
            <w:pPr>
              <w:pStyle w:val="Lab2Tpl"/>
              <w:spacing w:after="120" w:line="240" w:lineRule="auto"/>
              <w:ind w:left="547" w:hanging="331"/>
            </w:pPr>
            <w:r>
              <w:t>Click</w:t>
            </w:r>
            <w:r>
              <w:rPr>
                <w:b/>
              </w:rPr>
              <w:t xml:space="preserve"> </w:t>
            </w:r>
            <w:r>
              <w:rPr>
                <w:rStyle w:val="Bold"/>
              </w:rPr>
              <w:t xml:space="preserve">OK </w:t>
            </w:r>
            <w:r>
              <w:rPr>
                <w:rStyle w:val="Bold"/>
                <w:b w:val="0"/>
              </w:rPr>
              <w:t>to open the new solution.</w:t>
            </w:r>
          </w:p>
          <w:p w:rsidR="00444242" w:rsidRDefault="00444242" w:rsidP="00BC72D0">
            <w:pPr>
              <w:pStyle w:val="Note"/>
              <w:rPr>
                <w:noProof/>
              </w:rPr>
            </w:pPr>
            <w:r w:rsidRPr="0020760B">
              <w:rPr>
                <w:noProof/>
              </w:rPr>
              <w:t>A</w:t>
            </w:r>
            <w:r w:rsidR="0020760B">
              <w:rPr>
                <w:noProof/>
              </w:rPr>
              <w:t xml:space="preserve"> new </w:t>
            </w:r>
            <w:r w:rsidRPr="0020760B">
              <w:rPr>
                <w:noProof/>
              </w:rPr>
              <w:t>solution appears in Solution Explorer</w:t>
            </w:r>
            <w:r w:rsidR="0020760B">
              <w:rPr>
                <w:noProof/>
              </w:rPr>
              <w:t xml:space="preserve"> and the solution files are </w:t>
            </w:r>
            <w:r w:rsidRPr="0020760B">
              <w:rPr>
                <w:noProof/>
              </w:rPr>
              <w:t>created in</w:t>
            </w:r>
            <w:r w:rsidR="0020760B">
              <w:rPr>
                <w:noProof/>
              </w:rPr>
              <w:t xml:space="preserve"> </w:t>
            </w:r>
            <w:r w:rsidR="004618D7">
              <w:t>C:\Labs</w:t>
            </w:r>
            <w:r w:rsidR="009020C2" w:rsidRPr="009020C2">
              <w:t>\</w:t>
            </w:r>
            <w:r w:rsidR="00E875F9">
              <w:t>Lab 2</w:t>
            </w:r>
            <w:r w:rsidR="009020C2" w:rsidRPr="009020C2">
              <w:t>\Start</w:t>
            </w:r>
            <w:r w:rsidR="00855C7A">
              <w:rPr>
                <w:noProof/>
              </w:rPr>
              <w:t>\</w:t>
            </w:r>
            <w:proofErr w:type="spellStart"/>
            <w:r w:rsidRPr="0020760B">
              <w:rPr>
                <w:noProof/>
              </w:rPr>
              <w:t>NWBusinessSolution</w:t>
            </w:r>
            <w:proofErr w:type="spellEnd"/>
            <w:r w:rsidRPr="0020760B">
              <w:rPr>
                <w:noProof/>
              </w:rPr>
              <w:t>.</w:t>
            </w:r>
          </w:p>
        </w:tc>
      </w:tr>
      <w:tr w:rsidR="00BC72D0">
        <w:tc>
          <w:tcPr>
            <w:tcW w:w="2898" w:type="dxa"/>
            <w:shd w:val="clear" w:color="auto" w:fill="FFFFFF"/>
          </w:tcPr>
          <w:p w:rsidR="00BC72D0" w:rsidRDefault="00BC72D0" w:rsidP="00AD435C">
            <w:pPr>
              <w:pStyle w:val="Lab2Tpn"/>
              <w:numPr>
                <w:ilvl w:val="0"/>
                <w:numId w:val="26"/>
              </w:numPr>
              <w:tabs>
                <w:tab w:val="clear" w:pos="533"/>
              </w:tabs>
              <w:ind w:left="616" w:hanging="425"/>
            </w:pPr>
            <w:r>
              <w:t>Add a new BizTalk project to the solution.</w:t>
            </w:r>
            <w:r>
              <w:br/>
            </w:r>
            <w:r>
              <w:br/>
              <w:t xml:space="preserve">Selecting the </w:t>
            </w:r>
            <w:r w:rsidRPr="00465E0A">
              <w:t>BizTalk</w:t>
            </w:r>
            <w:r>
              <w:rPr>
                <w:b/>
              </w:rPr>
              <w:t xml:space="preserve"> </w:t>
            </w:r>
            <w:r>
              <w:t>project template exposes the BizTalk tools, such as BizTalk Mapper, within the Visual Studio .NET develo</w:t>
            </w:r>
            <w:r w:rsidR="004B574C">
              <w:t>pment environment, and invokes</w:t>
            </w:r>
            <w:r>
              <w:t xml:space="preserve"> BizTalk</w:t>
            </w:r>
            <w:r>
              <w:noBreakHyphen/>
              <w:t xml:space="preserve">specific </w:t>
            </w:r>
            <w:r w:rsidR="004B574C">
              <w:t>build tasks</w:t>
            </w:r>
            <w:r>
              <w:t>.</w:t>
            </w:r>
          </w:p>
          <w:p w:rsidR="00BC72D0" w:rsidRDefault="00BC72D0" w:rsidP="004A184F">
            <w:pPr>
              <w:pStyle w:val="Lab2Tpn"/>
              <w:ind w:left="0" w:firstLine="0"/>
            </w:pPr>
          </w:p>
        </w:tc>
        <w:tc>
          <w:tcPr>
            <w:tcW w:w="6162" w:type="dxa"/>
            <w:shd w:val="clear" w:color="auto" w:fill="FFFFFF"/>
          </w:tcPr>
          <w:p w:rsidR="00BC72D0" w:rsidRDefault="00BC72D0" w:rsidP="00AD435C">
            <w:pPr>
              <w:pStyle w:val="Lab2Tpl"/>
              <w:numPr>
                <w:ilvl w:val="0"/>
                <w:numId w:val="3"/>
              </w:numPr>
              <w:spacing w:line="240" w:lineRule="auto"/>
            </w:pPr>
            <w:r>
              <w:t xml:space="preserve">In Solution Explorer, right-click </w:t>
            </w:r>
            <w:r>
              <w:rPr>
                <w:rStyle w:val="Bold"/>
              </w:rPr>
              <w:t xml:space="preserve">Solution </w:t>
            </w:r>
            <w:smartTag w:uri="urn:schemas-microsoft-com:office:smarttags" w:element="PersonName">
              <w:r>
                <w:rPr>
                  <w:rStyle w:val="Bold"/>
                </w:rPr>
                <w:t>'</w:t>
              </w:r>
            </w:smartTag>
            <w:proofErr w:type="spellStart"/>
            <w:r>
              <w:rPr>
                <w:b/>
              </w:rPr>
              <w:t>NWBusinessSolution</w:t>
            </w:r>
            <w:proofErr w:type="spellEnd"/>
            <w:smartTag w:uri="urn:schemas-microsoft-com:office:smarttags" w:element="PersonName">
              <w:r>
                <w:rPr>
                  <w:rStyle w:val="Bold"/>
                </w:rPr>
                <w:t>'</w:t>
              </w:r>
            </w:smartTag>
            <w:r>
              <w:t xml:space="preserve">, point to </w:t>
            </w:r>
            <w:r>
              <w:rPr>
                <w:rStyle w:val="Bold"/>
              </w:rPr>
              <w:t>Add</w:t>
            </w:r>
            <w:r>
              <w:t xml:space="preserve">, and then click </w:t>
            </w:r>
            <w:r>
              <w:rPr>
                <w:rStyle w:val="Bold"/>
              </w:rPr>
              <w:t>New Project</w:t>
            </w:r>
            <w:r>
              <w:t>.</w:t>
            </w:r>
          </w:p>
          <w:p w:rsidR="00BC72D0" w:rsidRDefault="00BC72D0" w:rsidP="00AD435C">
            <w:pPr>
              <w:pStyle w:val="Lab2Tpl"/>
              <w:numPr>
                <w:ilvl w:val="0"/>
                <w:numId w:val="3"/>
              </w:numPr>
              <w:spacing w:line="240" w:lineRule="auto"/>
            </w:pPr>
            <w:r>
              <w:t xml:space="preserve">In the </w:t>
            </w:r>
            <w:r>
              <w:rPr>
                <w:rStyle w:val="Bold"/>
              </w:rPr>
              <w:t>Add New Project</w:t>
            </w:r>
            <w:r>
              <w:t xml:space="preserve"> dialog box, in the Project Types pane, click </w:t>
            </w:r>
            <w:r>
              <w:rPr>
                <w:b/>
              </w:rPr>
              <w:t>BizTalk Projects</w:t>
            </w:r>
            <w:r w:rsidRPr="00BC72D0">
              <w:t>.</w:t>
            </w:r>
          </w:p>
          <w:p w:rsidR="00BC72D0" w:rsidRDefault="00BC72D0" w:rsidP="00AD435C">
            <w:pPr>
              <w:pStyle w:val="Lab2Tpl"/>
              <w:numPr>
                <w:ilvl w:val="0"/>
                <w:numId w:val="3"/>
              </w:numPr>
              <w:spacing w:line="240" w:lineRule="auto"/>
            </w:pPr>
            <w:r>
              <w:t xml:space="preserve">In the Templates pane, select </w:t>
            </w:r>
            <w:r>
              <w:rPr>
                <w:rStyle w:val="Bold"/>
              </w:rPr>
              <w:t>Empty BizTalk Server Project</w:t>
            </w:r>
            <w:r>
              <w:t>.</w:t>
            </w:r>
          </w:p>
          <w:p w:rsidR="00BC72D0" w:rsidRDefault="00BC72D0" w:rsidP="00AD435C">
            <w:pPr>
              <w:pStyle w:val="Lab2Tpl"/>
              <w:numPr>
                <w:ilvl w:val="0"/>
                <w:numId w:val="3"/>
              </w:numPr>
              <w:spacing w:line="240" w:lineRule="auto"/>
            </w:pPr>
            <w:r>
              <w:t xml:space="preserve">In the </w:t>
            </w:r>
            <w:r w:rsidRPr="00083486">
              <w:rPr>
                <w:b/>
              </w:rPr>
              <w:t xml:space="preserve">Name </w:t>
            </w:r>
            <w:r>
              <w:t xml:space="preserve">box, type </w:t>
            </w:r>
            <w:proofErr w:type="spellStart"/>
            <w:r>
              <w:rPr>
                <w:b/>
              </w:rPr>
              <w:t>NWMessaging</w:t>
            </w:r>
            <w:proofErr w:type="spellEnd"/>
            <w:r>
              <w:t xml:space="preserve">, and then click </w:t>
            </w:r>
            <w:r>
              <w:rPr>
                <w:b/>
              </w:rPr>
              <w:t>OK</w:t>
            </w:r>
            <w:r>
              <w:t>.</w:t>
            </w:r>
          </w:p>
          <w:p w:rsidR="00BC72D0" w:rsidRDefault="00BC72D0" w:rsidP="004A184F">
            <w:pPr>
              <w:pStyle w:val="Note"/>
            </w:pPr>
            <w:r>
              <w:t xml:space="preserve">A new project is added to Solution Explorer, and the starting project files are created in </w:t>
            </w:r>
            <w:r w:rsidR="004618D7">
              <w:t>C:\Labs</w:t>
            </w:r>
            <w:r w:rsidR="009020C2" w:rsidRPr="009020C2">
              <w:t>\</w:t>
            </w:r>
            <w:r w:rsidR="00E875F9">
              <w:t>Lab 2</w:t>
            </w:r>
            <w:r w:rsidR="009020C2" w:rsidRPr="009020C2">
              <w:t>\Start</w:t>
            </w:r>
            <w:r>
              <w:t>\</w:t>
            </w:r>
            <w:proofErr w:type="spellStart"/>
            <w:r>
              <w:t>NWBusinesSolution</w:t>
            </w:r>
            <w:proofErr w:type="spellEnd"/>
            <w:r>
              <w:t>\</w:t>
            </w:r>
            <w:proofErr w:type="spellStart"/>
            <w:r>
              <w:t>NWMessaging</w:t>
            </w:r>
            <w:proofErr w:type="spellEnd"/>
            <w:r>
              <w:t xml:space="preserve">. </w:t>
            </w:r>
          </w:p>
          <w:p w:rsidR="00BC72D0" w:rsidRDefault="00BC72D0" w:rsidP="004A184F">
            <w:pPr>
              <w:pStyle w:val="Le"/>
              <w:jc w:val="center"/>
            </w:pPr>
          </w:p>
          <w:p w:rsidR="00BC72D0" w:rsidRDefault="00BC72D0" w:rsidP="00AD435C">
            <w:pPr>
              <w:pStyle w:val="Lab2Tpl"/>
              <w:numPr>
                <w:ilvl w:val="0"/>
                <w:numId w:val="3"/>
              </w:numPr>
              <w:spacing w:line="240" w:lineRule="auto"/>
            </w:pPr>
            <w:r>
              <w:t xml:space="preserve">In Solution Explorer, under </w:t>
            </w:r>
            <w:proofErr w:type="spellStart"/>
            <w:r w:rsidRPr="001D7A0B">
              <w:rPr>
                <w:b/>
              </w:rPr>
              <w:t>NWMessaging</w:t>
            </w:r>
            <w:proofErr w:type="spellEnd"/>
            <w:r>
              <w:t xml:space="preserve">, expand </w:t>
            </w:r>
            <w:r w:rsidRPr="001D7A0B">
              <w:rPr>
                <w:b/>
              </w:rPr>
              <w:t>References</w:t>
            </w:r>
            <w:r>
              <w:t xml:space="preserve"> to view the default references that get added to a new project.</w:t>
            </w:r>
          </w:p>
          <w:p w:rsidR="00BC72D0" w:rsidRPr="001D7A0B" w:rsidRDefault="00BC72D0" w:rsidP="004A184F"/>
        </w:tc>
      </w:tr>
    </w:tbl>
    <w:p w:rsidR="008A240D" w:rsidRDefault="008A240D" w:rsidP="00BC72D0">
      <w:pPr>
        <w:pStyle w:val="Tes"/>
        <w:jc w:val="left"/>
      </w:pPr>
    </w:p>
    <w:p w:rsidR="008A240D" w:rsidRDefault="008A240D" w:rsidP="008A240D">
      <w:pPr>
        <w:pStyle w:val="Pb"/>
        <w:framePr w:wrap="around"/>
      </w:pPr>
    </w:p>
    <w:p w:rsidR="008A240D" w:rsidRDefault="008A240D" w:rsidP="008A240D">
      <w:pPr>
        <w:pStyle w:val="Lab2h1"/>
      </w:pPr>
      <w:r>
        <w:t>Exercise 2</w:t>
      </w:r>
      <w:r>
        <w:br/>
        <w:t>Creating an XML Schema Using BizTalk Editor</w:t>
      </w:r>
    </w:p>
    <w:p w:rsidR="008A240D" w:rsidRDefault="008A240D" w:rsidP="008A240D">
      <w:pPr>
        <w:pStyle w:val="Lab2norm"/>
      </w:pPr>
      <w:r>
        <w:t xml:space="preserve">In this exercise, you will create a schema to define the structure of the shipping address record. You will also open an existing schema and use the </w:t>
      </w:r>
      <w:r w:rsidRPr="00465E0A">
        <w:rPr>
          <w:b/>
          <w:iCs/>
        </w:rPr>
        <w:t>import</w:t>
      </w:r>
      <w:r>
        <w:t xml:space="preserve"> function to insert schema nodes within the existing schema</w:t>
      </w:r>
      <w:r w:rsidR="004B574C">
        <w:t xml:space="preserve"> that use the newly created address defin</w:t>
      </w:r>
      <w:r w:rsidR="00604D37">
        <w:t>i</w:t>
      </w:r>
      <w:r w:rsidR="004B574C">
        <w:t>tion</w:t>
      </w:r>
      <w:r>
        <w:t xml:space="preserve">. </w:t>
      </w:r>
    </w:p>
    <w:p w:rsidR="008A240D" w:rsidRDefault="008A240D" w:rsidP="008A240D">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8A240D">
        <w:trPr>
          <w:trHeight w:val="572"/>
        </w:trPr>
        <w:tc>
          <w:tcPr>
            <w:tcW w:w="2898" w:type="dxa"/>
            <w:shd w:val="clear" w:color="auto" w:fill="D9D9D9"/>
          </w:tcPr>
          <w:p w:rsidR="008A240D" w:rsidRDefault="008A240D" w:rsidP="001F06B5">
            <w:pPr>
              <w:pStyle w:val="Lab2thf"/>
            </w:pPr>
            <w:r>
              <w:t>Tasks</w:t>
            </w:r>
          </w:p>
        </w:tc>
        <w:tc>
          <w:tcPr>
            <w:tcW w:w="6162" w:type="dxa"/>
            <w:shd w:val="clear" w:color="auto" w:fill="D9D9D9"/>
          </w:tcPr>
          <w:p w:rsidR="008A240D" w:rsidRDefault="008A240D" w:rsidP="001F06B5">
            <w:pPr>
              <w:pStyle w:val="Lab2th"/>
            </w:pPr>
            <w:r>
              <w:t>Detailed steps</w:t>
            </w:r>
          </w:p>
        </w:tc>
      </w:tr>
      <w:tr w:rsidR="008A240D">
        <w:tc>
          <w:tcPr>
            <w:tcW w:w="2898" w:type="dxa"/>
            <w:shd w:val="clear" w:color="auto" w:fill="FFFFFF"/>
          </w:tcPr>
          <w:p w:rsidR="008A240D" w:rsidRDefault="008A240D" w:rsidP="00AD435C">
            <w:pPr>
              <w:pStyle w:val="Lab2Tpn"/>
              <w:numPr>
                <w:ilvl w:val="0"/>
                <w:numId w:val="19"/>
              </w:numPr>
            </w:pPr>
            <w:r>
              <w:t>Create the shipping address schema.</w:t>
            </w:r>
            <w:r>
              <w:br/>
            </w:r>
            <w:r>
              <w:br/>
            </w:r>
            <w:r>
              <w:br/>
            </w:r>
            <w:r>
              <w:br/>
            </w:r>
            <w:r>
              <w:br/>
            </w:r>
            <w:r>
              <w:br/>
            </w:r>
            <w:r>
              <w:br/>
            </w:r>
            <w:r>
              <w:br/>
            </w:r>
            <w:r>
              <w:br/>
            </w:r>
            <w:r>
              <w:br/>
            </w:r>
            <w:r>
              <w:br/>
            </w:r>
            <w:r>
              <w:br/>
            </w:r>
            <w:r>
              <w:br/>
              <w:t xml:space="preserve">Selecting the </w:t>
            </w:r>
            <w:r w:rsidRPr="00465E0A">
              <w:t>Schema</w:t>
            </w:r>
            <w:r>
              <w:t xml:space="preserve"> template causes BizTalk Editor to start.</w:t>
            </w:r>
          </w:p>
          <w:p w:rsidR="008A240D" w:rsidRDefault="008A240D" w:rsidP="001F06B5">
            <w:pPr>
              <w:pStyle w:val="Lab2Tpn"/>
              <w:ind w:left="540" w:hanging="324"/>
            </w:pPr>
          </w:p>
        </w:tc>
        <w:tc>
          <w:tcPr>
            <w:tcW w:w="6162" w:type="dxa"/>
            <w:shd w:val="clear" w:color="auto" w:fill="FFFFFF"/>
          </w:tcPr>
          <w:p w:rsidR="008A240D" w:rsidRDefault="008A240D" w:rsidP="00AD435C">
            <w:pPr>
              <w:pStyle w:val="Lab2Tpl"/>
              <w:numPr>
                <w:ilvl w:val="0"/>
                <w:numId w:val="17"/>
              </w:numPr>
              <w:spacing w:line="240" w:lineRule="auto"/>
            </w:pPr>
            <w:r>
              <w:t xml:space="preserve">In Solution Explorer, right-click the </w:t>
            </w:r>
            <w:proofErr w:type="spellStart"/>
            <w:r>
              <w:rPr>
                <w:rStyle w:val="Bold"/>
              </w:rPr>
              <w:t>NWMessaging</w:t>
            </w:r>
            <w:proofErr w:type="spellEnd"/>
            <w:r>
              <w:t xml:space="preserve"> project, point to </w:t>
            </w:r>
            <w:r>
              <w:rPr>
                <w:rStyle w:val="Bold"/>
              </w:rPr>
              <w:t>Add</w:t>
            </w:r>
            <w:r>
              <w:t xml:space="preserve">, and then </w:t>
            </w:r>
            <w:r w:rsidR="00DE1C2D">
              <w:t>click</w:t>
            </w:r>
            <w:r>
              <w:t xml:space="preserve"> </w:t>
            </w:r>
            <w:r>
              <w:rPr>
                <w:rStyle w:val="Bold"/>
              </w:rPr>
              <w:t>New Item</w:t>
            </w:r>
            <w:r>
              <w:t>.</w:t>
            </w:r>
          </w:p>
          <w:p w:rsidR="008A240D" w:rsidRDefault="008A240D" w:rsidP="00AD435C">
            <w:pPr>
              <w:pStyle w:val="Lab2Tpl"/>
              <w:numPr>
                <w:ilvl w:val="0"/>
                <w:numId w:val="17"/>
              </w:numPr>
              <w:spacing w:line="240" w:lineRule="auto"/>
            </w:pPr>
            <w:r>
              <w:t xml:space="preserve">In the </w:t>
            </w:r>
            <w:r>
              <w:rPr>
                <w:rStyle w:val="Bold"/>
              </w:rPr>
              <w:t>Add New Item</w:t>
            </w:r>
            <w:r>
              <w:t xml:space="preserve"> dialog box, in the </w:t>
            </w:r>
            <w:r w:rsidR="00990DD0" w:rsidRPr="002D5C72">
              <w:rPr>
                <w:b/>
              </w:rPr>
              <w:t>Categories</w:t>
            </w:r>
            <w:r w:rsidR="00990DD0">
              <w:t xml:space="preserve"> pane, select </w:t>
            </w:r>
            <w:r w:rsidR="00990DD0">
              <w:rPr>
                <w:b/>
              </w:rPr>
              <w:t>Schema Files</w:t>
            </w:r>
            <w:r w:rsidR="00990DD0">
              <w:t xml:space="preserve">, and then in the </w:t>
            </w:r>
            <w:r w:rsidRPr="002D5C72">
              <w:rPr>
                <w:b/>
              </w:rPr>
              <w:t>Templates</w:t>
            </w:r>
            <w:r>
              <w:t xml:space="preserve"> pane, select </w:t>
            </w:r>
            <w:r>
              <w:rPr>
                <w:b/>
              </w:rPr>
              <w:t>Schema</w:t>
            </w:r>
            <w:r>
              <w:t>.</w:t>
            </w:r>
          </w:p>
          <w:p w:rsidR="00677740" w:rsidRDefault="008A240D" w:rsidP="00AD435C">
            <w:pPr>
              <w:pStyle w:val="Lab2Tpl"/>
              <w:numPr>
                <w:ilvl w:val="0"/>
                <w:numId w:val="17"/>
              </w:numPr>
              <w:spacing w:line="240" w:lineRule="auto"/>
            </w:pPr>
            <w:r>
              <w:t xml:space="preserve">In the </w:t>
            </w:r>
            <w:r>
              <w:rPr>
                <w:rStyle w:val="Bold"/>
              </w:rPr>
              <w:t>Name</w:t>
            </w:r>
            <w:r>
              <w:t xml:space="preserve"> box, type </w:t>
            </w:r>
            <w:r>
              <w:rPr>
                <w:rStyle w:val="Bold"/>
              </w:rPr>
              <w:t>ShippingAddress.xsd</w:t>
            </w:r>
            <w:r w:rsidR="00195CF3">
              <w:rPr>
                <w:rStyle w:val="Bold"/>
                <w:b w:val="0"/>
              </w:rPr>
              <w:t>,</w:t>
            </w:r>
            <w:r>
              <w:t xml:space="preserve"> to name the schema</w:t>
            </w:r>
            <w:r w:rsidR="00677740">
              <w:t>.</w:t>
            </w:r>
          </w:p>
          <w:p w:rsidR="004A3AF9" w:rsidRDefault="003026FD" w:rsidP="00677740">
            <w:pPr>
              <w:pStyle w:val="Lab2Tpl"/>
              <w:numPr>
                <w:ilvl w:val="0"/>
                <w:numId w:val="0"/>
              </w:numPr>
              <w:spacing w:line="240" w:lineRule="auto"/>
              <w:ind w:left="216"/>
            </w:pPr>
            <w:r w:rsidRPr="00CB034C">
              <w:rPr>
                <w:noProof/>
                <w:lang w:val="sv-SE" w:eastAsia="sv-SE"/>
              </w:rPr>
              <w:drawing>
                <wp:inline distT="0" distB="0" distL="0" distR="0">
                  <wp:extent cx="3898900" cy="21653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98900" cy="2165350"/>
                          </a:xfrm>
                          <a:prstGeom prst="rect">
                            <a:avLst/>
                          </a:prstGeom>
                          <a:noFill/>
                          <a:ln>
                            <a:noFill/>
                          </a:ln>
                        </pic:spPr>
                      </pic:pic>
                    </a:graphicData>
                  </a:graphic>
                </wp:inline>
              </w:drawing>
            </w:r>
          </w:p>
          <w:p w:rsidR="008A240D" w:rsidRDefault="008A240D" w:rsidP="00AD435C">
            <w:pPr>
              <w:pStyle w:val="Lab2Tpl"/>
              <w:numPr>
                <w:ilvl w:val="0"/>
                <w:numId w:val="17"/>
              </w:numPr>
              <w:spacing w:line="240" w:lineRule="auto"/>
            </w:pPr>
            <w:r>
              <w:rPr>
                <w:noProof/>
              </w:rPr>
              <w:t>C</w:t>
            </w:r>
            <w:r>
              <w:t xml:space="preserve">lick </w:t>
            </w:r>
            <w:r w:rsidR="00990DD0">
              <w:rPr>
                <w:rStyle w:val="Bold"/>
              </w:rPr>
              <w:t>Add</w:t>
            </w:r>
            <w:r w:rsidR="00990DD0">
              <w:rPr>
                <w:rStyle w:val="Bold"/>
                <w:b w:val="0"/>
              </w:rPr>
              <w:t xml:space="preserve"> </w:t>
            </w:r>
            <w:r>
              <w:rPr>
                <w:rStyle w:val="Bold"/>
                <w:b w:val="0"/>
              </w:rPr>
              <w:t>to open the blank schema</w:t>
            </w:r>
            <w:r>
              <w:t xml:space="preserve"> in BizTalk Editor.</w:t>
            </w:r>
          </w:p>
          <w:p w:rsidR="008A240D" w:rsidRDefault="008A240D" w:rsidP="00DE1C2D">
            <w:pPr>
              <w:pStyle w:val="Note"/>
            </w:pPr>
            <w:r>
              <w:t>The schema tree (left pane) and XSD view (right pane) appear in BizTalk Editor. Also, the new schema (ShippingAddress.xsd) is added to Solution Explorer.</w:t>
            </w:r>
          </w:p>
          <w:p w:rsidR="008A240D" w:rsidRDefault="008A240D" w:rsidP="001F06B5">
            <w:pPr>
              <w:pStyle w:val="Lab2Tpl"/>
              <w:numPr>
                <w:ilvl w:val="0"/>
                <w:numId w:val="0"/>
              </w:numPr>
            </w:pPr>
          </w:p>
        </w:tc>
      </w:tr>
    </w:tbl>
    <w:p w:rsidR="00B979F8" w:rsidRDefault="00B979F8" w:rsidP="00B979F8">
      <w:pPr>
        <w:pStyle w:val="Pb"/>
        <w:framePr w:wrap="around"/>
      </w:pPr>
    </w:p>
    <w:p w:rsidR="00B979F8" w:rsidRDefault="00B979F8">
      <w:pPr>
        <w:pStyle w:val="Ttw"/>
        <w:numPr>
          <w:ilvl w:val="12"/>
          <w:numId w:val="0"/>
        </w:numPr>
        <w:ind w:left="-2300"/>
        <w:rPr>
          <w:iCs/>
        </w:rPr>
      </w:pPr>
      <w:r>
        <w:rPr>
          <w:iCs/>
        </w:rPr>
        <w:t>(</w:t>
      </w:r>
      <w:r>
        <w:rPr>
          <w:i/>
        </w:rPr>
        <w:t>continued</w:t>
      </w:r>
      <w:r>
        <w:rPr>
          <w:iCs/>
        </w:rPr>
        <w:t>)</w:t>
      </w:r>
    </w:p>
    <w:p w:rsidR="00B979F8" w:rsidRDefault="00B979F8" w:rsidP="00B979F8">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B979F8">
        <w:trPr>
          <w:trHeight w:val="572"/>
        </w:trPr>
        <w:tc>
          <w:tcPr>
            <w:tcW w:w="2898" w:type="dxa"/>
            <w:shd w:val="clear" w:color="auto" w:fill="D9D9D9"/>
          </w:tcPr>
          <w:p w:rsidR="00B979F8" w:rsidRDefault="00B979F8" w:rsidP="001F06B5">
            <w:pPr>
              <w:pStyle w:val="Lab2thf"/>
            </w:pPr>
            <w:r>
              <w:t>Tasks</w:t>
            </w:r>
          </w:p>
        </w:tc>
        <w:tc>
          <w:tcPr>
            <w:tcW w:w="6162" w:type="dxa"/>
            <w:shd w:val="clear" w:color="auto" w:fill="D9D9D9"/>
          </w:tcPr>
          <w:p w:rsidR="00B979F8" w:rsidRDefault="00B979F8" w:rsidP="001F06B5">
            <w:pPr>
              <w:pStyle w:val="Lab2th"/>
            </w:pPr>
            <w:r>
              <w:t>Detailed steps</w:t>
            </w:r>
          </w:p>
        </w:tc>
      </w:tr>
      <w:bookmarkEnd w:id="1"/>
      <w:tr w:rsidR="008A240D">
        <w:tc>
          <w:tcPr>
            <w:tcW w:w="2898" w:type="dxa"/>
            <w:shd w:val="clear" w:color="auto" w:fill="FFFFFF"/>
          </w:tcPr>
          <w:p w:rsidR="008A240D" w:rsidRDefault="008A240D" w:rsidP="00AD435C">
            <w:pPr>
              <w:pStyle w:val="Lab2Tpn"/>
              <w:numPr>
                <w:ilvl w:val="0"/>
                <w:numId w:val="19"/>
              </w:numPr>
            </w:pPr>
            <w:r>
              <w:t>Create the schema record.</w:t>
            </w:r>
          </w:p>
          <w:p w:rsidR="008A240D" w:rsidRDefault="008A240D" w:rsidP="00450544">
            <w:pPr>
              <w:pStyle w:val="Lab2Tpn"/>
              <w:ind w:left="540" w:hanging="324"/>
            </w:pPr>
            <w:r>
              <w:br/>
              <w:t xml:space="preserve">The </w:t>
            </w:r>
            <w:r>
              <w:rPr>
                <w:b/>
              </w:rPr>
              <w:t>Root</w:t>
            </w:r>
            <w:r>
              <w:t xml:space="preserve"> node should always be renamed using a meaningful name that represents the type of document described by the schema. </w:t>
            </w:r>
            <w:r>
              <w:br/>
            </w:r>
            <w:r>
              <w:br/>
            </w:r>
            <w:r>
              <w:br/>
              <w:t xml:space="preserve">You can right-click an empty area of the Toolbar and select </w:t>
            </w:r>
            <w:r>
              <w:rPr>
                <w:b/>
              </w:rPr>
              <w:t>BizTalk Editor</w:t>
            </w:r>
            <w:r>
              <w:t xml:space="preserve"> to display a floating toolbar of BizTalk Editor options.</w:t>
            </w:r>
          </w:p>
        </w:tc>
        <w:tc>
          <w:tcPr>
            <w:tcW w:w="6162" w:type="dxa"/>
            <w:shd w:val="clear" w:color="auto" w:fill="FFFFFF"/>
          </w:tcPr>
          <w:p w:rsidR="008A240D" w:rsidRDefault="008A240D" w:rsidP="00AD435C">
            <w:pPr>
              <w:pStyle w:val="Lab2Tpl"/>
              <w:numPr>
                <w:ilvl w:val="0"/>
                <w:numId w:val="11"/>
              </w:numPr>
              <w:spacing w:line="240" w:lineRule="auto"/>
            </w:pPr>
            <w:r>
              <w:t xml:space="preserve">In the Schema Tree, right-click the </w:t>
            </w:r>
            <w:r>
              <w:rPr>
                <w:rStyle w:val="Bold"/>
              </w:rPr>
              <w:t xml:space="preserve">Root </w:t>
            </w:r>
            <w:r>
              <w:t xml:space="preserve">node, and then click </w:t>
            </w:r>
            <w:r>
              <w:rPr>
                <w:rStyle w:val="Bold"/>
              </w:rPr>
              <w:t>Rename</w:t>
            </w:r>
            <w:r>
              <w:t>.</w:t>
            </w:r>
          </w:p>
          <w:p w:rsidR="008A240D" w:rsidRDefault="008A240D" w:rsidP="00AD435C">
            <w:pPr>
              <w:pStyle w:val="Lab2Tpl"/>
              <w:numPr>
                <w:ilvl w:val="0"/>
                <w:numId w:val="11"/>
              </w:numPr>
              <w:spacing w:line="240" w:lineRule="auto"/>
              <w:rPr>
                <w:b/>
              </w:rPr>
            </w:pPr>
            <w:r>
              <w:t xml:space="preserve">Type </w:t>
            </w:r>
            <w:proofErr w:type="spellStart"/>
            <w:r>
              <w:rPr>
                <w:rStyle w:val="Bold"/>
              </w:rPr>
              <w:t>ShippingAddress</w:t>
            </w:r>
            <w:proofErr w:type="spellEnd"/>
            <w:r>
              <w:t xml:space="preserve"> as the new name, and then press ENTER.</w:t>
            </w:r>
          </w:p>
          <w:p w:rsidR="008A240D" w:rsidRDefault="008A240D" w:rsidP="00AD435C">
            <w:pPr>
              <w:pStyle w:val="Lab2Tpl"/>
              <w:numPr>
                <w:ilvl w:val="0"/>
                <w:numId w:val="11"/>
              </w:numPr>
              <w:spacing w:line="240" w:lineRule="auto"/>
              <w:rPr>
                <w:rStyle w:val="Bold"/>
              </w:rPr>
            </w:pPr>
            <w:r>
              <w:t xml:space="preserve">Right-click the </w:t>
            </w:r>
            <w:proofErr w:type="spellStart"/>
            <w:r>
              <w:rPr>
                <w:rStyle w:val="Bold"/>
              </w:rPr>
              <w:t>ShippingAddress</w:t>
            </w:r>
            <w:proofErr w:type="spellEnd"/>
            <w:r>
              <w:t xml:space="preserve"> node, point to </w:t>
            </w:r>
            <w:r>
              <w:rPr>
                <w:rStyle w:val="Bold"/>
              </w:rPr>
              <w:t>Insert Schema Node</w:t>
            </w:r>
            <w:r>
              <w:t xml:space="preserve">, and then click </w:t>
            </w:r>
            <w:r>
              <w:rPr>
                <w:rStyle w:val="Bold"/>
              </w:rPr>
              <w:t xml:space="preserve">Child Field Element </w:t>
            </w:r>
            <w:r>
              <w:rPr>
                <w:rStyle w:val="Bold"/>
                <w:b w:val="0"/>
              </w:rPr>
              <w:t>to add the following fields (repeat this step for each field element):</w:t>
            </w:r>
            <w:r w:rsidR="00B979F8">
              <w:rPr>
                <w:rStyle w:val="Bold"/>
              </w:rPr>
              <w:t xml:space="preserve"> </w:t>
            </w:r>
          </w:p>
          <w:p w:rsidR="008A240D" w:rsidRPr="00465E0A" w:rsidRDefault="008A240D" w:rsidP="00AD435C">
            <w:pPr>
              <w:pStyle w:val="Lab2tpb"/>
              <w:numPr>
                <w:ilvl w:val="0"/>
                <w:numId w:val="13"/>
              </w:numPr>
              <w:spacing w:before="0" w:after="0"/>
              <w:rPr>
                <w:rStyle w:val="Bold"/>
                <w:b w:val="0"/>
              </w:rPr>
            </w:pPr>
            <w:r w:rsidRPr="00465E0A">
              <w:rPr>
                <w:rStyle w:val="Bold"/>
                <w:b w:val="0"/>
              </w:rPr>
              <w:t>City</w:t>
            </w:r>
          </w:p>
          <w:p w:rsidR="008A240D" w:rsidRPr="00465E0A" w:rsidRDefault="008A240D" w:rsidP="00AD435C">
            <w:pPr>
              <w:pStyle w:val="Lab2tpb"/>
              <w:numPr>
                <w:ilvl w:val="0"/>
                <w:numId w:val="13"/>
              </w:numPr>
              <w:spacing w:before="0" w:after="0"/>
              <w:rPr>
                <w:rStyle w:val="Bold"/>
                <w:b w:val="0"/>
              </w:rPr>
            </w:pPr>
            <w:r w:rsidRPr="00465E0A">
              <w:rPr>
                <w:rStyle w:val="Bold"/>
                <w:b w:val="0"/>
              </w:rPr>
              <w:t>Country</w:t>
            </w:r>
          </w:p>
          <w:p w:rsidR="008A240D" w:rsidRPr="00465E0A" w:rsidRDefault="008A240D" w:rsidP="00AD435C">
            <w:pPr>
              <w:pStyle w:val="Lab2tpb"/>
              <w:numPr>
                <w:ilvl w:val="0"/>
                <w:numId w:val="13"/>
              </w:numPr>
              <w:spacing w:before="0" w:after="0"/>
              <w:rPr>
                <w:rStyle w:val="Bold"/>
                <w:b w:val="0"/>
              </w:rPr>
            </w:pPr>
            <w:r w:rsidRPr="00465E0A">
              <w:rPr>
                <w:rStyle w:val="Bold"/>
                <w:b w:val="0"/>
              </w:rPr>
              <w:t>Street</w:t>
            </w:r>
          </w:p>
          <w:p w:rsidR="008A240D" w:rsidRPr="00465E0A" w:rsidRDefault="008A240D" w:rsidP="00AD435C">
            <w:pPr>
              <w:pStyle w:val="Lab2tpb"/>
              <w:numPr>
                <w:ilvl w:val="0"/>
                <w:numId w:val="13"/>
              </w:numPr>
              <w:spacing w:before="0" w:after="0"/>
              <w:rPr>
                <w:rStyle w:val="Bold"/>
                <w:b w:val="0"/>
              </w:rPr>
            </w:pPr>
            <w:r w:rsidRPr="00465E0A">
              <w:rPr>
                <w:rStyle w:val="Bold"/>
                <w:b w:val="0"/>
              </w:rPr>
              <w:t>Email</w:t>
            </w:r>
          </w:p>
          <w:p w:rsidR="008A240D" w:rsidRPr="00465E0A" w:rsidRDefault="008A240D" w:rsidP="00AD435C">
            <w:pPr>
              <w:pStyle w:val="Lab2tpb"/>
              <w:numPr>
                <w:ilvl w:val="0"/>
                <w:numId w:val="13"/>
              </w:numPr>
              <w:spacing w:before="0" w:after="0"/>
              <w:rPr>
                <w:rStyle w:val="Bold"/>
                <w:b w:val="0"/>
              </w:rPr>
            </w:pPr>
            <w:r w:rsidRPr="00465E0A">
              <w:rPr>
                <w:rStyle w:val="Bold"/>
                <w:b w:val="0"/>
              </w:rPr>
              <w:t>Fax</w:t>
            </w:r>
          </w:p>
          <w:p w:rsidR="008A240D" w:rsidRPr="00465E0A" w:rsidRDefault="008A240D" w:rsidP="00AD435C">
            <w:pPr>
              <w:pStyle w:val="Lab2tpb"/>
              <w:numPr>
                <w:ilvl w:val="0"/>
                <w:numId w:val="13"/>
              </w:numPr>
              <w:spacing w:before="0" w:after="0"/>
              <w:rPr>
                <w:rStyle w:val="Bold"/>
                <w:b w:val="0"/>
              </w:rPr>
            </w:pPr>
            <w:r w:rsidRPr="00465E0A">
              <w:rPr>
                <w:rStyle w:val="Bold"/>
                <w:b w:val="0"/>
              </w:rPr>
              <w:t>State</w:t>
            </w:r>
          </w:p>
          <w:p w:rsidR="008A240D" w:rsidRPr="00465E0A" w:rsidRDefault="008A240D" w:rsidP="00AD435C">
            <w:pPr>
              <w:pStyle w:val="Lab2tpb"/>
              <w:numPr>
                <w:ilvl w:val="0"/>
                <w:numId w:val="13"/>
              </w:numPr>
              <w:spacing w:before="0" w:after="0"/>
              <w:rPr>
                <w:rStyle w:val="Bold"/>
                <w:b w:val="0"/>
              </w:rPr>
            </w:pPr>
            <w:r>
              <w:rPr>
                <w:rStyle w:val="Bold"/>
                <w:b w:val="0"/>
              </w:rPr>
              <w:t>Zip</w:t>
            </w:r>
          </w:p>
          <w:p w:rsidR="008A240D" w:rsidRDefault="008A240D" w:rsidP="00AD435C">
            <w:pPr>
              <w:pStyle w:val="Lab2tpb"/>
              <w:numPr>
                <w:ilvl w:val="0"/>
                <w:numId w:val="13"/>
              </w:numPr>
              <w:spacing w:before="0" w:after="0"/>
              <w:rPr>
                <w:rStyle w:val="Bold"/>
                <w:b w:val="0"/>
              </w:rPr>
            </w:pPr>
            <w:r w:rsidRPr="00465E0A">
              <w:rPr>
                <w:rStyle w:val="Bold"/>
                <w:b w:val="0"/>
              </w:rPr>
              <w:t>Phone</w:t>
            </w:r>
          </w:p>
          <w:p w:rsidR="008A240D" w:rsidRDefault="008A240D" w:rsidP="001F06B5">
            <w:pPr>
              <w:pStyle w:val="Lab2tpb"/>
              <w:numPr>
                <w:ilvl w:val="0"/>
                <w:numId w:val="0"/>
              </w:numPr>
              <w:spacing w:before="0" w:after="0"/>
              <w:ind w:left="1613"/>
              <w:rPr>
                <w:rStyle w:val="Bold"/>
                <w:b w:val="0"/>
              </w:rPr>
            </w:pPr>
          </w:p>
          <w:p w:rsidR="008A240D" w:rsidRDefault="008A240D" w:rsidP="00DE1C2D">
            <w:pPr>
              <w:pStyle w:val="Note"/>
            </w:pPr>
            <w:r>
              <w:t>The completed schema should look like this:</w:t>
            </w:r>
          </w:p>
          <w:p w:rsidR="008A240D" w:rsidRDefault="003026FD" w:rsidP="001F06B5">
            <w:pPr>
              <w:pStyle w:val="Lab2tpb"/>
              <w:numPr>
                <w:ilvl w:val="0"/>
                <w:numId w:val="0"/>
              </w:numPr>
              <w:spacing w:before="0" w:after="0"/>
            </w:pPr>
            <w:r>
              <w:rPr>
                <w:noProof/>
                <w:lang w:val="sv-SE" w:eastAsia="sv-SE"/>
              </w:rPr>
              <w:drawing>
                <wp:anchor distT="0" distB="0" distL="114300" distR="114300" simplePos="0" relativeHeight="251657216" behindDoc="0" locked="0" layoutInCell="1" allowOverlap="1">
                  <wp:simplePos x="0" y="0"/>
                  <wp:positionH relativeFrom="column">
                    <wp:posOffset>694690</wp:posOffset>
                  </wp:positionH>
                  <wp:positionV relativeFrom="paragraph">
                    <wp:posOffset>82550</wp:posOffset>
                  </wp:positionV>
                  <wp:extent cx="1892300" cy="1828800"/>
                  <wp:effectExtent l="19050" t="19050" r="12700" b="19050"/>
                  <wp:wrapTopAndBottom/>
                  <wp:docPr id="11" name="Picture 108" descr="Lab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Lab0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2300" cy="182880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8A240D" w:rsidRDefault="008A240D" w:rsidP="00AD435C">
            <w:pPr>
              <w:pStyle w:val="Lab2Tpl"/>
              <w:numPr>
                <w:ilvl w:val="0"/>
                <w:numId w:val="11"/>
              </w:numPr>
              <w:spacing w:line="240" w:lineRule="auto"/>
              <w:rPr>
                <w:rStyle w:val="Bold"/>
                <w:b w:val="0"/>
              </w:rPr>
            </w:pPr>
            <w:r>
              <w:t xml:space="preserve">On the </w:t>
            </w:r>
            <w:r>
              <w:rPr>
                <w:rStyle w:val="Bold"/>
                <w:bCs/>
              </w:rPr>
              <w:t>File</w:t>
            </w:r>
            <w:r>
              <w:t xml:space="preserve"> menu, click </w:t>
            </w:r>
            <w:r>
              <w:rPr>
                <w:rStyle w:val="Bold"/>
                <w:bCs/>
              </w:rPr>
              <w:t>Save All</w:t>
            </w:r>
            <w:r>
              <w:rPr>
                <w:rStyle w:val="Bold"/>
                <w:b w:val="0"/>
                <w:bCs/>
              </w:rPr>
              <w:t>.</w:t>
            </w:r>
          </w:p>
          <w:p w:rsidR="008A240D" w:rsidRDefault="008A240D" w:rsidP="001F06B5">
            <w:pPr>
              <w:pStyle w:val="Lab2Tpl"/>
              <w:numPr>
                <w:ilvl w:val="0"/>
                <w:numId w:val="0"/>
              </w:numPr>
              <w:ind w:left="540" w:hanging="324"/>
            </w:pPr>
          </w:p>
        </w:tc>
      </w:tr>
      <w:tr w:rsidR="008A240D">
        <w:trPr>
          <w:trHeight w:val="1780"/>
        </w:trPr>
        <w:tc>
          <w:tcPr>
            <w:tcW w:w="2898" w:type="dxa"/>
            <w:shd w:val="clear" w:color="auto" w:fill="FFFFFF"/>
          </w:tcPr>
          <w:p w:rsidR="008A240D" w:rsidRDefault="008A240D" w:rsidP="00AD435C">
            <w:pPr>
              <w:pStyle w:val="Lab2Tpn"/>
              <w:numPr>
                <w:ilvl w:val="0"/>
                <w:numId w:val="19"/>
              </w:numPr>
            </w:pPr>
            <w:r>
              <w:t>Open an existing schema and import a new child record.</w:t>
            </w:r>
            <w:r>
              <w:br/>
            </w:r>
            <w:r>
              <w:br/>
              <w:t xml:space="preserve">This allows you </w:t>
            </w:r>
            <w:r w:rsidR="004B574C">
              <w:t xml:space="preserve">to </w:t>
            </w:r>
            <w:r>
              <w:t xml:space="preserve">open an existing schema and use the </w:t>
            </w:r>
            <w:r w:rsidRPr="005158F8">
              <w:rPr>
                <w:b/>
                <w:iCs/>
              </w:rPr>
              <w:t>import</w:t>
            </w:r>
            <w:r>
              <w:t xml:space="preserve"> function to insert schema n</w:t>
            </w:r>
            <w:r w:rsidR="002F0047">
              <w:t>odes within an existing schema allowing you to reuse schema types.</w:t>
            </w:r>
            <w:r>
              <w:br/>
            </w:r>
            <w:r>
              <w:br/>
              <w:t xml:space="preserve">You can show properties in alphabetical order by clicking the </w:t>
            </w:r>
            <w:r>
              <w:rPr>
                <w:b/>
              </w:rPr>
              <w:t>Alphabetic</w:t>
            </w:r>
            <w:r>
              <w:t xml:space="preserve"> button at the top of the Properties window. </w:t>
            </w:r>
            <w:r>
              <w:br/>
            </w:r>
          </w:p>
          <w:p w:rsidR="008A240D" w:rsidRDefault="008A240D" w:rsidP="001F06B5">
            <w:pPr>
              <w:pStyle w:val="Lab2Tpn"/>
              <w:ind w:left="216" w:firstLine="0"/>
            </w:pPr>
          </w:p>
        </w:tc>
        <w:tc>
          <w:tcPr>
            <w:tcW w:w="6162" w:type="dxa"/>
            <w:shd w:val="clear" w:color="auto" w:fill="FFFFFF"/>
          </w:tcPr>
          <w:p w:rsidR="008A240D" w:rsidRDefault="008A240D" w:rsidP="00AD435C">
            <w:pPr>
              <w:pStyle w:val="Lab2Tpl"/>
              <w:numPr>
                <w:ilvl w:val="0"/>
                <w:numId w:val="14"/>
              </w:numPr>
              <w:spacing w:line="240" w:lineRule="auto"/>
            </w:pPr>
            <w:r>
              <w:t xml:space="preserve">In Solution Explorer, right-click the </w:t>
            </w:r>
            <w:proofErr w:type="spellStart"/>
            <w:r>
              <w:rPr>
                <w:rStyle w:val="Bold"/>
              </w:rPr>
              <w:t>NWMessaging</w:t>
            </w:r>
            <w:proofErr w:type="spellEnd"/>
            <w:r>
              <w:t xml:space="preserve"> project, point to </w:t>
            </w:r>
            <w:r>
              <w:rPr>
                <w:rStyle w:val="Bold"/>
              </w:rPr>
              <w:t>Add</w:t>
            </w:r>
            <w:r>
              <w:t>, and then click</w:t>
            </w:r>
            <w:r>
              <w:rPr>
                <w:b/>
                <w:bCs/>
              </w:rPr>
              <w:t xml:space="preserve"> Existing Item</w:t>
            </w:r>
            <w:r>
              <w:t>.</w:t>
            </w:r>
          </w:p>
          <w:p w:rsidR="008A240D" w:rsidRDefault="008A240D" w:rsidP="001F06B5">
            <w:pPr>
              <w:pStyle w:val="Lab2Tpl"/>
            </w:pPr>
            <w:r>
              <w:t xml:space="preserve">Browse to </w:t>
            </w:r>
            <w:r w:rsidR="004618D7">
              <w:rPr>
                <w:b/>
              </w:rPr>
              <w:t>C:\Labs</w:t>
            </w:r>
            <w:r w:rsidR="009020C2" w:rsidRPr="009020C2">
              <w:rPr>
                <w:b/>
              </w:rPr>
              <w:t>\</w:t>
            </w:r>
            <w:r w:rsidR="00E875F9">
              <w:rPr>
                <w:b/>
              </w:rPr>
              <w:t>Lab 2</w:t>
            </w:r>
            <w:r w:rsidR="009020C2" w:rsidRPr="009020C2">
              <w:rPr>
                <w:b/>
              </w:rPr>
              <w:t>\Start</w:t>
            </w:r>
            <w:r>
              <w:t xml:space="preserve">, and then double-click the </w:t>
            </w:r>
            <w:r>
              <w:rPr>
                <w:b/>
              </w:rPr>
              <w:t>CustomerOrder.xsd</w:t>
            </w:r>
            <w:r>
              <w:t xml:space="preserve"> schema to add it to the project.</w:t>
            </w:r>
          </w:p>
          <w:p w:rsidR="008A240D" w:rsidRDefault="008A240D" w:rsidP="00DE1C2D">
            <w:pPr>
              <w:pStyle w:val="Note"/>
            </w:pPr>
            <w:r>
              <w:t>The</w:t>
            </w:r>
            <w:r>
              <w:rPr>
                <w:b/>
              </w:rPr>
              <w:t xml:space="preserve"> </w:t>
            </w:r>
            <w:r>
              <w:rPr>
                <w:rStyle w:val="Bold"/>
                <w:b w:val="0"/>
              </w:rPr>
              <w:t>schema is added to Solution Explorer.</w:t>
            </w:r>
          </w:p>
          <w:p w:rsidR="008A240D" w:rsidRDefault="008A240D" w:rsidP="001F06B5">
            <w:pPr>
              <w:pStyle w:val="Lab2Tpl"/>
            </w:pPr>
            <w:r>
              <w:t xml:space="preserve">In Solution Explorer, double-click </w:t>
            </w:r>
            <w:r>
              <w:rPr>
                <w:b/>
                <w:bCs/>
              </w:rPr>
              <w:t>CustomerOrder.xsd</w:t>
            </w:r>
            <w:r>
              <w:t xml:space="preserve"> to open it in BizTalk Editor.</w:t>
            </w:r>
          </w:p>
          <w:p w:rsidR="00900E28" w:rsidRDefault="00900E28" w:rsidP="00900E28">
            <w:pPr>
              <w:pStyle w:val="Lab2Tpl"/>
              <w:spacing w:line="240" w:lineRule="auto"/>
            </w:pPr>
            <w:r>
              <w:t xml:space="preserve">If the </w:t>
            </w:r>
            <w:r>
              <w:rPr>
                <w:b/>
              </w:rPr>
              <w:t>Properties</w:t>
            </w:r>
            <w:r>
              <w:t xml:space="preserve"> window is not visible, then in </w:t>
            </w:r>
            <w:r w:rsidR="00DE1C2D">
              <w:t xml:space="preserve">the </w:t>
            </w:r>
            <w:r>
              <w:t>BizTalk Editor</w:t>
            </w:r>
            <w:r w:rsidR="00761591">
              <w:t>,</w:t>
            </w:r>
            <w:r>
              <w:t xml:space="preserve"> right-click the </w:t>
            </w:r>
            <w:r>
              <w:rPr>
                <w:b/>
                <w:bCs/>
              </w:rPr>
              <w:t>&lt;Schema&gt;</w:t>
            </w:r>
            <w:r>
              <w:t xml:space="preserve"> node of </w:t>
            </w:r>
            <w:r>
              <w:rPr>
                <w:b/>
                <w:bCs/>
              </w:rPr>
              <w:t>CustomerOrder.xsd</w:t>
            </w:r>
            <w:r>
              <w:rPr>
                <w:bCs/>
              </w:rPr>
              <w:t>,</w:t>
            </w:r>
            <w:r>
              <w:t xml:space="preserve"> and then select </w:t>
            </w:r>
            <w:r>
              <w:rPr>
                <w:b/>
                <w:bCs/>
              </w:rPr>
              <w:t>Properties</w:t>
            </w:r>
            <w:r>
              <w:t>.</w:t>
            </w:r>
          </w:p>
          <w:p w:rsidR="00900E28" w:rsidRDefault="00900E28" w:rsidP="00900E28">
            <w:pPr>
              <w:pStyle w:val="Lab2Tpl"/>
              <w:spacing w:line="240" w:lineRule="auto"/>
            </w:pPr>
            <w:r>
              <w:t xml:space="preserve">In the </w:t>
            </w:r>
            <w:r>
              <w:rPr>
                <w:b/>
                <w:bCs/>
              </w:rPr>
              <w:t>Properties</w:t>
            </w:r>
            <w:r>
              <w:t xml:space="preserve"> window, click the </w:t>
            </w:r>
            <w:r>
              <w:rPr>
                <w:b/>
                <w:bCs/>
              </w:rPr>
              <w:t>Imports</w:t>
            </w:r>
            <w:r>
              <w:t xml:space="preserve"> property, and then click the </w:t>
            </w:r>
            <w:r w:rsidR="00996C7D">
              <w:rPr>
                <w:b/>
              </w:rPr>
              <w:t>E</w:t>
            </w:r>
            <w:r>
              <w:rPr>
                <w:b/>
              </w:rPr>
              <w:t>llipsis (</w:t>
            </w:r>
            <w:r>
              <w:rPr>
                <w:b/>
                <w:bCs/>
              </w:rPr>
              <w:t xml:space="preserve">…) </w:t>
            </w:r>
            <w:r>
              <w:rPr>
                <w:bCs/>
              </w:rPr>
              <w:t>button</w:t>
            </w:r>
            <w:r>
              <w:t>.</w:t>
            </w:r>
          </w:p>
          <w:p w:rsidR="00900E28" w:rsidRPr="00B84D42" w:rsidRDefault="00900E28" w:rsidP="00900E28">
            <w:pPr>
              <w:pStyle w:val="Lab2Tpl"/>
              <w:spacing w:line="240" w:lineRule="auto"/>
            </w:pPr>
            <w:r>
              <w:t xml:space="preserve">In the </w:t>
            </w:r>
            <w:r>
              <w:rPr>
                <w:b/>
                <w:bCs/>
              </w:rPr>
              <w:t>Imports</w:t>
            </w:r>
            <w:r>
              <w:t xml:space="preserve"> dialog box, verify that </w:t>
            </w:r>
            <w:r>
              <w:rPr>
                <w:b/>
                <w:bCs/>
              </w:rPr>
              <w:t>XSD Import</w:t>
            </w:r>
            <w:r>
              <w:t xml:space="preserve"> is selected from the drop</w:t>
            </w:r>
            <w:r w:rsidR="00996C7D">
              <w:t>-</w:t>
            </w:r>
            <w:r>
              <w:t xml:space="preserve">down box, and then click </w:t>
            </w:r>
            <w:r>
              <w:rPr>
                <w:b/>
                <w:bCs/>
              </w:rPr>
              <w:t>Add</w:t>
            </w:r>
            <w:r>
              <w:rPr>
                <w:bCs/>
              </w:rPr>
              <w:t>.</w:t>
            </w:r>
          </w:p>
          <w:p w:rsidR="00B84D42" w:rsidRPr="00C80EA2" w:rsidRDefault="00B84D42" w:rsidP="00900E28">
            <w:pPr>
              <w:pStyle w:val="Lab2Tpl"/>
              <w:spacing w:line="240" w:lineRule="auto"/>
            </w:pPr>
            <w:r>
              <w:rPr>
                <w:bCs/>
              </w:rPr>
              <w:t xml:space="preserve">In the </w:t>
            </w:r>
            <w:r>
              <w:rPr>
                <w:b/>
                <w:bCs/>
              </w:rPr>
              <w:t>BizTalk Type Picker</w:t>
            </w:r>
            <w:r>
              <w:rPr>
                <w:bCs/>
              </w:rPr>
              <w:t xml:space="preserve"> dialog</w:t>
            </w:r>
            <w:r w:rsidR="00761591">
              <w:rPr>
                <w:bCs/>
              </w:rPr>
              <w:t xml:space="preserve"> box</w:t>
            </w:r>
            <w:r>
              <w:rPr>
                <w:bCs/>
              </w:rPr>
              <w:t xml:space="preserve">, </w:t>
            </w:r>
            <w:r w:rsidR="00996C7D">
              <w:rPr>
                <w:bCs/>
              </w:rPr>
              <w:t xml:space="preserve">expand </w:t>
            </w:r>
            <w:proofErr w:type="spellStart"/>
            <w:r w:rsidR="00996C7D" w:rsidRPr="00761591">
              <w:rPr>
                <w:b/>
                <w:bCs/>
              </w:rPr>
              <w:t>NWMessaging</w:t>
            </w:r>
            <w:proofErr w:type="spellEnd"/>
            <w:r w:rsidR="00996C7D">
              <w:rPr>
                <w:bCs/>
              </w:rPr>
              <w:t xml:space="preserve">, </w:t>
            </w:r>
            <w:r w:rsidR="00761591">
              <w:rPr>
                <w:bCs/>
              </w:rPr>
              <w:t>e</w:t>
            </w:r>
            <w:r w:rsidR="00DE1C2D">
              <w:rPr>
                <w:bCs/>
              </w:rPr>
              <w:t xml:space="preserve">xpand </w:t>
            </w:r>
            <w:r w:rsidR="00DE1C2D" w:rsidRPr="00DE1C2D">
              <w:rPr>
                <w:b/>
                <w:bCs/>
              </w:rPr>
              <w:t>Schemas</w:t>
            </w:r>
            <w:r w:rsidR="00DE1C2D">
              <w:rPr>
                <w:bCs/>
              </w:rPr>
              <w:t xml:space="preserve">, </w:t>
            </w:r>
            <w:r w:rsidR="00996C7D">
              <w:rPr>
                <w:bCs/>
              </w:rPr>
              <w:t>click</w:t>
            </w:r>
            <w:r>
              <w:rPr>
                <w:bCs/>
              </w:rPr>
              <w:t xml:space="preserve"> </w:t>
            </w:r>
            <w:proofErr w:type="spellStart"/>
            <w:r w:rsidR="00450544">
              <w:rPr>
                <w:b/>
                <w:bCs/>
              </w:rPr>
              <w:t>NW</w:t>
            </w:r>
            <w:r>
              <w:rPr>
                <w:b/>
                <w:bCs/>
              </w:rPr>
              <w:t>Messaging.ShippingAddress</w:t>
            </w:r>
            <w:proofErr w:type="spellEnd"/>
            <w:r>
              <w:rPr>
                <w:bCs/>
              </w:rPr>
              <w:t xml:space="preserve">, and then click </w:t>
            </w:r>
            <w:r>
              <w:rPr>
                <w:b/>
                <w:bCs/>
              </w:rPr>
              <w:t>OK</w:t>
            </w:r>
            <w:r>
              <w:rPr>
                <w:bCs/>
              </w:rPr>
              <w:t>.</w:t>
            </w:r>
          </w:p>
          <w:p w:rsidR="00C80EA2" w:rsidRPr="00B84D42" w:rsidRDefault="003026FD" w:rsidP="00C80EA2">
            <w:pPr>
              <w:pStyle w:val="Lab2Tpl"/>
              <w:numPr>
                <w:ilvl w:val="0"/>
                <w:numId w:val="0"/>
              </w:numPr>
              <w:spacing w:line="240" w:lineRule="auto"/>
              <w:ind w:left="540"/>
            </w:pPr>
            <w:r>
              <w:rPr>
                <w:noProof/>
                <w:lang w:val="sv-SE" w:eastAsia="sv-SE"/>
              </w:rPr>
              <w:lastRenderedPageBreak/>
              <w:drawing>
                <wp:inline distT="0" distB="0" distL="0" distR="0">
                  <wp:extent cx="2413000" cy="1822450"/>
                  <wp:effectExtent l="0" t="0" r="6350" b="6350"/>
                  <wp:docPr id="2" name="Picture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3000" cy="1822450"/>
                          </a:xfrm>
                          <a:prstGeom prst="rect">
                            <a:avLst/>
                          </a:prstGeom>
                          <a:noFill/>
                          <a:ln>
                            <a:noFill/>
                          </a:ln>
                        </pic:spPr>
                      </pic:pic>
                    </a:graphicData>
                  </a:graphic>
                </wp:inline>
              </w:drawing>
            </w:r>
          </w:p>
          <w:p w:rsidR="00B84D42" w:rsidRDefault="00B84D42" w:rsidP="00900E28">
            <w:pPr>
              <w:pStyle w:val="Lab2Tpl"/>
              <w:spacing w:line="240" w:lineRule="auto"/>
            </w:pPr>
            <w:r>
              <w:rPr>
                <w:bCs/>
              </w:rPr>
              <w:t xml:space="preserve">Click </w:t>
            </w:r>
            <w:r>
              <w:rPr>
                <w:b/>
                <w:bCs/>
              </w:rPr>
              <w:t>OK</w:t>
            </w:r>
            <w:r w:rsidR="00DE1C2D">
              <w:rPr>
                <w:bCs/>
              </w:rPr>
              <w:t xml:space="preserve"> to close the </w:t>
            </w:r>
            <w:r w:rsidR="00DE1C2D" w:rsidRPr="00996C7D">
              <w:rPr>
                <w:b/>
                <w:bCs/>
              </w:rPr>
              <w:t>Imports</w:t>
            </w:r>
            <w:r w:rsidR="00DE1C2D">
              <w:rPr>
                <w:bCs/>
              </w:rPr>
              <w:t xml:space="preserve"> dialog box.</w:t>
            </w:r>
          </w:p>
          <w:p w:rsidR="008A240D" w:rsidRDefault="008A240D" w:rsidP="001F06B5">
            <w:pPr>
              <w:pStyle w:val="Lab2Tpl"/>
              <w:spacing w:line="240" w:lineRule="auto"/>
            </w:pPr>
            <w:r>
              <w:t xml:space="preserve">Right-click the </w:t>
            </w:r>
            <w:proofErr w:type="spellStart"/>
            <w:r>
              <w:rPr>
                <w:b/>
                <w:bCs/>
              </w:rPr>
              <w:t>CustomerOrder</w:t>
            </w:r>
            <w:proofErr w:type="spellEnd"/>
            <w:r>
              <w:t xml:space="preserve"> root node, </w:t>
            </w:r>
            <w:r w:rsidR="00761591">
              <w:t>click</w:t>
            </w:r>
            <w:r>
              <w:t xml:space="preserve"> </w:t>
            </w:r>
            <w:r>
              <w:rPr>
                <w:b/>
                <w:bCs/>
              </w:rPr>
              <w:t>Insert Schema Node</w:t>
            </w:r>
            <w:r>
              <w:t xml:space="preserve">, and then click </w:t>
            </w:r>
            <w:r>
              <w:rPr>
                <w:b/>
                <w:bCs/>
              </w:rPr>
              <w:t>Child Record</w:t>
            </w:r>
            <w:r>
              <w:t>.</w:t>
            </w:r>
          </w:p>
          <w:p w:rsidR="008A240D" w:rsidRDefault="008A240D" w:rsidP="001F06B5">
            <w:pPr>
              <w:pStyle w:val="Lab2Tpl"/>
              <w:spacing w:line="240" w:lineRule="auto"/>
            </w:pPr>
            <w:r>
              <w:t xml:space="preserve">Click the child record </w:t>
            </w:r>
            <w:proofErr w:type="spellStart"/>
            <w:r>
              <w:rPr>
                <w:b/>
                <w:bCs/>
              </w:rPr>
              <w:t>Record</w:t>
            </w:r>
            <w:proofErr w:type="spellEnd"/>
            <w:r>
              <w:t xml:space="preserve">, then in the </w:t>
            </w:r>
            <w:r w:rsidRPr="003C33BE">
              <w:rPr>
                <w:b/>
              </w:rPr>
              <w:t>Properties</w:t>
            </w:r>
            <w:r>
              <w:t xml:space="preserve"> window, select the </w:t>
            </w:r>
            <w:r>
              <w:rPr>
                <w:b/>
                <w:bCs/>
              </w:rPr>
              <w:t xml:space="preserve">Data Structure Type </w:t>
            </w:r>
            <w:r w:rsidRPr="005158F8">
              <w:rPr>
                <w:bCs/>
              </w:rPr>
              <w:t>property</w:t>
            </w:r>
            <w:r w:rsidR="00761591">
              <w:rPr>
                <w:bCs/>
              </w:rPr>
              <w:t>,</w:t>
            </w:r>
            <w:r>
              <w:rPr>
                <w:b/>
                <w:bCs/>
              </w:rPr>
              <w:t xml:space="preserve"> </w:t>
            </w:r>
            <w:r>
              <w:rPr>
                <w:bCs/>
              </w:rPr>
              <w:t>and</w:t>
            </w:r>
            <w:r>
              <w:rPr>
                <w:b/>
                <w:bCs/>
              </w:rPr>
              <w:t xml:space="preserve"> </w:t>
            </w:r>
            <w:r>
              <w:t xml:space="preserve">from the </w:t>
            </w:r>
            <w:r w:rsidR="00761591">
              <w:t>list</w:t>
            </w:r>
            <w:r>
              <w:t>, select</w:t>
            </w:r>
            <w:r>
              <w:rPr>
                <w:b/>
                <w:bCs/>
              </w:rPr>
              <w:t xml:space="preserve"> ns1:ShippingAddress (Reference)</w:t>
            </w:r>
            <w:r>
              <w:t>.</w:t>
            </w:r>
          </w:p>
          <w:p w:rsidR="008A240D" w:rsidRDefault="008A240D" w:rsidP="00936C8B">
            <w:pPr>
              <w:pStyle w:val="Note"/>
            </w:pPr>
            <w:r>
              <w:t>The</w:t>
            </w:r>
            <w:r>
              <w:rPr>
                <w:b/>
              </w:rPr>
              <w:t xml:space="preserve"> </w:t>
            </w:r>
            <w:proofErr w:type="spellStart"/>
            <w:r>
              <w:rPr>
                <w:bCs/>
              </w:rPr>
              <w:t>ShippingAddress</w:t>
            </w:r>
            <w:proofErr w:type="spellEnd"/>
            <w:r>
              <w:rPr>
                <w:b/>
              </w:rPr>
              <w:t xml:space="preserve"> </w:t>
            </w:r>
            <w:r>
              <w:rPr>
                <w:rStyle w:val="Bold"/>
                <w:b w:val="0"/>
              </w:rPr>
              <w:t>record is added to the schema</w:t>
            </w:r>
            <w:r w:rsidR="00C80EA2">
              <w:rPr>
                <w:rStyle w:val="Bold"/>
                <w:b w:val="0"/>
              </w:rPr>
              <w:t xml:space="preserve"> and includes all of the child elements you defined in the first exercise</w:t>
            </w:r>
            <w:r>
              <w:rPr>
                <w:rStyle w:val="Bold"/>
                <w:b w:val="0"/>
              </w:rPr>
              <w:t>.</w:t>
            </w:r>
          </w:p>
          <w:p w:rsidR="00B979F8" w:rsidRDefault="008A240D" w:rsidP="001F06B5">
            <w:pPr>
              <w:pStyle w:val="Lab2Tpl"/>
            </w:pPr>
            <w:r>
              <w:t xml:space="preserve">On the </w:t>
            </w:r>
            <w:r w:rsidRPr="00500422">
              <w:rPr>
                <w:b/>
              </w:rPr>
              <w:t>File</w:t>
            </w:r>
            <w:r>
              <w:t xml:space="preserve"> menu, click </w:t>
            </w:r>
            <w:r w:rsidRPr="00500422">
              <w:rPr>
                <w:b/>
              </w:rPr>
              <w:t>Save All</w:t>
            </w:r>
            <w:r w:rsidRPr="00500422">
              <w:t>.</w:t>
            </w:r>
          </w:p>
        </w:tc>
      </w:tr>
    </w:tbl>
    <w:p w:rsidR="008A240D" w:rsidRPr="000E317C" w:rsidRDefault="008A240D" w:rsidP="008A240D">
      <w:pPr>
        <w:pStyle w:val="Tes"/>
      </w:pPr>
    </w:p>
    <w:p w:rsidR="008A240D" w:rsidRPr="0021721A" w:rsidRDefault="008A240D" w:rsidP="008A240D">
      <w:pPr>
        <w:pStyle w:val="Pb"/>
        <w:framePr w:wrap="around"/>
      </w:pPr>
    </w:p>
    <w:p w:rsidR="008A240D" w:rsidRDefault="008A240D" w:rsidP="008A240D">
      <w:pPr>
        <w:pStyle w:val="Lab2h1"/>
      </w:pPr>
      <w:r>
        <w:t>Exercise 3</w:t>
      </w:r>
      <w:r>
        <w:br/>
        <w:t>Promoting Schema Properties</w:t>
      </w:r>
    </w:p>
    <w:p w:rsidR="008A240D" w:rsidRDefault="008A240D" w:rsidP="008A240D">
      <w:pPr>
        <w:pStyle w:val="Lab2norm"/>
      </w:pPr>
      <w:r>
        <w:t>In this exercise, you will promote schema properties so that the property values can be referenced by BizTalk messaging and orchestration. Promotion is a mechanism that you must use when you want to reference a specific value within a message instance and then use the value to make message routing decisions. Additionally, the promoted property will be visible by IntelliSense in Expression Editor when code is required in an orchestration.</w:t>
      </w:r>
    </w:p>
    <w:p w:rsidR="00E903DC" w:rsidRDefault="00E903DC" w:rsidP="00E903DC">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8A240D">
        <w:trPr>
          <w:trHeight w:val="572"/>
        </w:trPr>
        <w:tc>
          <w:tcPr>
            <w:tcW w:w="2898" w:type="dxa"/>
            <w:shd w:val="clear" w:color="auto" w:fill="D9D9D9"/>
          </w:tcPr>
          <w:p w:rsidR="008A240D" w:rsidRDefault="008A240D" w:rsidP="001F06B5">
            <w:pPr>
              <w:pStyle w:val="Lab2thf"/>
            </w:pPr>
            <w:r>
              <w:t>Tasks</w:t>
            </w:r>
          </w:p>
        </w:tc>
        <w:tc>
          <w:tcPr>
            <w:tcW w:w="6162" w:type="dxa"/>
            <w:shd w:val="clear" w:color="auto" w:fill="D9D9D9"/>
          </w:tcPr>
          <w:p w:rsidR="008A240D" w:rsidRDefault="008A240D" w:rsidP="001F06B5">
            <w:pPr>
              <w:pStyle w:val="Lab2th"/>
            </w:pPr>
            <w:r>
              <w:t>Detailed steps</w:t>
            </w:r>
          </w:p>
        </w:tc>
      </w:tr>
      <w:tr w:rsidR="008A240D">
        <w:tc>
          <w:tcPr>
            <w:tcW w:w="2898" w:type="dxa"/>
            <w:shd w:val="clear" w:color="auto" w:fill="FFFFFF"/>
          </w:tcPr>
          <w:p w:rsidR="008A240D" w:rsidRDefault="008A240D" w:rsidP="00AD435C">
            <w:pPr>
              <w:pStyle w:val="Lab2Tpn"/>
              <w:numPr>
                <w:ilvl w:val="0"/>
                <w:numId w:val="20"/>
              </w:numPr>
            </w:pPr>
            <w:r>
              <w:t>Promote property fields.</w:t>
            </w:r>
          </w:p>
          <w:p w:rsidR="004B574C" w:rsidRDefault="008A240D" w:rsidP="001F06B5">
            <w:pPr>
              <w:pStyle w:val="Lab2Tpn"/>
              <w:ind w:left="540" w:hanging="324"/>
            </w:pPr>
            <w:r>
              <w:br/>
              <w:t>The property fields are promoted so that their values can be referenced for content-based routing purposes and orchestration.</w:t>
            </w:r>
          </w:p>
          <w:p w:rsidR="004B574C" w:rsidRDefault="004B574C" w:rsidP="001F06B5">
            <w:pPr>
              <w:pStyle w:val="Lab2Tpn"/>
              <w:ind w:left="540" w:hanging="324"/>
            </w:pPr>
          </w:p>
          <w:p w:rsidR="008A240D" w:rsidRDefault="004B574C" w:rsidP="004B574C">
            <w:pPr>
              <w:pStyle w:val="Lab2Tpn"/>
              <w:ind w:left="540" w:firstLine="2"/>
            </w:pPr>
            <w:r>
              <w:t>Property schema define the common name for promoted properties allowing you to promote values from different schemas as the same logical property.</w:t>
            </w:r>
            <w:r w:rsidR="008A240D">
              <w:br/>
            </w:r>
            <w:r w:rsidR="008A240D">
              <w:br/>
            </w:r>
          </w:p>
        </w:tc>
        <w:tc>
          <w:tcPr>
            <w:tcW w:w="6162" w:type="dxa"/>
            <w:shd w:val="clear" w:color="auto" w:fill="FFFFFF"/>
          </w:tcPr>
          <w:p w:rsidR="008A240D" w:rsidRDefault="008A240D" w:rsidP="00AD435C">
            <w:pPr>
              <w:pStyle w:val="Lab2Tpl"/>
              <w:numPr>
                <w:ilvl w:val="0"/>
                <w:numId w:val="18"/>
              </w:numPr>
              <w:spacing w:line="240" w:lineRule="auto"/>
            </w:pPr>
            <w:r>
              <w:t xml:space="preserve">In BizTalk Editor, in the Schema Tree, right-click the </w:t>
            </w:r>
            <w:r>
              <w:rPr>
                <w:b/>
              </w:rPr>
              <w:t>&lt;Schema&gt;</w:t>
            </w:r>
            <w:r>
              <w:t xml:space="preserve"> node, and then click </w:t>
            </w:r>
            <w:r>
              <w:rPr>
                <w:b/>
              </w:rPr>
              <w:t>Expand Schema Node</w:t>
            </w:r>
            <w:r>
              <w:t xml:space="preserve"> to </w:t>
            </w:r>
            <w:r>
              <w:rPr>
                <w:bCs/>
              </w:rPr>
              <w:t>show the entire schema.</w:t>
            </w:r>
          </w:p>
          <w:p w:rsidR="008A240D" w:rsidRDefault="00E0384B" w:rsidP="001F06B5">
            <w:pPr>
              <w:pStyle w:val="Lab2Tpl"/>
              <w:spacing w:line="240" w:lineRule="auto"/>
              <w:rPr>
                <w:rStyle w:val="Bold"/>
                <w:b w:val="0"/>
              </w:rPr>
            </w:pPr>
            <w:r>
              <w:t xml:space="preserve">Under the </w:t>
            </w:r>
            <w:r w:rsidRPr="00E0384B">
              <w:rPr>
                <w:b/>
              </w:rPr>
              <w:t>Customer</w:t>
            </w:r>
            <w:r>
              <w:t xml:space="preserve"> </w:t>
            </w:r>
            <w:r w:rsidRPr="00E0384B">
              <w:rPr>
                <w:b/>
              </w:rPr>
              <w:t>Order</w:t>
            </w:r>
            <w:r>
              <w:t xml:space="preserve"> node, right</w:t>
            </w:r>
            <w:r w:rsidR="008A240D">
              <w:t xml:space="preserve">-click </w:t>
            </w:r>
            <w:proofErr w:type="spellStart"/>
            <w:r w:rsidR="008A240D">
              <w:rPr>
                <w:rStyle w:val="Bold"/>
              </w:rPr>
              <w:t>CustomerPONumber</w:t>
            </w:r>
            <w:proofErr w:type="spellEnd"/>
            <w:r w:rsidR="008A240D">
              <w:t xml:space="preserve">, point to </w:t>
            </w:r>
            <w:r w:rsidR="008A240D">
              <w:rPr>
                <w:rStyle w:val="Bold"/>
              </w:rPr>
              <w:t>Promote</w:t>
            </w:r>
            <w:r w:rsidR="008A240D">
              <w:t xml:space="preserve">, and then click </w:t>
            </w:r>
            <w:r w:rsidR="008A240D">
              <w:rPr>
                <w:rStyle w:val="Bold"/>
              </w:rPr>
              <w:t>Quick Promotion.</w:t>
            </w:r>
          </w:p>
          <w:p w:rsidR="008A240D" w:rsidRDefault="004073F3" w:rsidP="001F06B5">
            <w:pPr>
              <w:pStyle w:val="Lab2Tpl"/>
              <w:spacing w:line="240" w:lineRule="auto"/>
            </w:pPr>
            <w:r>
              <w:t>When prompted, c</w:t>
            </w:r>
            <w:r w:rsidR="008A240D">
              <w:t xml:space="preserve">lick </w:t>
            </w:r>
            <w:r w:rsidR="008A240D">
              <w:rPr>
                <w:b/>
              </w:rPr>
              <w:t>OK</w:t>
            </w:r>
            <w:r w:rsidR="008A240D">
              <w:t xml:space="preserve"> to add the property schema to the project.</w:t>
            </w:r>
          </w:p>
          <w:p w:rsidR="004073F3" w:rsidRDefault="006F5942" w:rsidP="006F5942">
            <w:pPr>
              <w:pStyle w:val="Note"/>
            </w:pPr>
            <w:r>
              <w:t xml:space="preserve">A new schema (PropertySchema.xsd) is added to the Solution Explorer and is opened in the BizTalk Editor.  </w:t>
            </w:r>
          </w:p>
          <w:p w:rsidR="004073F3" w:rsidRDefault="004073F3" w:rsidP="001F06B5">
            <w:pPr>
              <w:pStyle w:val="Lab2Tpl"/>
              <w:spacing w:line="240" w:lineRule="auto"/>
            </w:pPr>
            <w:r>
              <w:t>Close the PropertySchema.xsd file</w:t>
            </w:r>
            <w:r w:rsidR="006F5942">
              <w:t xml:space="preserve"> to return to editing the CustomerOrder.xsd file</w:t>
            </w:r>
            <w:r>
              <w:t xml:space="preserve">.  </w:t>
            </w:r>
          </w:p>
          <w:p w:rsidR="008A240D" w:rsidRDefault="008A240D" w:rsidP="003C33BE">
            <w:pPr>
              <w:pStyle w:val="Note"/>
            </w:pPr>
            <w:r>
              <w:t xml:space="preserve">The icon </w:t>
            </w:r>
            <w:r w:rsidR="006F5942">
              <w:t xml:space="preserve">for the </w:t>
            </w:r>
            <w:proofErr w:type="spellStart"/>
            <w:r w:rsidR="006F5942">
              <w:t>CustomerPONumber</w:t>
            </w:r>
            <w:proofErr w:type="spellEnd"/>
            <w:r w:rsidR="006F5942">
              <w:t xml:space="preserve"> </w:t>
            </w:r>
            <w:r>
              <w:t>has changed to indicate that t</w:t>
            </w:r>
            <w:r w:rsidR="006F5942">
              <w:t xml:space="preserve">he field has been promoted. </w:t>
            </w:r>
          </w:p>
          <w:p w:rsidR="008A240D" w:rsidRDefault="008A240D" w:rsidP="001F06B5">
            <w:pPr>
              <w:pStyle w:val="Lab2Tpl"/>
              <w:spacing w:line="240" w:lineRule="auto"/>
            </w:pPr>
            <w:r>
              <w:t xml:space="preserve">Right-click </w:t>
            </w:r>
            <w:proofErr w:type="spellStart"/>
            <w:r>
              <w:rPr>
                <w:rStyle w:val="Bold"/>
              </w:rPr>
              <w:t>TotalOrderAmount</w:t>
            </w:r>
            <w:proofErr w:type="spellEnd"/>
            <w:r>
              <w:t xml:space="preserve">, point to </w:t>
            </w:r>
            <w:r>
              <w:rPr>
                <w:rStyle w:val="Bold"/>
              </w:rPr>
              <w:t>Promote</w:t>
            </w:r>
            <w:r>
              <w:t xml:space="preserve">, and then click </w:t>
            </w:r>
            <w:r>
              <w:rPr>
                <w:rStyle w:val="Bold"/>
              </w:rPr>
              <w:t>Quick Promotion.</w:t>
            </w:r>
          </w:p>
        </w:tc>
      </w:tr>
      <w:tr w:rsidR="008A240D">
        <w:tc>
          <w:tcPr>
            <w:tcW w:w="2898" w:type="dxa"/>
            <w:shd w:val="clear" w:color="auto" w:fill="FFFFFF"/>
          </w:tcPr>
          <w:p w:rsidR="004B574C" w:rsidRDefault="008A240D" w:rsidP="00AD435C">
            <w:pPr>
              <w:pStyle w:val="Lab2Tpn"/>
              <w:numPr>
                <w:ilvl w:val="0"/>
                <w:numId w:val="20"/>
              </w:numPr>
            </w:pPr>
            <w:r>
              <w:t>Promote distinguished fields.</w:t>
            </w:r>
            <w:r>
              <w:br/>
            </w:r>
            <w:r>
              <w:br/>
              <w:t>The distinguished fields are promoted so that their values can be referenced in an orchestration that you will create in later labs.</w:t>
            </w:r>
            <w:r>
              <w:br/>
            </w:r>
          </w:p>
          <w:p w:rsidR="008A240D" w:rsidRDefault="004B574C" w:rsidP="004B574C">
            <w:pPr>
              <w:pStyle w:val="Lab2Tpn"/>
              <w:tabs>
                <w:tab w:val="clear" w:pos="533"/>
              </w:tabs>
              <w:ind w:left="542" w:firstLine="0"/>
            </w:pPr>
            <w:r>
              <w:t xml:space="preserve">Distinguished fields cannot be used to make routing decisions.  </w:t>
            </w:r>
            <w:r w:rsidR="008A240D">
              <w:br/>
            </w:r>
            <w:r w:rsidR="008A240D">
              <w:br/>
            </w:r>
          </w:p>
        </w:tc>
        <w:tc>
          <w:tcPr>
            <w:tcW w:w="6162" w:type="dxa"/>
            <w:shd w:val="clear" w:color="auto" w:fill="FFFFFF"/>
          </w:tcPr>
          <w:p w:rsidR="008A240D" w:rsidRDefault="003026FD" w:rsidP="00AD435C">
            <w:pPr>
              <w:pStyle w:val="Lab2Tpl"/>
              <w:numPr>
                <w:ilvl w:val="0"/>
                <w:numId w:val="7"/>
              </w:numPr>
              <w:spacing w:line="240" w:lineRule="auto"/>
              <w:rPr>
                <w:rStyle w:val="Bold"/>
                <w:b w:val="0"/>
              </w:rPr>
            </w:pPr>
            <w:r>
              <w:rPr>
                <w:noProof/>
                <w:lang w:val="sv-SE" w:eastAsia="sv-SE"/>
              </w:rPr>
              <w:drawing>
                <wp:anchor distT="0" distB="0" distL="114300" distR="114300" simplePos="0" relativeHeight="251658240" behindDoc="0" locked="0" layoutInCell="1" allowOverlap="1">
                  <wp:simplePos x="0" y="0"/>
                  <wp:positionH relativeFrom="column">
                    <wp:align>right</wp:align>
                  </wp:positionH>
                  <wp:positionV relativeFrom="paragraph">
                    <wp:posOffset>-2780030</wp:posOffset>
                  </wp:positionV>
                  <wp:extent cx="1162685" cy="3288030"/>
                  <wp:effectExtent l="19050" t="19050" r="18415" b="26670"/>
                  <wp:wrapSquare wrapText="bothSides"/>
                  <wp:docPr id="10" name="Picture 109" descr="Lab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Lab0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2685" cy="328803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8A240D">
              <w:t xml:space="preserve">Right-click the </w:t>
            </w:r>
            <w:r w:rsidR="008A240D">
              <w:rPr>
                <w:rStyle w:val="Bold"/>
              </w:rPr>
              <w:t xml:space="preserve">&lt;Schema&gt; </w:t>
            </w:r>
            <w:r w:rsidR="008A240D">
              <w:t xml:space="preserve">node, point to </w:t>
            </w:r>
            <w:r w:rsidR="008A240D">
              <w:rPr>
                <w:rStyle w:val="Bold"/>
              </w:rPr>
              <w:t>Promote</w:t>
            </w:r>
            <w:r w:rsidR="008A240D">
              <w:t xml:space="preserve">, and then click </w:t>
            </w:r>
            <w:r w:rsidR="008A240D">
              <w:rPr>
                <w:rStyle w:val="Bold"/>
              </w:rPr>
              <w:t>Show Promotions</w:t>
            </w:r>
            <w:r w:rsidR="008A240D">
              <w:rPr>
                <w:rStyle w:val="Bold"/>
                <w:b w:val="0"/>
              </w:rPr>
              <w:t>.</w:t>
            </w:r>
          </w:p>
          <w:p w:rsidR="008A240D" w:rsidRDefault="008A240D" w:rsidP="00AD435C">
            <w:pPr>
              <w:pStyle w:val="Lab2Tpl"/>
              <w:numPr>
                <w:ilvl w:val="0"/>
                <w:numId w:val="7"/>
              </w:numPr>
              <w:spacing w:line="240" w:lineRule="auto"/>
              <w:rPr>
                <w:rStyle w:val="Bold"/>
                <w:b w:val="0"/>
              </w:rPr>
            </w:pPr>
            <w:r>
              <w:rPr>
                <w:rStyle w:val="Bold"/>
                <w:b w:val="0"/>
              </w:rPr>
              <w:t>Select the following fields from the Schema (left) pane, and add them as distinguished fields</w:t>
            </w:r>
            <w:r w:rsidR="00F46D1B">
              <w:rPr>
                <w:rStyle w:val="Bold"/>
                <w:b w:val="0"/>
              </w:rPr>
              <w:t xml:space="preserve"> by clicking the Add &gt;&gt; button to move them to the list of distinguished fields on the right side of the dialog</w:t>
            </w:r>
            <w:r>
              <w:rPr>
                <w:rStyle w:val="Bold"/>
                <w:b w:val="0"/>
              </w:rPr>
              <w:t>:</w:t>
            </w:r>
          </w:p>
          <w:p w:rsidR="008A240D" w:rsidRPr="005158F8" w:rsidRDefault="008A240D" w:rsidP="00AD435C">
            <w:pPr>
              <w:pStyle w:val="Lab2Tpl"/>
              <w:numPr>
                <w:ilvl w:val="0"/>
                <w:numId w:val="8"/>
              </w:numPr>
              <w:tabs>
                <w:tab w:val="clear" w:pos="1175"/>
                <w:tab w:val="num" w:pos="819"/>
              </w:tabs>
              <w:spacing w:before="0" w:after="0" w:line="240" w:lineRule="auto"/>
              <w:ind w:left="907"/>
              <w:rPr>
                <w:rStyle w:val="Bold"/>
                <w:b w:val="0"/>
              </w:rPr>
            </w:pPr>
            <w:r w:rsidRPr="005158F8">
              <w:rPr>
                <w:rStyle w:val="Bold"/>
                <w:b w:val="0"/>
              </w:rPr>
              <w:t>Status</w:t>
            </w:r>
          </w:p>
          <w:p w:rsidR="008A240D" w:rsidRPr="005158F8" w:rsidRDefault="008A240D" w:rsidP="00AD435C">
            <w:pPr>
              <w:pStyle w:val="Lab2Tpl"/>
              <w:numPr>
                <w:ilvl w:val="0"/>
                <w:numId w:val="8"/>
              </w:numPr>
              <w:tabs>
                <w:tab w:val="clear" w:pos="1175"/>
                <w:tab w:val="num" w:pos="819"/>
              </w:tabs>
              <w:spacing w:before="0" w:after="0" w:line="240" w:lineRule="auto"/>
              <w:ind w:left="907"/>
              <w:rPr>
                <w:rStyle w:val="Bold"/>
                <w:b w:val="0"/>
              </w:rPr>
            </w:pPr>
            <w:r w:rsidRPr="005158F8">
              <w:rPr>
                <w:rStyle w:val="Bold"/>
                <w:b w:val="0"/>
              </w:rPr>
              <w:t>Comments</w:t>
            </w:r>
          </w:p>
          <w:p w:rsidR="008A240D" w:rsidRPr="005158F8" w:rsidRDefault="008A240D" w:rsidP="001F06B5"/>
          <w:p w:rsidR="008A240D" w:rsidRDefault="008A240D" w:rsidP="001F06B5">
            <w:pPr>
              <w:pStyle w:val="Lab2Tpl"/>
              <w:spacing w:line="240" w:lineRule="auto"/>
            </w:pPr>
            <w:r>
              <w:t xml:space="preserve">Click </w:t>
            </w:r>
            <w:r>
              <w:rPr>
                <w:b/>
              </w:rPr>
              <w:t>OK</w:t>
            </w:r>
            <w:r>
              <w:t>.</w:t>
            </w:r>
          </w:p>
          <w:p w:rsidR="008A240D" w:rsidRDefault="008A240D" w:rsidP="00936C8B">
            <w:pPr>
              <w:pStyle w:val="Note"/>
            </w:pPr>
            <w:r>
              <w:t xml:space="preserve">The completed schema should look </w:t>
            </w:r>
            <w:r w:rsidR="00936C8B">
              <w:t>like this:</w:t>
            </w:r>
            <w:r>
              <w:t xml:space="preserve"> </w:t>
            </w:r>
          </w:p>
          <w:p w:rsidR="008A240D" w:rsidRDefault="008A240D" w:rsidP="001F06B5">
            <w:pPr>
              <w:pStyle w:val="Lab2Tpl"/>
              <w:spacing w:line="240" w:lineRule="auto"/>
            </w:pPr>
            <w:r>
              <w:t xml:space="preserve">On the </w:t>
            </w:r>
            <w:r>
              <w:rPr>
                <w:b/>
              </w:rPr>
              <w:t>File</w:t>
            </w:r>
            <w:r>
              <w:t xml:space="preserve"> menu, click </w:t>
            </w:r>
            <w:r>
              <w:rPr>
                <w:b/>
              </w:rPr>
              <w:t>Save All</w:t>
            </w:r>
            <w:r>
              <w:t xml:space="preserve">. </w:t>
            </w:r>
          </w:p>
          <w:p w:rsidR="008A240D" w:rsidRDefault="008A240D" w:rsidP="001F06B5">
            <w:pPr>
              <w:pStyle w:val="Lab2View"/>
            </w:pPr>
          </w:p>
        </w:tc>
      </w:tr>
    </w:tbl>
    <w:p w:rsidR="008A240D" w:rsidRDefault="008A240D" w:rsidP="008A240D">
      <w:pPr>
        <w:pStyle w:val="Tes"/>
      </w:pPr>
    </w:p>
    <w:p w:rsidR="008A240D" w:rsidRPr="000E317C" w:rsidRDefault="008A240D" w:rsidP="008A240D">
      <w:pPr>
        <w:pStyle w:val="Pb"/>
        <w:framePr w:wrap="around"/>
      </w:pPr>
    </w:p>
    <w:p w:rsidR="008A240D" w:rsidRDefault="008A240D" w:rsidP="008A240D">
      <w:pPr>
        <w:pStyle w:val="Lab2h1"/>
      </w:pPr>
      <w:r>
        <w:t>Exercise 4</w:t>
      </w:r>
      <w:r>
        <w:br/>
        <w:t xml:space="preserve">Creating a Flat File Schema using </w:t>
      </w:r>
      <w:r w:rsidR="00380201">
        <w:t>The Flat File Schema Wizard</w:t>
      </w:r>
    </w:p>
    <w:p w:rsidR="008A240D" w:rsidRDefault="008A240D" w:rsidP="008A240D">
      <w:pPr>
        <w:pStyle w:val="Lab2norm"/>
      </w:pPr>
      <w:r>
        <w:t>In this exercise, you will create a flat file schema to define the structure of a customer contact record.</w:t>
      </w:r>
      <w:r w:rsidR="00AD4CE0">
        <w:t xml:space="preserve"> Flat file schemas provide the translation between the flat file format, such as comma separated values (CSV) and XML.  BizTalk uses these schemas to parse flat file documents into their related XML structure.  </w:t>
      </w:r>
    </w:p>
    <w:p w:rsidR="00E903DC" w:rsidRDefault="00E903DC" w:rsidP="00E903DC">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8A240D">
        <w:trPr>
          <w:trHeight w:val="572"/>
        </w:trPr>
        <w:tc>
          <w:tcPr>
            <w:tcW w:w="2898" w:type="dxa"/>
            <w:shd w:val="clear" w:color="auto" w:fill="D9D9D9"/>
          </w:tcPr>
          <w:p w:rsidR="008A240D" w:rsidRDefault="008A240D" w:rsidP="001F06B5">
            <w:pPr>
              <w:pStyle w:val="Lab2thf"/>
            </w:pPr>
            <w:r>
              <w:t>Tasks</w:t>
            </w:r>
          </w:p>
        </w:tc>
        <w:tc>
          <w:tcPr>
            <w:tcW w:w="6162" w:type="dxa"/>
            <w:shd w:val="clear" w:color="auto" w:fill="D9D9D9"/>
          </w:tcPr>
          <w:p w:rsidR="008A240D" w:rsidRDefault="008A240D" w:rsidP="001F06B5">
            <w:pPr>
              <w:pStyle w:val="Lab2th"/>
            </w:pPr>
            <w:r>
              <w:t>Detailed steps</w:t>
            </w:r>
          </w:p>
        </w:tc>
      </w:tr>
      <w:tr w:rsidR="008A240D">
        <w:tc>
          <w:tcPr>
            <w:tcW w:w="2898" w:type="dxa"/>
            <w:shd w:val="clear" w:color="auto" w:fill="FFFFFF"/>
          </w:tcPr>
          <w:p w:rsidR="008A240D" w:rsidRDefault="008A240D" w:rsidP="00AD435C">
            <w:pPr>
              <w:pStyle w:val="Lab2Tpn"/>
              <w:numPr>
                <w:ilvl w:val="0"/>
                <w:numId w:val="21"/>
              </w:numPr>
            </w:pPr>
            <w:r>
              <w:t>Create the customer contact schema.</w:t>
            </w:r>
            <w:r>
              <w:br/>
            </w:r>
            <w:r>
              <w:br/>
            </w:r>
            <w:r>
              <w:br/>
              <w:t>This creates the XSD schema that describes the XML structure that flat files will be converted to.</w:t>
            </w:r>
            <w:r>
              <w:br/>
            </w:r>
          </w:p>
          <w:p w:rsidR="00E62143" w:rsidRDefault="00E62143" w:rsidP="00E62143">
            <w:pPr>
              <w:pStyle w:val="Lab2Tpn"/>
              <w:tabs>
                <w:tab w:val="clear" w:pos="533"/>
              </w:tabs>
              <w:ind w:left="540" w:firstLine="0"/>
            </w:pPr>
            <w:r>
              <w:t>The schema will contain metadata providing details on the flat file format including delimiters, wrap characters, field sizes, etc.</w:t>
            </w:r>
          </w:p>
          <w:p w:rsidR="008A240D" w:rsidRDefault="008A240D" w:rsidP="001F06B5">
            <w:pPr>
              <w:pStyle w:val="Lab2Tpn"/>
              <w:ind w:left="540" w:hanging="324"/>
            </w:pPr>
          </w:p>
        </w:tc>
        <w:tc>
          <w:tcPr>
            <w:tcW w:w="6162" w:type="dxa"/>
            <w:shd w:val="clear" w:color="auto" w:fill="FFFFFF"/>
          </w:tcPr>
          <w:p w:rsidR="008A240D" w:rsidRDefault="008A240D" w:rsidP="00AD435C">
            <w:pPr>
              <w:pStyle w:val="Lab2Tpl"/>
              <w:numPr>
                <w:ilvl w:val="0"/>
                <w:numId w:val="15"/>
              </w:numPr>
              <w:spacing w:line="240" w:lineRule="auto"/>
            </w:pPr>
            <w:r>
              <w:t xml:space="preserve">In Solution Explorer, right-click the </w:t>
            </w:r>
            <w:proofErr w:type="spellStart"/>
            <w:r>
              <w:rPr>
                <w:rStyle w:val="Bold"/>
              </w:rPr>
              <w:t>NWMessaging</w:t>
            </w:r>
            <w:proofErr w:type="spellEnd"/>
            <w:r>
              <w:t xml:space="preserve"> project, point to </w:t>
            </w:r>
            <w:r>
              <w:rPr>
                <w:rStyle w:val="Bold"/>
              </w:rPr>
              <w:t>Add</w:t>
            </w:r>
            <w:r>
              <w:t xml:space="preserve">, and then click </w:t>
            </w:r>
            <w:r>
              <w:rPr>
                <w:rStyle w:val="Bold"/>
              </w:rPr>
              <w:t>New Item</w:t>
            </w:r>
            <w:r>
              <w:t>.</w:t>
            </w:r>
          </w:p>
          <w:p w:rsidR="00936C8B" w:rsidRDefault="008A240D" w:rsidP="00AD435C">
            <w:pPr>
              <w:pStyle w:val="Lab2Tpl"/>
              <w:numPr>
                <w:ilvl w:val="0"/>
                <w:numId w:val="15"/>
              </w:numPr>
              <w:spacing w:line="240" w:lineRule="auto"/>
            </w:pPr>
            <w:r>
              <w:t xml:space="preserve">In the </w:t>
            </w:r>
            <w:r>
              <w:rPr>
                <w:rStyle w:val="Bold"/>
              </w:rPr>
              <w:t>Add New Item</w:t>
            </w:r>
            <w:r>
              <w:t xml:space="preserve"> dialog box, in the Templates pane, select </w:t>
            </w:r>
            <w:r w:rsidR="00900E28">
              <w:rPr>
                <w:b/>
              </w:rPr>
              <w:t>Flat File Schema</w:t>
            </w:r>
            <w:r w:rsidR="00936C8B">
              <w:rPr>
                <w:b/>
              </w:rPr>
              <w:t xml:space="preserve"> Wizard</w:t>
            </w:r>
            <w:r>
              <w:t xml:space="preserve">. </w:t>
            </w:r>
          </w:p>
          <w:p w:rsidR="008A240D" w:rsidRDefault="008A240D" w:rsidP="00AD435C">
            <w:pPr>
              <w:pStyle w:val="Lab2Tpl"/>
              <w:numPr>
                <w:ilvl w:val="0"/>
                <w:numId w:val="15"/>
              </w:numPr>
              <w:spacing w:line="240" w:lineRule="auto"/>
            </w:pPr>
            <w:r>
              <w:t xml:space="preserve">In the </w:t>
            </w:r>
            <w:r>
              <w:rPr>
                <w:rStyle w:val="Bold"/>
              </w:rPr>
              <w:t>Name</w:t>
            </w:r>
            <w:r>
              <w:t xml:space="preserve"> box, type </w:t>
            </w:r>
            <w:r>
              <w:rPr>
                <w:rStyle w:val="Bold"/>
              </w:rPr>
              <w:t>CustomerOrderFlatFile.xsd</w:t>
            </w:r>
            <w:r w:rsidR="00C941BB">
              <w:rPr>
                <w:rStyle w:val="Bold"/>
                <w:b w:val="0"/>
              </w:rPr>
              <w:t>,</w:t>
            </w:r>
            <w:r>
              <w:t xml:space="preserve"> and then click </w:t>
            </w:r>
            <w:r w:rsidR="00900E28">
              <w:rPr>
                <w:b/>
                <w:bCs/>
              </w:rPr>
              <w:t>Add</w:t>
            </w:r>
            <w:r>
              <w:t>.</w:t>
            </w:r>
          </w:p>
          <w:p w:rsidR="00936C8B" w:rsidRDefault="00936C8B" w:rsidP="00AD435C">
            <w:pPr>
              <w:pStyle w:val="Lab2Tpl"/>
              <w:numPr>
                <w:ilvl w:val="0"/>
                <w:numId w:val="15"/>
              </w:numPr>
              <w:spacing w:line="240" w:lineRule="auto"/>
            </w:pPr>
            <w:r>
              <w:t xml:space="preserve">In the </w:t>
            </w:r>
            <w:r w:rsidRPr="00E0384B">
              <w:rPr>
                <w:b/>
              </w:rPr>
              <w:t>BizTalk Flat File Schema Wizard</w:t>
            </w:r>
            <w:r>
              <w:t xml:space="preserve">, click </w:t>
            </w:r>
            <w:r w:rsidRPr="00936C8B">
              <w:rPr>
                <w:b/>
              </w:rPr>
              <w:t>Next</w:t>
            </w:r>
            <w:r>
              <w:t xml:space="preserve">. </w:t>
            </w:r>
          </w:p>
          <w:p w:rsidR="00936C8B" w:rsidRPr="00936C8B" w:rsidRDefault="00936C8B" w:rsidP="00AD435C">
            <w:pPr>
              <w:pStyle w:val="Lab2Tpl"/>
              <w:numPr>
                <w:ilvl w:val="0"/>
                <w:numId w:val="15"/>
              </w:numPr>
              <w:spacing w:line="240" w:lineRule="auto"/>
            </w:pPr>
            <w:r>
              <w:t xml:space="preserve">On the </w:t>
            </w:r>
            <w:r w:rsidRPr="00E0384B">
              <w:rPr>
                <w:b/>
              </w:rPr>
              <w:t>Flat File Schema Information</w:t>
            </w:r>
            <w:r>
              <w:t xml:space="preserve"> page, in the </w:t>
            </w:r>
            <w:r w:rsidRPr="00936C8B">
              <w:rPr>
                <w:b/>
              </w:rPr>
              <w:t xml:space="preserve">Instance </w:t>
            </w:r>
            <w:r>
              <w:rPr>
                <w:b/>
              </w:rPr>
              <w:t>f</w:t>
            </w:r>
            <w:r w:rsidRPr="00936C8B">
              <w:rPr>
                <w:b/>
              </w:rPr>
              <w:t>ile</w:t>
            </w:r>
            <w:r>
              <w:t xml:space="preserve"> box, browse</w:t>
            </w:r>
            <w:r w:rsidR="00C941BB">
              <w:t xml:space="preserve"> to</w:t>
            </w:r>
            <w:r>
              <w:t xml:space="preserve"> or type </w:t>
            </w:r>
            <w:r w:rsidR="004618D7">
              <w:rPr>
                <w:b/>
              </w:rPr>
              <w:t>C:\Labs</w:t>
            </w:r>
            <w:r w:rsidR="00D50D09" w:rsidRPr="00D50D09">
              <w:rPr>
                <w:b/>
              </w:rPr>
              <w:t>\</w:t>
            </w:r>
            <w:r w:rsidR="00E875F9">
              <w:rPr>
                <w:b/>
              </w:rPr>
              <w:t>Lab 2</w:t>
            </w:r>
            <w:r w:rsidR="00D50D09" w:rsidRPr="00D50D09">
              <w:rPr>
                <w:b/>
              </w:rPr>
              <w:t>\Start</w:t>
            </w:r>
            <w:r w:rsidRPr="00D50D09">
              <w:rPr>
                <w:b/>
              </w:rPr>
              <w:t>\</w:t>
            </w:r>
            <w:r w:rsidRPr="00936C8B">
              <w:rPr>
                <w:b/>
              </w:rPr>
              <w:t>CustomerOrder.txt</w:t>
            </w:r>
            <w:r>
              <w:rPr>
                <w:b/>
              </w:rPr>
              <w:t>.</w:t>
            </w:r>
          </w:p>
          <w:p w:rsidR="00936C8B" w:rsidRPr="00E62143" w:rsidRDefault="00936C8B" w:rsidP="00AD435C">
            <w:pPr>
              <w:pStyle w:val="Lab2Tpl"/>
              <w:numPr>
                <w:ilvl w:val="0"/>
                <w:numId w:val="15"/>
              </w:numPr>
              <w:spacing w:line="240" w:lineRule="auto"/>
            </w:pPr>
            <w:r w:rsidRPr="00936C8B">
              <w:t xml:space="preserve">In the </w:t>
            </w:r>
            <w:r w:rsidRPr="00936C8B">
              <w:rPr>
                <w:b/>
              </w:rPr>
              <w:t>Record name</w:t>
            </w:r>
            <w:r w:rsidRPr="00936C8B">
              <w:t xml:space="preserve"> box, type</w:t>
            </w:r>
            <w:r>
              <w:rPr>
                <w:b/>
              </w:rPr>
              <w:t xml:space="preserve"> Customers</w:t>
            </w:r>
            <w:r w:rsidRPr="00936C8B">
              <w:t xml:space="preserve">, </w:t>
            </w:r>
            <w:r>
              <w:t xml:space="preserve">and </w:t>
            </w:r>
            <w:r w:rsidRPr="00936C8B">
              <w:t>then click</w:t>
            </w:r>
            <w:r>
              <w:rPr>
                <w:b/>
              </w:rPr>
              <w:t xml:space="preserve"> Next.</w:t>
            </w:r>
          </w:p>
          <w:p w:rsidR="00E62143" w:rsidRPr="00936C8B" w:rsidRDefault="003026FD" w:rsidP="00E62143">
            <w:pPr>
              <w:pStyle w:val="Lab2Tpl"/>
              <w:numPr>
                <w:ilvl w:val="0"/>
                <w:numId w:val="0"/>
              </w:numPr>
              <w:spacing w:line="240" w:lineRule="auto"/>
              <w:ind w:left="540"/>
            </w:pPr>
            <w:r>
              <w:rPr>
                <w:noProof/>
                <w:lang w:val="sv-SE" w:eastAsia="sv-SE"/>
              </w:rPr>
              <w:drawing>
                <wp:inline distT="0" distB="0" distL="0" distR="0">
                  <wp:extent cx="2241550" cy="1758950"/>
                  <wp:effectExtent l="0" t="0" r="635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1550" cy="1758950"/>
                          </a:xfrm>
                          <a:prstGeom prst="rect">
                            <a:avLst/>
                          </a:prstGeom>
                          <a:noFill/>
                          <a:ln>
                            <a:noFill/>
                          </a:ln>
                        </pic:spPr>
                      </pic:pic>
                    </a:graphicData>
                  </a:graphic>
                </wp:inline>
              </w:drawing>
            </w:r>
          </w:p>
          <w:p w:rsidR="00380201" w:rsidRDefault="00936C8B" w:rsidP="00AD435C">
            <w:pPr>
              <w:pStyle w:val="Lab2Tpl"/>
              <w:numPr>
                <w:ilvl w:val="0"/>
                <w:numId w:val="15"/>
              </w:numPr>
              <w:spacing w:line="240" w:lineRule="auto"/>
            </w:pPr>
            <w:r>
              <w:t xml:space="preserve">On the </w:t>
            </w:r>
            <w:r w:rsidRPr="00296F39">
              <w:rPr>
                <w:b/>
              </w:rPr>
              <w:t>Select Document Data</w:t>
            </w:r>
            <w:r>
              <w:t xml:space="preserve"> page, </w:t>
            </w:r>
            <w:r w:rsidR="008221FC">
              <w:t>leave all the data selected</w:t>
            </w:r>
            <w:r w:rsidR="00380201">
              <w:t xml:space="preserve">, and then click </w:t>
            </w:r>
            <w:r w:rsidR="00380201" w:rsidRPr="00380201">
              <w:rPr>
                <w:b/>
              </w:rPr>
              <w:t>Next</w:t>
            </w:r>
            <w:r w:rsidR="00380201">
              <w:t>.</w:t>
            </w:r>
          </w:p>
          <w:p w:rsidR="008221FC" w:rsidRDefault="008221FC" w:rsidP="00AD435C">
            <w:pPr>
              <w:pStyle w:val="Lab2Tpl"/>
              <w:numPr>
                <w:ilvl w:val="0"/>
                <w:numId w:val="15"/>
              </w:numPr>
              <w:spacing w:line="240" w:lineRule="auto"/>
            </w:pPr>
            <w:r>
              <w:t xml:space="preserve">On the </w:t>
            </w:r>
            <w:r w:rsidRPr="00296F39">
              <w:rPr>
                <w:b/>
              </w:rPr>
              <w:t>Select Record Format</w:t>
            </w:r>
            <w:r>
              <w:t xml:space="preserve"> page, verify that </w:t>
            </w:r>
            <w:r w:rsidRPr="00936C8B">
              <w:rPr>
                <w:b/>
              </w:rPr>
              <w:t>By delimiter symbol</w:t>
            </w:r>
            <w:r>
              <w:t xml:space="preserve"> is checked, and then click </w:t>
            </w:r>
            <w:r w:rsidRPr="00936C8B">
              <w:rPr>
                <w:b/>
              </w:rPr>
              <w:t>Next</w:t>
            </w:r>
            <w:r>
              <w:t>.</w:t>
            </w:r>
          </w:p>
          <w:p w:rsidR="008221FC" w:rsidRDefault="008221FC" w:rsidP="00AD435C">
            <w:pPr>
              <w:pStyle w:val="Lab2Tpl"/>
              <w:numPr>
                <w:ilvl w:val="0"/>
                <w:numId w:val="15"/>
              </w:numPr>
              <w:spacing w:line="240" w:lineRule="auto"/>
            </w:pPr>
            <w:r>
              <w:t xml:space="preserve">On the </w:t>
            </w:r>
            <w:r w:rsidRPr="00C941BB">
              <w:rPr>
                <w:b/>
              </w:rPr>
              <w:t>Delimited Record</w:t>
            </w:r>
            <w:r>
              <w:t xml:space="preserve"> page, set the </w:t>
            </w:r>
            <w:r w:rsidRPr="005B58B2">
              <w:rPr>
                <w:b/>
              </w:rPr>
              <w:t>Child Delimiter</w:t>
            </w:r>
            <w:r>
              <w:t xml:space="preserve"> to {CR}{LF}</w:t>
            </w:r>
            <w:r w:rsidRPr="00223705">
              <w:rPr>
                <w:rStyle w:val="Bold"/>
              </w:rPr>
              <w:t>,</w:t>
            </w:r>
            <w:r>
              <w:t xml:space="preserve"> and then click </w:t>
            </w:r>
            <w:r w:rsidRPr="00380201">
              <w:rPr>
                <w:b/>
              </w:rPr>
              <w:t>Next</w:t>
            </w:r>
            <w:r>
              <w:t>.</w:t>
            </w:r>
          </w:p>
          <w:p w:rsidR="008221FC" w:rsidRDefault="008221FC" w:rsidP="00AD435C">
            <w:pPr>
              <w:pStyle w:val="Lab2Tpl"/>
              <w:numPr>
                <w:ilvl w:val="0"/>
                <w:numId w:val="15"/>
              </w:numPr>
              <w:spacing w:line="240" w:lineRule="auto"/>
            </w:pPr>
            <w:r>
              <w:t xml:space="preserve">On the </w:t>
            </w:r>
            <w:r w:rsidRPr="008221FC">
              <w:rPr>
                <w:b/>
              </w:rPr>
              <w:t>Child Elements</w:t>
            </w:r>
            <w:r>
              <w:t xml:space="preserve"> page enter </w:t>
            </w:r>
            <w:r w:rsidRPr="008221FC">
              <w:rPr>
                <w:b/>
              </w:rPr>
              <w:t>“Customer”</w:t>
            </w:r>
            <w:r>
              <w:t xml:space="preserve"> for the </w:t>
            </w:r>
            <w:r w:rsidRPr="008221FC">
              <w:rPr>
                <w:b/>
              </w:rPr>
              <w:t>Element Name</w:t>
            </w:r>
            <w:r>
              <w:t xml:space="preserve"> of the first item</w:t>
            </w:r>
            <w:r w:rsidR="00015B38">
              <w:t xml:space="preserve"> (</w:t>
            </w:r>
            <w:r w:rsidR="00015B38" w:rsidRPr="00015B38">
              <w:t>Customers_Child1</w:t>
            </w:r>
            <w:r w:rsidR="00015B38">
              <w:t>)</w:t>
            </w:r>
            <w:r>
              <w:t xml:space="preserve">.  </w:t>
            </w:r>
          </w:p>
          <w:p w:rsidR="008221FC" w:rsidRDefault="008221FC" w:rsidP="00AD435C">
            <w:pPr>
              <w:pStyle w:val="Lab2Tpl"/>
              <w:numPr>
                <w:ilvl w:val="0"/>
                <w:numId w:val="15"/>
              </w:numPr>
              <w:spacing w:line="240" w:lineRule="auto"/>
            </w:pPr>
            <w:r>
              <w:t xml:space="preserve">Change the </w:t>
            </w:r>
            <w:r w:rsidRPr="008221FC">
              <w:rPr>
                <w:b/>
              </w:rPr>
              <w:t>Element type</w:t>
            </w:r>
            <w:r>
              <w:t xml:space="preserve"> of the first item to </w:t>
            </w:r>
            <w:r w:rsidRPr="008221FC">
              <w:rPr>
                <w:b/>
              </w:rPr>
              <w:t>Repeating record</w:t>
            </w:r>
            <w:r>
              <w:t xml:space="preserve">.  </w:t>
            </w:r>
          </w:p>
          <w:p w:rsidR="008221FC" w:rsidRDefault="008221FC" w:rsidP="00AD435C">
            <w:pPr>
              <w:pStyle w:val="Lab2Tpl"/>
              <w:numPr>
                <w:ilvl w:val="0"/>
                <w:numId w:val="15"/>
              </w:numPr>
              <w:spacing w:line="240" w:lineRule="auto"/>
            </w:pPr>
            <w:r>
              <w:t xml:space="preserve">Change the </w:t>
            </w:r>
            <w:r w:rsidRPr="008221FC">
              <w:rPr>
                <w:b/>
              </w:rPr>
              <w:t>Element type</w:t>
            </w:r>
            <w:r>
              <w:t xml:space="preserve"> of the second item to </w:t>
            </w:r>
            <w:r w:rsidRPr="008221FC">
              <w:rPr>
                <w:b/>
              </w:rPr>
              <w:t>Ignore</w:t>
            </w:r>
            <w:r>
              <w:t>.</w:t>
            </w:r>
          </w:p>
          <w:p w:rsidR="00E00FBC" w:rsidRDefault="003026FD" w:rsidP="00E00FBC">
            <w:pPr>
              <w:pStyle w:val="Lab2Tpl"/>
              <w:numPr>
                <w:ilvl w:val="0"/>
                <w:numId w:val="0"/>
              </w:numPr>
              <w:spacing w:line="240" w:lineRule="auto"/>
              <w:ind w:left="540"/>
            </w:pPr>
            <w:r>
              <w:rPr>
                <w:noProof/>
                <w:lang w:val="sv-SE" w:eastAsia="sv-SE"/>
              </w:rPr>
              <w:lastRenderedPageBreak/>
              <w:drawing>
                <wp:inline distT="0" distB="0" distL="0" distR="0">
                  <wp:extent cx="3117850" cy="2463800"/>
                  <wp:effectExtent l="0" t="0" r="635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7850" cy="2463800"/>
                          </a:xfrm>
                          <a:prstGeom prst="rect">
                            <a:avLst/>
                          </a:prstGeom>
                          <a:noFill/>
                          <a:ln>
                            <a:noFill/>
                          </a:ln>
                        </pic:spPr>
                      </pic:pic>
                    </a:graphicData>
                  </a:graphic>
                </wp:inline>
              </w:drawing>
            </w:r>
          </w:p>
          <w:p w:rsidR="00E00FBC" w:rsidRDefault="00E00FBC" w:rsidP="00E00FBC">
            <w:pPr>
              <w:pStyle w:val="Lab2Tpl"/>
              <w:numPr>
                <w:ilvl w:val="0"/>
                <w:numId w:val="0"/>
              </w:numPr>
              <w:spacing w:line="240" w:lineRule="auto"/>
              <w:ind w:left="540"/>
            </w:pPr>
          </w:p>
          <w:p w:rsidR="00E00FBC" w:rsidRDefault="00E00FBC" w:rsidP="00E00FBC">
            <w:pPr>
              <w:pStyle w:val="Lab2Tpl"/>
            </w:pPr>
            <w:r>
              <w:t xml:space="preserve">Click </w:t>
            </w:r>
            <w:r w:rsidRPr="00E00FBC">
              <w:rPr>
                <w:b/>
              </w:rPr>
              <w:t>Next</w:t>
            </w:r>
            <w:r>
              <w:t xml:space="preserve"> to finish defining the root record.  </w:t>
            </w:r>
          </w:p>
          <w:p w:rsidR="00E00FBC" w:rsidRDefault="00E00FBC" w:rsidP="00E00FBC">
            <w:pPr>
              <w:pStyle w:val="Note"/>
            </w:pPr>
            <w:r>
              <w:t xml:space="preserve">You will be returned to the beginning of the wizard, this time to define the child record format.  </w:t>
            </w:r>
          </w:p>
          <w:p w:rsidR="00E00FBC" w:rsidRDefault="00E00FBC" w:rsidP="00E00FBC">
            <w:pPr>
              <w:pStyle w:val="Lab2Tpl"/>
              <w:numPr>
                <w:ilvl w:val="0"/>
                <w:numId w:val="0"/>
              </w:numPr>
              <w:spacing w:line="240" w:lineRule="auto"/>
              <w:ind w:left="540"/>
            </w:pPr>
          </w:p>
          <w:p w:rsidR="00E00FBC" w:rsidRDefault="00E00FBC" w:rsidP="00E00FBC">
            <w:pPr>
              <w:pStyle w:val="Lab2Tpl"/>
            </w:pPr>
            <w:r>
              <w:t xml:space="preserve">Select </w:t>
            </w:r>
            <w:r w:rsidRPr="00E00FBC">
              <w:rPr>
                <w:b/>
              </w:rPr>
              <w:t>Next</w:t>
            </w:r>
            <w:r>
              <w:t xml:space="preserve"> to begin defining the Customer record.</w:t>
            </w:r>
          </w:p>
          <w:p w:rsidR="00E00FBC" w:rsidRDefault="00E00FBC" w:rsidP="00E00FBC">
            <w:pPr>
              <w:pStyle w:val="Lab2Tpl"/>
            </w:pPr>
            <w:r>
              <w:t xml:space="preserve">On the </w:t>
            </w:r>
            <w:r w:rsidRPr="00E00FBC">
              <w:rPr>
                <w:b/>
              </w:rPr>
              <w:t>Select Document Data</w:t>
            </w:r>
            <w:r>
              <w:t xml:space="preserve"> page, ensure that only the first line of text is selected and click </w:t>
            </w:r>
            <w:r w:rsidRPr="00E00FBC">
              <w:rPr>
                <w:b/>
              </w:rPr>
              <w:t>Next</w:t>
            </w:r>
            <w:r>
              <w:t xml:space="preserve">.  </w:t>
            </w:r>
          </w:p>
          <w:p w:rsidR="00E62143" w:rsidRDefault="003026FD" w:rsidP="00E62143">
            <w:pPr>
              <w:pStyle w:val="Lab2Tpl"/>
              <w:numPr>
                <w:ilvl w:val="0"/>
                <w:numId w:val="0"/>
              </w:numPr>
              <w:spacing w:line="240" w:lineRule="auto"/>
              <w:ind w:left="540"/>
            </w:pPr>
            <w:r>
              <w:rPr>
                <w:noProof/>
                <w:lang w:val="sv-SE" w:eastAsia="sv-SE"/>
              </w:rPr>
              <w:drawing>
                <wp:inline distT="0" distB="0" distL="0" distR="0">
                  <wp:extent cx="3117850" cy="2451100"/>
                  <wp:effectExtent l="0" t="0" r="6350" b="6350"/>
                  <wp:docPr id="5" name="Picture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7850" cy="2451100"/>
                          </a:xfrm>
                          <a:prstGeom prst="rect">
                            <a:avLst/>
                          </a:prstGeom>
                          <a:noFill/>
                          <a:ln>
                            <a:noFill/>
                          </a:ln>
                        </pic:spPr>
                      </pic:pic>
                    </a:graphicData>
                  </a:graphic>
                </wp:inline>
              </w:drawing>
            </w:r>
          </w:p>
          <w:p w:rsidR="00E00FBC" w:rsidRDefault="00E00FBC" w:rsidP="00E62143">
            <w:pPr>
              <w:pStyle w:val="Lab2Tpl"/>
              <w:numPr>
                <w:ilvl w:val="0"/>
                <w:numId w:val="0"/>
              </w:numPr>
              <w:spacing w:line="240" w:lineRule="auto"/>
              <w:ind w:left="540"/>
            </w:pPr>
          </w:p>
          <w:p w:rsidR="00936C8B" w:rsidRDefault="00936C8B" w:rsidP="00AD435C">
            <w:pPr>
              <w:pStyle w:val="Lab2Tpl"/>
              <w:numPr>
                <w:ilvl w:val="0"/>
                <w:numId w:val="25"/>
              </w:numPr>
              <w:spacing w:line="240" w:lineRule="auto"/>
            </w:pPr>
            <w:r>
              <w:t xml:space="preserve">On the </w:t>
            </w:r>
            <w:r w:rsidRPr="00296F39">
              <w:rPr>
                <w:b/>
              </w:rPr>
              <w:t>Select Record Format</w:t>
            </w:r>
            <w:r>
              <w:t xml:space="preserve"> page, verify that </w:t>
            </w:r>
            <w:r w:rsidRPr="00936C8B">
              <w:rPr>
                <w:b/>
              </w:rPr>
              <w:t>By delimiter symbol</w:t>
            </w:r>
            <w:r>
              <w:t xml:space="preserve"> is checked, and then click </w:t>
            </w:r>
            <w:r w:rsidRPr="00936C8B">
              <w:rPr>
                <w:b/>
              </w:rPr>
              <w:t>Next</w:t>
            </w:r>
            <w:r>
              <w:t>.</w:t>
            </w:r>
          </w:p>
          <w:p w:rsidR="00380201" w:rsidRDefault="00380201" w:rsidP="00AD435C">
            <w:pPr>
              <w:pStyle w:val="Lab2Tpl"/>
              <w:numPr>
                <w:ilvl w:val="0"/>
                <w:numId w:val="15"/>
              </w:numPr>
              <w:spacing w:line="240" w:lineRule="auto"/>
            </w:pPr>
            <w:r>
              <w:t xml:space="preserve">On the </w:t>
            </w:r>
            <w:r w:rsidRPr="00C941BB">
              <w:rPr>
                <w:b/>
              </w:rPr>
              <w:t>Delimited Record</w:t>
            </w:r>
            <w:r>
              <w:t xml:space="preserve"> page, set the </w:t>
            </w:r>
            <w:r w:rsidRPr="005B58B2">
              <w:rPr>
                <w:b/>
              </w:rPr>
              <w:t>Child Delimiter</w:t>
            </w:r>
            <w:r>
              <w:t xml:space="preserve"> to </w:t>
            </w:r>
            <w:r w:rsidRPr="005B58B2">
              <w:rPr>
                <w:b/>
              </w:rPr>
              <w:t>,</w:t>
            </w:r>
            <w:r>
              <w:t xml:space="preserve"> </w:t>
            </w:r>
            <w:r w:rsidRPr="00223705">
              <w:t>(</w:t>
            </w:r>
            <w:r w:rsidR="00C941BB" w:rsidRPr="00223705">
              <w:t>C</w:t>
            </w:r>
            <w:r w:rsidRPr="00223705">
              <w:t>omma)</w:t>
            </w:r>
            <w:r w:rsidR="00C941BB" w:rsidRPr="00223705">
              <w:rPr>
                <w:rStyle w:val="Bold"/>
              </w:rPr>
              <w:t>,</w:t>
            </w:r>
            <w:r>
              <w:t xml:space="preserve"> and then click </w:t>
            </w:r>
            <w:r w:rsidRPr="00380201">
              <w:rPr>
                <w:b/>
              </w:rPr>
              <w:t>Next</w:t>
            </w:r>
            <w:r>
              <w:t>.</w:t>
            </w:r>
          </w:p>
          <w:p w:rsidR="00380201" w:rsidRDefault="00380201" w:rsidP="00AD435C">
            <w:pPr>
              <w:pStyle w:val="Lab2Tpl"/>
              <w:numPr>
                <w:ilvl w:val="0"/>
                <w:numId w:val="15"/>
              </w:numPr>
              <w:spacing w:line="240" w:lineRule="auto"/>
            </w:pPr>
            <w:r>
              <w:t xml:space="preserve"> On the </w:t>
            </w:r>
            <w:r w:rsidRPr="00296F39">
              <w:rPr>
                <w:b/>
              </w:rPr>
              <w:t xml:space="preserve">Child </w:t>
            </w:r>
            <w:r w:rsidR="00296F39" w:rsidRPr="00296F39">
              <w:rPr>
                <w:b/>
              </w:rPr>
              <w:t>Elements</w:t>
            </w:r>
            <w:r w:rsidR="00296F39">
              <w:t xml:space="preserve"> </w:t>
            </w:r>
            <w:r>
              <w:t xml:space="preserve">page, change the </w:t>
            </w:r>
            <w:r w:rsidRPr="00380201">
              <w:rPr>
                <w:b/>
              </w:rPr>
              <w:t>Element Names</w:t>
            </w:r>
            <w:r>
              <w:t xml:space="preserve"> to:</w:t>
            </w:r>
          </w:p>
          <w:p w:rsidR="00380201" w:rsidRPr="00AA320F" w:rsidRDefault="00380201" w:rsidP="00AD435C">
            <w:pPr>
              <w:pStyle w:val="Lab2tpb"/>
              <w:numPr>
                <w:ilvl w:val="0"/>
                <w:numId w:val="13"/>
              </w:numPr>
              <w:spacing w:before="0" w:after="0"/>
              <w:rPr>
                <w:b/>
              </w:rPr>
            </w:pPr>
            <w:r w:rsidRPr="00AA320F">
              <w:rPr>
                <w:b/>
              </w:rPr>
              <w:t>FirstName</w:t>
            </w:r>
          </w:p>
          <w:p w:rsidR="00380201" w:rsidRPr="00AA320F" w:rsidRDefault="00380201" w:rsidP="00AD435C">
            <w:pPr>
              <w:pStyle w:val="Lab2tpb"/>
              <w:numPr>
                <w:ilvl w:val="0"/>
                <w:numId w:val="13"/>
              </w:numPr>
              <w:spacing w:before="0" w:after="0"/>
              <w:rPr>
                <w:b/>
              </w:rPr>
            </w:pPr>
            <w:proofErr w:type="spellStart"/>
            <w:r w:rsidRPr="00AA320F">
              <w:rPr>
                <w:b/>
              </w:rPr>
              <w:t>MiddleName</w:t>
            </w:r>
            <w:proofErr w:type="spellEnd"/>
          </w:p>
          <w:p w:rsidR="00380201" w:rsidRPr="00AA320F" w:rsidRDefault="00380201" w:rsidP="00AD435C">
            <w:pPr>
              <w:pStyle w:val="Lab2tpb"/>
              <w:numPr>
                <w:ilvl w:val="0"/>
                <w:numId w:val="13"/>
              </w:numPr>
              <w:spacing w:before="0" w:after="0"/>
              <w:rPr>
                <w:b/>
              </w:rPr>
            </w:pPr>
            <w:proofErr w:type="spellStart"/>
            <w:r w:rsidRPr="00AA320F">
              <w:rPr>
                <w:b/>
              </w:rPr>
              <w:t>LastName</w:t>
            </w:r>
            <w:proofErr w:type="spellEnd"/>
          </w:p>
          <w:p w:rsidR="00380201" w:rsidRDefault="00380201" w:rsidP="00AD435C">
            <w:pPr>
              <w:pStyle w:val="Lab2tpb"/>
              <w:numPr>
                <w:ilvl w:val="0"/>
                <w:numId w:val="13"/>
              </w:numPr>
              <w:spacing w:before="0" w:after="0"/>
              <w:rPr>
                <w:b/>
              </w:rPr>
            </w:pPr>
            <w:proofErr w:type="spellStart"/>
            <w:r w:rsidRPr="00AA320F">
              <w:rPr>
                <w:b/>
              </w:rPr>
              <w:t>ContactNo</w:t>
            </w:r>
            <w:proofErr w:type="spellEnd"/>
          </w:p>
          <w:p w:rsidR="00AA320F" w:rsidRPr="00AA320F" w:rsidRDefault="00AA320F" w:rsidP="00AA320F">
            <w:pPr>
              <w:pStyle w:val="Lab2tpb"/>
              <w:numPr>
                <w:ilvl w:val="0"/>
                <w:numId w:val="0"/>
              </w:numPr>
              <w:spacing w:before="0" w:after="0"/>
              <w:ind w:left="1613"/>
            </w:pPr>
          </w:p>
          <w:p w:rsidR="00E62143" w:rsidRDefault="003026FD" w:rsidP="00E62143">
            <w:pPr>
              <w:pStyle w:val="Lab2Tpl"/>
              <w:numPr>
                <w:ilvl w:val="0"/>
                <w:numId w:val="0"/>
              </w:numPr>
              <w:spacing w:line="240" w:lineRule="auto"/>
              <w:ind w:left="540"/>
            </w:pPr>
            <w:r>
              <w:rPr>
                <w:noProof/>
                <w:lang w:val="sv-SE" w:eastAsia="sv-SE"/>
              </w:rPr>
              <w:lastRenderedPageBreak/>
              <w:drawing>
                <wp:inline distT="0" distB="0" distL="0" distR="0">
                  <wp:extent cx="3397250" cy="266700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7250" cy="2667000"/>
                          </a:xfrm>
                          <a:prstGeom prst="rect">
                            <a:avLst/>
                          </a:prstGeom>
                          <a:noFill/>
                          <a:ln>
                            <a:noFill/>
                          </a:ln>
                        </pic:spPr>
                      </pic:pic>
                    </a:graphicData>
                  </a:graphic>
                </wp:inline>
              </w:drawing>
            </w:r>
          </w:p>
          <w:p w:rsidR="00E62143" w:rsidRDefault="00E62143" w:rsidP="00E62143">
            <w:pPr>
              <w:pStyle w:val="Lab2Tpl"/>
              <w:numPr>
                <w:ilvl w:val="0"/>
                <w:numId w:val="0"/>
              </w:numPr>
              <w:spacing w:line="240" w:lineRule="auto"/>
              <w:ind w:left="540"/>
            </w:pPr>
          </w:p>
          <w:p w:rsidR="00380201" w:rsidRPr="00AA320F" w:rsidRDefault="00AA320F" w:rsidP="00AD435C">
            <w:pPr>
              <w:pStyle w:val="Lab2Tpl"/>
              <w:numPr>
                <w:ilvl w:val="0"/>
                <w:numId w:val="15"/>
              </w:numPr>
              <w:spacing w:line="240" w:lineRule="auto"/>
            </w:pPr>
            <w:r w:rsidRPr="00AA320F">
              <w:t>C</w:t>
            </w:r>
            <w:r w:rsidR="00380201" w:rsidRPr="00AA320F">
              <w:t xml:space="preserve">lick </w:t>
            </w:r>
            <w:r>
              <w:rPr>
                <w:b/>
              </w:rPr>
              <w:t>N</w:t>
            </w:r>
            <w:r w:rsidRPr="00AA320F">
              <w:rPr>
                <w:b/>
              </w:rPr>
              <w:t>ext</w:t>
            </w:r>
            <w:r>
              <w:rPr>
                <w:b/>
              </w:rPr>
              <w:t>,</w:t>
            </w:r>
            <w:r w:rsidRPr="00AA320F">
              <w:t xml:space="preserve"> and then click </w:t>
            </w:r>
            <w:r w:rsidRPr="00AA320F">
              <w:rPr>
                <w:b/>
              </w:rPr>
              <w:t>Finish</w:t>
            </w:r>
            <w:r w:rsidRPr="00AA320F">
              <w:t xml:space="preserve"> to create the schema</w:t>
            </w:r>
            <w:r w:rsidR="00380201" w:rsidRPr="00AA320F">
              <w:t>.</w:t>
            </w:r>
          </w:p>
          <w:p w:rsidR="008A240D" w:rsidRDefault="008A240D" w:rsidP="00AA320F">
            <w:pPr>
              <w:pStyle w:val="Lab2Tpl"/>
              <w:numPr>
                <w:ilvl w:val="0"/>
                <w:numId w:val="0"/>
              </w:numPr>
              <w:spacing w:line="240" w:lineRule="auto"/>
              <w:ind w:left="540" w:hanging="324"/>
            </w:pPr>
          </w:p>
        </w:tc>
      </w:tr>
    </w:tbl>
    <w:p w:rsidR="008A240D" w:rsidRDefault="008A240D" w:rsidP="008A240D">
      <w:pPr>
        <w:pStyle w:val="Tes"/>
      </w:pPr>
    </w:p>
    <w:p w:rsidR="008A240D" w:rsidRPr="000E317C" w:rsidRDefault="008A240D" w:rsidP="008A240D">
      <w:pPr>
        <w:pStyle w:val="Pb"/>
        <w:framePr w:wrap="around"/>
      </w:pPr>
    </w:p>
    <w:p w:rsidR="008A240D" w:rsidRDefault="008A240D" w:rsidP="008A240D">
      <w:pPr>
        <w:pStyle w:val="Lab2h1"/>
      </w:pPr>
      <w:r>
        <w:t>Exercise 5</w:t>
      </w:r>
      <w:r>
        <w:br/>
        <w:t xml:space="preserve">Validating Schemas and Generating Instance Messages </w:t>
      </w:r>
    </w:p>
    <w:p w:rsidR="008A240D" w:rsidRDefault="008A240D" w:rsidP="008A240D">
      <w:pPr>
        <w:pStyle w:val="Lab2norm"/>
      </w:pPr>
      <w:r>
        <w:t xml:space="preserve">In this exercise, you will use the </w:t>
      </w:r>
      <w:r>
        <w:rPr>
          <w:b/>
        </w:rPr>
        <w:t>Validate Schema</w:t>
      </w:r>
      <w:r>
        <w:t xml:space="preserve"> command to determine whether the schemas contain any internal inconsistencies, or have other issues that might prevent them from being used effectively for processing instance messages. You will also generate a sample instance message for each of the schemas. </w:t>
      </w: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8A240D">
        <w:trPr>
          <w:trHeight w:val="572"/>
        </w:trPr>
        <w:tc>
          <w:tcPr>
            <w:tcW w:w="2898" w:type="dxa"/>
            <w:shd w:val="clear" w:color="auto" w:fill="D9D9D9"/>
          </w:tcPr>
          <w:p w:rsidR="008A240D" w:rsidRDefault="008A240D" w:rsidP="001F06B5">
            <w:pPr>
              <w:pStyle w:val="Lab2thf"/>
            </w:pPr>
            <w:r>
              <w:t>Tasks</w:t>
            </w:r>
          </w:p>
        </w:tc>
        <w:tc>
          <w:tcPr>
            <w:tcW w:w="6162" w:type="dxa"/>
            <w:shd w:val="clear" w:color="auto" w:fill="D9D9D9"/>
          </w:tcPr>
          <w:p w:rsidR="008A240D" w:rsidRDefault="008A240D" w:rsidP="001F06B5">
            <w:pPr>
              <w:pStyle w:val="Lab2th"/>
            </w:pPr>
            <w:r>
              <w:t>Detailed steps</w:t>
            </w:r>
          </w:p>
        </w:tc>
      </w:tr>
      <w:tr w:rsidR="008A240D">
        <w:tc>
          <w:tcPr>
            <w:tcW w:w="2898" w:type="dxa"/>
            <w:shd w:val="clear" w:color="auto" w:fill="FFFFFF"/>
          </w:tcPr>
          <w:p w:rsidR="008A240D" w:rsidRDefault="008A240D" w:rsidP="00AD435C">
            <w:pPr>
              <w:pStyle w:val="Lab2Tpn"/>
              <w:numPr>
                <w:ilvl w:val="0"/>
                <w:numId w:val="22"/>
              </w:numPr>
            </w:pPr>
            <w:r>
              <w:t>Validate the schema file.</w:t>
            </w:r>
            <w:r>
              <w:br/>
            </w:r>
            <w:r>
              <w:br/>
              <w:t>Validating the schema ensures that an XML document can be created that would be well-formed and valid against this particular schema.</w:t>
            </w:r>
          </w:p>
        </w:tc>
        <w:tc>
          <w:tcPr>
            <w:tcW w:w="6162" w:type="dxa"/>
            <w:shd w:val="clear" w:color="auto" w:fill="FFFFFF"/>
          </w:tcPr>
          <w:p w:rsidR="008A240D" w:rsidRDefault="008A240D" w:rsidP="00AD435C">
            <w:pPr>
              <w:pStyle w:val="Lab2Tpl"/>
              <w:numPr>
                <w:ilvl w:val="0"/>
                <w:numId w:val="5"/>
              </w:numPr>
              <w:spacing w:line="240" w:lineRule="auto"/>
            </w:pPr>
            <w:r>
              <w:t xml:space="preserve">In Solution Explorer, right-click </w:t>
            </w:r>
            <w:r>
              <w:rPr>
                <w:rStyle w:val="Bold"/>
              </w:rPr>
              <w:t>CustomerOrder.xsd</w:t>
            </w:r>
            <w:r>
              <w:t xml:space="preserve">, and then click </w:t>
            </w:r>
            <w:r>
              <w:rPr>
                <w:b/>
              </w:rPr>
              <w:t>Validate Schema</w:t>
            </w:r>
            <w:r>
              <w:t>.</w:t>
            </w:r>
          </w:p>
          <w:p w:rsidR="008A240D" w:rsidRDefault="008A240D" w:rsidP="00AA320F">
            <w:pPr>
              <w:pStyle w:val="Note"/>
            </w:pPr>
            <w:r>
              <w:t xml:space="preserve">The results of the schema validation are </w:t>
            </w:r>
            <w:r w:rsidR="00AA320F">
              <w:t>displayed in</w:t>
            </w:r>
            <w:r>
              <w:t xml:space="preserve"> the output window. </w:t>
            </w:r>
            <w:r w:rsidR="00EC1B31">
              <w:t>The schema validation tool is helpful when using schemas you’ve received from other parties or trading partners, that may not have been generated using BizTalk Server.  BizTalk schemas will always validate.</w:t>
            </w:r>
          </w:p>
          <w:p w:rsidR="008A240D" w:rsidRDefault="008A240D" w:rsidP="001F06B5">
            <w:pPr>
              <w:pStyle w:val="Lab2Tpl"/>
              <w:numPr>
                <w:ilvl w:val="0"/>
                <w:numId w:val="0"/>
              </w:numPr>
              <w:ind w:left="540" w:hanging="324"/>
            </w:pPr>
          </w:p>
        </w:tc>
      </w:tr>
      <w:tr w:rsidR="008A240D">
        <w:trPr>
          <w:trHeight w:val="2351"/>
        </w:trPr>
        <w:tc>
          <w:tcPr>
            <w:tcW w:w="2898" w:type="dxa"/>
            <w:shd w:val="clear" w:color="auto" w:fill="FFFFFF"/>
          </w:tcPr>
          <w:p w:rsidR="008A240D" w:rsidRDefault="008A240D" w:rsidP="00AD435C">
            <w:pPr>
              <w:pStyle w:val="Lab2Tpn"/>
              <w:numPr>
                <w:ilvl w:val="0"/>
                <w:numId w:val="22"/>
              </w:numPr>
            </w:pPr>
            <w:r>
              <w:t>Generate a sample instance message for the schemas.</w:t>
            </w:r>
            <w:r>
              <w:br/>
            </w:r>
            <w:r>
              <w:br/>
              <w:t>Generating a sample instance provides a visual test as well as a document to pass through the process for testing.</w:t>
            </w:r>
          </w:p>
        </w:tc>
        <w:tc>
          <w:tcPr>
            <w:tcW w:w="6162" w:type="dxa"/>
            <w:shd w:val="clear" w:color="auto" w:fill="FFFFFF"/>
          </w:tcPr>
          <w:p w:rsidR="008A240D" w:rsidRDefault="00E52063" w:rsidP="00AD435C">
            <w:pPr>
              <w:pStyle w:val="Lab2Tpl"/>
              <w:numPr>
                <w:ilvl w:val="0"/>
                <w:numId w:val="4"/>
              </w:numPr>
              <w:spacing w:line="240" w:lineRule="auto"/>
            </w:pPr>
            <w:r>
              <w:t>Select the</w:t>
            </w:r>
            <w:r w:rsidR="008A240D">
              <w:t xml:space="preserve"> </w:t>
            </w:r>
            <w:r w:rsidR="008A240D">
              <w:rPr>
                <w:b/>
              </w:rPr>
              <w:t>CustomerOrder.xsd</w:t>
            </w:r>
            <w:r>
              <w:rPr>
                <w:b/>
              </w:rPr>
              <w:t xml:space="preserve"> </w:t>
            </w:r>
            <w:r w:rsidRPr="00E52063">
              <w:t>file in Solution Explorer</w:t>
            </w:r>
          </w:p>
          <w:p w:rsidR="008A240D" w:rsidRDefault="008A240D" w:rsidP="00AD435C">
            <w:pPr>
              <w:pStyle w:val="Lab2Tpl"/>
              <w:numPr>
                <w:ilvl w:val="0"/>
                <w:numId w:val="4"/>
              </w:numPr>
              <w:spacing w:line="240" w:lineRule="auto"/>
            </w:pPr>
            <w:r>
              <w:t xml:space="preserve">In the </w:t>
            </w:r>
            <w:r w:rsidR="006A0EFC">
              <w:t>Properties window</w:t>
            </w:r>
            <w:r>
              <w:t xml:space="preserve">, </w:t>
            </w:r>
            <w:r>
              <w:br/>
              <w:t xml:space="preserve">type </w:t>
            </w:r>
            <w:r w:rsidR="004618D7">
              <w:rPr>
                <w:b/>
              </w:rPr>
              <w:t>C:\Labs</w:t>
            </w:r>
            <w:r w:rsidR="00D50D09" w:rsidRPr="00D50D09">
              <w:rPr>
                <w:b/>
              </w:rPr>
              <w:t>\Work\</w:t>
            </w:r>
            <w:r w:rsidR="00E875F9">
              <w:rPr>
                <w:b/>
              </w:rPr>
              <w:t>Lab 2</w:t>
            </w:r>
            <w:r w:rsidR="00D50D09" w:rsidRPr="00D50D09">
              <w:rPr>
                <w:b/>
              </w:rPr>
              <w:t>\</w:t>
            </w:r>
            <w:r>
              <w:rPr>
                <w:b/>
              </w:rPr>
              <w:t>GeneratedCustomerOrder.xml</w:t>
            </w:r>
            <w:r w:rsidR="006A0EFC">
              <w:rPr>
                <w:rStyle w:val="Bold"/>
                <w:b w:val="0"/>
              </w:rPr>
              <w:t xml:space="preserve"> </w:t>
            </w:r>
            <w:r w:rsidR="006A0EFC">
              <w:t xml:space="preserve">in the </w:t>
            </w:r>
            <w:r w:rsidR="006A0EFC">
              <w:rPr>
                <w:b/>
              </w:rPr>
              <w:t>Output Instance Filename</w:t>
            </w:r>
            <w:r w:rsidR="006A0EFC">
              <w:t xml:space="preserve"> box, </w:t>
            </w:r>
            <w:r>
              <w:t xml:space="preserve">and </w:t>
            </w:r>
            <w:r w:rsidR="006A0EFC">
              <w:t>press ENTER</w:t>
            </w:r>
            <w:r>
              <w:t>.</w:t>
            </w:r>
          </w:p>
          <w:p w:rsidR="008A240D" w:rsidRDefault="00296F39" w:rsidP="00AD435C">
            <w:pPr>
              <w:pStyle w:val="Lab2Tpl"/>
              <w:numPr>
                <w:ilvl w:val="0"/>
                <w:numId w:val="4"/>
              </w:numPr>
              <w:spacing w:line="240" w:lineRule="auto"/>
            </w:pPr>
            <w:r>
              <w:t>In Solution Explorer, r</w:t>
            </w:r>
            <w:r w:rsidR="008A240D">
              <w:t xml:space="preserve">ight-click </w:t>
            </w:r>
            <w:r w:rsidR="008A240D">
              <w:rPr>
                <w:b/>
              </w:rPr>
              <w:t>CustomerOrder.xsd</w:t>
            </w:r>
            <w:r w:rsidR="008A240D">
              <w:t xml:space="preserve">, and then click </w:t>
            </w:r>
            <w:r w:rsidR="008A240D">
              <w:rPr>
                <w:b/>
              </w:rPr>
              <w:t>Generate Instance</w:t>
            </w:r>
            <w:r w:rsidR="008A240D">
              <w:t>.</w:t>
            </w:r>
          </w:p>
          <w:p w:rsidR="00AA320F" w:rsidRDefault="008A240D" w:rsidP="00AA320F">
            <w:pPr>
              <w:pStyle w:val="Note"/>
            </w:pPr>
            <w:r>
              <w:t xml:space="preserve">A sample instance message is saved in </w:t>
            </w:r>
            <w:r w:rsidR="004618D7">
              <w:t>C:\Labs</w:t>
            </w:r>
            <w:r w:rsidR="0020444D" w:rsidRPr="0020444D">
              <w:t>\Work\</w:t>
            </w:r>
            <w:r w:rsidR="00E875F9">
              <w:t>Lab 2</w:t>
            </w:r>
            <w:r w:rsidR="0020444D" w:rsidRPr="0020444D">
              <w:t>\</w:t>
            </w:r>
            <w:r>
              <w:t xml:space="preserve">, and a link to the XML instance is shown in the Output window. </w:t>
            </w:r>
          </w:p>
          <w:p w:rsidR="008A240D" w:rsidRDefault="008A240D" w:rsidP="00AD435C">
            <w:pPr>
              <w:pStyle w:val="Lab2Tpl"/>
              <w:numPr>
                <w:ilvl w:val="0"/>
                <w:numId w:val="4"/>
              </w:numPr>
              <w:spacing w:line="240" w:lineRule="auto"/>
            </w:pPr>
            <w:r>
              <w:t xml:space="preserve">Click the link while pressing CTRL to </w:t>
            </w:r>
            <w:r w:rsidR="00AA320F">
              <w:t>view</w:t>
            </w:r>
            <w:r>
              <w:t xml:space="preserve"> the resulting XML file.</w:t>
            </w:r>
          </w:p>
        </w:tc>
      </w:tr>
      <w:tr w:rsidR="008A240D">
        <w:tc>
          <w:tcPr>
            <w:tcW w:w="2898" w:type="dxa"/>
            <w:shd w:val="clear" w:color="auto" w:fill="FFFFFF"/>
          </w:tcPr>
          <w:p w:rsidR="008A240D" w:rsidRDefault="008A240D" w:rsidP="00AD435C">
            <w:pPr>
              <w:pStyle w:val="Lab2Tpn"/>
              <w:numPr>
                <w:ilvl w:val="0"/>
                <w:numId w:val="22"/>
              </w:numPr>
            </w:pPr>
            <w:r>
              <w:t>Validate the sample instance message.</w:t>
            </w:r>
            <w:r>
              <w:br/>
            </w:r>
            <w:r>
              <w:br/>
              <w:t>The CustomerOrder.xml XML file is provided so that you can check for errors in the schema you just created.</w:t>
            </w:r>
          </w:p>
        </w:tc>
        <w:tc>
          <w:tcPr>
            <w:tcW w:w="6162" w:type="dxa"/>
            <w:shd w:val="clear" w:color="auto" w:fill="FFFFFF"/>
          </w:tcPr>
          <w:p w:rsidR="008A240D" w:rsidRDefault="00296F39" w:rsidP="00AD435C">
            <w:pPr>
              <w:pStyle w:val="Lab2Tpl"/>
              <w:numPr>
                <w:ilvl w:val="0"/>
                <w:numId w:val="6"/>
              </w:numPr>
              <w:spacing w:line="240" w:lineRule="auto"/>
            </w:pPr>
            <w:r>
              <w:t xml:space="preserve">In Solution Explorer, click </w:t>
            </w:r>
            <w:r>
              <w:rPr>
                <w:b/>
              </w:rPr>
              <w:t>CustomerOrder.xsd</w:t>
            </w:r>
            <w:r w:rsidR="006A0EFC">
              <w:t xml:space="preserve"> to highlight it</w:t>
            </w:r>
            <w:r w:rsidR="008A240D">
              <w:t>.</w:t>
            </w:r>
          </w:p>
          <w:p w:rsidR="008A240D" w:rsidRDefault="008A240D" w:rsidP="00AD435C">
            <w:pPr>
              <w:pStyle w:val="Lab2Tpl"/>
              <w:numPr>
                <w:ilvl w:val="0"/>
                <w:numId w:val="6"/>
              </w:numPr>
              <w:spacing w:line="240" w:lineRule="auto"/>
            </w:pPr>
            <w:r>
              <w:t xml:space="preserve">In the </w:t>
            </w:r>
            <w:r w:rsidR="006A0EFC">
              <w:t>Properties window</w:t>
            </w:r>
            <w:r>
              <w:t xml:space="preserve">, </w:t>
            </w:r>
            <w:r>
              <w:br/>
              <w:t xml:space="preserve">type </w:t>
            </w:r>
            <w:r w:rsidR="004618D7">
              <w:rPr>
                <w:b/>
              </w:rPr>
              <w:t>C:\Labs</w:t>
            </w:r>
            <w:r w:rsidR="006A0EFC" w:rsidRPr="006A0EFC">
              <w:rPr>
                <w:b/>
              </w:rPr>
              <w:t>\</w:t>
            </w:r>
            <w:r w:rsidR="00E875F9">
              <w:rPr>
                <w:b/>
              </w:rPr>
              <w:t>Lab 2</w:t>
            </w:r>
            <w:r w:rsidR="006A0EFC" w:rsidRPr="006A0EFC">
              <w:rPr>
                <w:b/>
              </w:rPr>
              <w:t xml:space="preserve">\Start\CustomerOrder.xml </w:t>
            </w:r>
            <w:r w:rsidR="006A0EFC">
              <w:t xml:space="preserve">in the </w:t>
            </w:r>
            <w:r w:rsidR="006A0EFC">
              <w:rPr>
                <w:b/>
              </w:rPr>
              <w:t>Input Instance Filename</w:t>
            </w:r>
            <w:r w:rsidR="006A0EFC">
              <w:t xml:space="preserve"> box, </w:t>
            </w:r>
            <w:r>
              <w:t xml:space="preserve">and then </w:t>
            </w:r>
            <w:r w:rsidR="006A0EFC">
              <w:t>press ENTER</w:t>
            </w:r>
            <w:r>
              <w:t>.</w:t>
            </w:r>
          </w:p>
          <w:p w:rsidR="008A240D" w:rsidRDefault="008A240D" w:rsidP="00AD435C">
            <w:pPr>
              <w:pStyle w:val="Lab2Tpl"/>
              <w:numPr>
                <w:ilvl w:val="0"/>
                <w:numId w:val="6"/>
              </w:numPr>
              <w:spacing w:line="240" w:lineRule="auto"/>
            </w:pPr>
            <w:r>
              <w:t xml:space="preserve">Right-click the </w:t>
            </w:r>
            <w:r>
              <w:rPr>
                <w:b/>
              </w:rPr>
              <w:t>CustomerOrder.xsd</w:t>
            </w:r>
            <w:r>
              <w:t xml:space="preserve"> schema file, and then click </w:t>
            </w:r>
            <w:r>
              <w:rPr>
                <w:b/>
              </w:rPr>
              <w:t>Validate Instance</w:t>
            </w:r>
            <w:r w:rsidRPr="00CC0409">
              <w:t>.</w:t>
            </w:r>
          </w:p>
          <w:p w:rsidR="008A240D" w:rsidRDefault="008A240D" w:rsidP="00AA320F">
            <w:pPr>
              <w:pStyle w:val="Note"/>
            </w:pPr>
            <w:r>
              <w:t>The results of the instance validation are displayed in the output window. This step validates the schema against an actual XML file.</w:t>
            </w:r>
          </w:p>
        </w:tc>
      </w:tr>
      <w:tr w:rsidR="008A240D">
        <w:trPr>
          <w:trHeight w:val="3094"/>
        </w:trPr>
        <w:tc>
          <w:tcPr>
            <w:tcW w:w="2898" w:type="dxa"/>
            <w:shd w:val="clear" w:color="auto" w:fill="FFFFFF"/>
          </w:tcPr>
          <w:p w:rsidR="008A240D" w:rsidRDefault="008A240D" w:rsidP="00AD435C">
            <w:pPr>
              <w:pStyle w:val="Lab2Tpn"/>
              <w:numPr>
                <w:ilvl w:val="0"/>
                <w:numId w:val="22"/>
              </w:numPr>
            </w:pPr>
            <w:r>
              <w:t>Validate the flat file sample instance.</w:t>
            </w:r>
            <w:r>
              <w:br/>
            </w:r>
            <w:r>
              <w:br/>
              <w:t>The CustomerOrder.txt flat file is provided so that you can check for errors in the schema you just created.</w:t>
            </w:r>
          </w:p>
        </w:tc>
        <w:tc>
          <w:tcPr>
            <w:tcW w:w="6162" w:type="dxa"/>
            <w:shd w:val="clear" w:color="auto" w:fill="FFFFFF"/>
          </w:tcPr>
          <w:p w:rsidR="008A240D" w:rsidRDefault="00296F39" w:rsidP="00AD435C">
            <w:pPr>
              <w:pStyle w:val="Lab2Tpl"/>
              <w:numPr>
                <w:ilvl w:val="0"/>
                <w:numId w:val="16"/>
              </w:numPr>
              <w:spacing w:line="240" w:lineRule="auto"/>
            </w:pPr>
            <w:r>
              <w:t xml:space="preserve">In Solution Explorer, click </w:t>
            </w:r>
            <w:r>
              <w:rPr>
                <w:b/>
              </w:rPr>
              <w:t>CustomerOrderFlatFile.xsd</w:t>
            </w:r>
            <w:r w:rsidR="006A0EFC">
              <w:rPr>
                <w:b/>
              </w:rPr>
              <w:t xml:space="preserve"> </w:t>
            </w:r>
            <w:r w:rsidR="006A0EFC" w:rsidRPr="006A0EFC">
              <w:t>to highlight it</w:t>
            </w:r>
            <w:r w:rsidR="008A240D">
              <w:t>.</w:t>
            </w:r>
          </w:p>
          <w:tbl>
            <w:tblPr>
              <w:tblpPr w:leftFromText="1440" w:rightFromText="1440" w:vertAnchor="text" w:horzAnchor="margin" w:tblpXSpec="center" w:tblpY="649"/>
              <w:tblOverlap w:val="never"/>
              <w:tblW w:w="514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6" w:type="dxa"/>
                <w:right w:w="86" w:type="dxa"/>
              </w:tblCellMar>
              <w:tblLook w:val="0000" w:firstRow="0" w:lastRow="0" w:firstColumn="0" w:lastColumn="0" w:noHBand="0" w:noVBand="0"/>
            </w:tblPr>
            <w:tblGrid>
              <w:gridCol w:w="2346"/>
              <w:gridCol w:w="2799"/>
            </w:tblGrid>
            <w:tr w:rsidR="008A240D">
              <w:tc>
                <w:tcPr>
                  <w:tcW w:w="2346" w:type="dxa"/>
                  <w:shd w:val="pct50" w:color="C0C0C0" w:fill="auto"/>
                </w:tcPr>
                <w:p w:rsidR="008A240D" w:rsidRDefault="008A240D" w:rsidP="001F06B5">
                  <w:pPr>
                    <w:pStyle w:val="Label"/>
                    <w:spacing w:before="0" w:after="0" w:line="240" w:lineRule="auto"/>
                    <w:rPr>
                      <w:rFonts w:ascii="Times New Roman" w:hAnsi="Times New Roman"/>
                      <w:sz w:val="18"/>
                      <w:szCs w:val="18"/>
                    </w:rPr>
                  </w:pPr>
                  <w:r>
                    <w:rPr>
                      <w:rFonts w:ascii="Times New Roman" w:hAnsi="Times New Roman"/>
                      <w:sz w:val="18"/>
                      <w:szCs w:val="18"/>
                    </w:rPr>
                    <w:t>Property</w:t>
                  </w:r>
                </w:p>
              </w:tc>
              <w:tc>
                <w:tcPr>
                  <w:tcW w:w="2799" w:type="dxa"/>
                  <w:shd w:val="pct50" w:color="C0C0C0" w:fill="auto"/>
                </w:tcPr>
                <w:p w:rsidR="008A240D" w:rsidRDefault="008A240D" w:rsidP="001F06B5">
                  <w:pPr>
                    <w:pStyle w:val="Label"/>
                    <w:spacing w:before="0" w:after="0" w:line="240" w:lineRule="auto"/>
                    <w:rPr>
                      <w:rFonts w:ascii="Times New Roman" w:hAnsi="Times New Roman"/>
                      <w:sz w:val="18"/>
                      <w:szCs w:val="18"/>
                    </w:rPr>
                  </w:pPr>
                  <w:r>
                    <w:rPr>
                      <w:rFonts w:ascii="Times New Roman" w:hAnsi="Times New Roman"/>
                      <w:sz w:val="18"/>
                      <w:szCs w:val="18"/>
                    </w:rPr>
                    <w:t>Value</w:t>
                  </w:r>
                </w:p>
              </w:tc>
            </w:tr>
            <w:tr w:rsidR="008A240D">
              <w:tc>
                <w:tcPr>
                  <w:tcW w:w="2346" w:type="dxa"/>
                </w:tcPr>
                <w:p w:rsidR="008A240D" w:rsidRPr="005C4EE6" w:rsidRDefault="008A240D" w:rsidP="001F06B5">
                  <w:pPr>
                    <w:spacing w:after="0"/>
                    <w:rPr>
                      <w:b/>
                      <w:sz w:val="16"/>
                      <w:szCs w:val="16"/>
                    </w:rPr>
                  </w:pPr>
                  <w:r w:rsidRPr="005C4EE6">
                    <w:rPr>
                      <w:b/>
                      <w:sz w:val="16"/>
                      <w:szCs w:val="16"/>
                    </w:rPr>
                    <w:t>Input Instance Filename</w:t>
                  </w:r>
                </w:p>
              </w:tc>
              <w:tc>
                <w:tcPr>
                  <w:tcW w:w="2799" w:type="dxa"/>
                </w:tcPr>
                <w:p w:rsidR="008A240D" w:rsidRDefault="004618D7" w:rsidP="001F06B5">
                  <w:pPr>
                    <w:spacing w:after="0"/>
                    <w:rPr>
                      <w:sz w:val="16"/>
                      <w:szCs w:val="16"/>
                    </w:rPr>
                  </w:pPr>
                  <w:r>
                    <w:rPr>
                      <w:sz w:val="16"/>
                      <w:szCs w:val="16"/>
                    </w:rPr>
                    <w:t>C:\Labs</w:t>
                  </w:r>
                  <w:r w:rsidR="00AD6629" w:rsidRPr="00AD6629">
                    <w:rPr>
                      <w:sz w:val="16"/>
                      <w:szCs w:val="16"/>
                    </w:rPr>
                    <w:t>\</w:t>
                  </w:r>
                  <w:r w:rsidR="00E875F9">
                    <w:rPr>
                      <w:sz w:val="16"/>
                      <w:szCs w:val="16"/>
                    </w:rPr>
                    <w:t>Lab 2</w:t>
                  </w:r>
                  <w:r w:rsidR="00AD6629" w:rsidRPr="00AD6629">
                    <w:rPr>
                      <w:sz w:val="16"/>
                      <w:szCs w:val="16"/>
                    </w:rPr>
                    <w:t>\Start\CustomerOrder.txt</w:t>
                  </w:r>
                </w:p>
              </w:tc>
            </w:tr>
            <w:tr w:rsidR="008A240D">
              <w:tc>
                <w:tcPr>
                  <w:tcW w:w="2346" w:type="dxa"/>
                  <w:vAlign w:val="center"/>
                </w:tcPr>
                <w:p w:rsidR="008A240D" w:rsidRPr="005C4EE6" w:rsidRDefault="008A240D" w:rsidP="001F06B5">
                  <w:pPr>
                    <w:spacing w:after="0"/>
                    <w:rPr>
                      <w:b/>
                      <w:sz w:val="16"/>
                      <w:szCs w:val="16"/>
                    </w:rPr>
                  </w:pPr>
                  <w:r w:rsidRPr="005C4EE6">
                    <w:rPr>
                      <w:b/>
                      <w:sz w:val="16"/>
                      <w:szCs w:val="16"/>
                    </w:rPr>
                    <w:t>Validate Instance Input Type</w:t>
                  </w:r>
                </w:p>
              </w:tc>
              <w:tc>
                <w:tcPr>
                  <w:tcW w:w="2799" w:type="dxa"/>
                </w:tcPr>
                <w:p w:rsidR="008A240D" w:rsidRDefault="008A240D" w:rsidP="001F06B5">
                  <w:pPr>
                    <w:spacing w:after="0"/>
                    <w:rPr>
                      <w:sz w:val="16"/>
                      <w:szCs w:val="16"/>
                    </w:rPr>
                  </w:pPr>
                  <w:r>
                    <w:rPr>
                      <w:sz w:val="16"/>
                      <w:szCs w:val="16"/>
                    </w:rPr>
                    <w:t>Native</w:t>
                  </w:r>
                </w:p>
              </w:tc>
            </w:tr>
          </w:tbl>
          <w:p w:rsidR="00E00FBC" w:rsidRDefault="008A240D" w:rsidP="00AD435C">
            <w:pPr>
              <w:pStyle w:val="Lab2Tpl"/>
              <w:numPr>
                <w:ilvl w:val="0"/>
                <w:numId w:val="16"/>
              </w:numPr>
              <w:spacing w:before="0" w:after="0" w:line="240" w:lineRule="auto"/>
            </w:pPr>
            <w:r>
              <w:t xml:space="preserve">In </w:t>
            </w:r>
            <w:r w:rsidR="006A0EFC">
              <w:t>Properties window</w:t>
            </w:r>
            <w:r>
              <w:t xml:space="preserve">, </w:t>
            </w:r>
            <w:r w:rsidR="00510C4D">
              <w:t>verify</w:t>
            </w:r>
            <w:r w:rsidR="00E00FBC">
              <w:t xml:space="preserve"> the following properties:</w:t>
            </w:r>
          </w:p>
          <w:p w:rsidR="00567452" w:rsidRDefault="00567452" w:rsidP="00567452">
            <w:pPr>
              <w:pStyle w:val="Lab2Tpl"/>
              <w:numPr>
                <w:ilvl w:val="0"/>
                <w:numId w:val="0"/>
              </w:numPr>
              <w:spacing w:before="0" w:after="0" w:line="240" w:lineRule="auto"/>
              <w:ind w:left="540" w:hanging="324"/>
            </w:pPr>
          </w:p>
          <w:p w:rsidR="00567452" w:rsidRDefault="00567452" w:rsidP="00567452">
            <w:pPr>
              <w:pStyle w:val="Lab2Tpl"/>
              <w:numPr>
                <w:ilvl w:val="0"/>
                <w:numId w:val="0"/>
              </w:numPr>
              <w:spacing w:before="0" w:after="0" w:line="240" w:lineRule="auto"/>
              <w:ind w:left="540" w:hanging="324"/>
            </w:pPr>
          </w:p>
          <w:p w:rsidR="008A240D" w:rsidRPr="00EC1B31" w:rsidRDefault="008A240D" w:rsidP="00AD435C">
            <w:pPr>
              <w:pStyle w:val="Lab2Tpl"/>
              <w:numPr>
                <w:ilvl w:val="0"/>
                <w:numId w:val="16"/>
              </w:numPr>
              <w:spacing w:line="240" w:lineRule="auto"/>
            </w:pPr>
            <w:r>
              <w:t xml:space="preserve">Right-click the </w:t>
            </w:r>
            <w:r>
              <w:rPr>
                <w:b/>
              </w:rPr>
              <w:t>CustomerOrderFlatFile.xsd</w:t>
            </w:r>
            <w:r>
              <w:t xml:space="preserve"> schema file, and then click </w:t>
            </w:r>
            <w:r>
              <w:rPr>
                <w:b/>
              </w:rPr>
              <w:t>Validate Instance.</w:t>
            </w:r>
          </w:p>
          <w:p w:rsidR="00EC1B31" w:rsidRPr="00EC1B31" w:rsidRDefault="0052780A" w:rsidP="0052780A">
            <w:pPr>
              <w:pStyle w:val="Note"/>
            </w:pPr>
            <w:r>
              <w:t>The results of the instance validation are displayed in the output window. This step validates the schema against an actual flat file.</w:t>
            </w:r>
          </w:p>
          <w:p w:rsidR="00EC1B31" w:rsidRDefault="00EC1B31" w:rsidP="00AD435C">
            <w:pPr>
              <w:pStyle w:val="Lab2Tpl"/>
              <w:numPr>
                <w:ilvl w:val="0"/>
                <w:numId w:val="16"/>
              </w:numPr>
              <w:spacing w:line="240" w:lineRule="auto"/>
            </w:pPr>
            <w:r>
              <w:t xml:space="preserve">In the </w:t>
            </w:r>
            <w:r>
              <w:rPr>
                <w:b/>
              </w:rPr>
              <w:t>Output</w:t>
            </w:r>
            <w:r>
              <w:t xml:space="preserve"> window, while holding </w:t>
            </w:r>
            <w:r w:rsidRPr="00BC081D">
              <w:t>CTRL</w:t>
            </w:r>
            <w:r>
              <w:t xml:space="preserve"> click the top link (ends with </w:t>
            </w:r>
            <w:r w:rsidRPr="00BC081D">
              <w:rPr>
                <w:b/>
              </w:rPr>
              <w:t>output.xml</w:t>
            </w:r>
            <w:r>
              <w:t>).</w:t>
            </w:r>
          </w:p>
          <w:p w:rsidR="0052780A" w:rsidRDefault="0052780A" w:rsidP="0052780A">
            <w:pPr>
              <w:pStyle w:val="Note"/>
            </w:pPr>
            <w:r>
              <w:lastRenderedPageBreak/>
              <w:t>The window that opens displays the xml that was generated</w:t>
            </w:r>
            <w:r w:rsidR="006A0EFC">
              <w:t xml:space="preserve"> by parsing the flat file</w:t>
            </w:r>
            <w:r>
              <w:t xml:space="preserve">.  </w:t>
            </w:r>
            <w:r w:rsidR="00E00FBC">
              <w:t xml:space="preserve">Notice that there are two customer elements, one for each line in the original file.  </w:t>
            </w:r>
          </w:p>
          <w:p w:rsidR="008A240D" w:rsidRDefault="0052780A" w:rsidP="00AD435C">
            <w:pPr>
              <w:pStyle w:val="Lab2Tpl"/>
              <w:numPr>
                <w:ilvl w:val="0"/>
                <w:numId w:val="16"/>
              </w:numPr>
              <w:spacing w:line="240" w:lineRule="auto"/>
            </w:pPr>
            <w:r>
              <w:t>Close the preview pane.</w:t>
            </w:r>
          </w:p>
        </w:tc>
      </w:tr>
    </w:tbl>
    <w:p w:rsidR="008A240D" w:rsidRPr="000E317C" w:rsidRDefault="008A240D" w:rsidP="008A240D">
      <w:pPr>
        <w:pStyle w:val="Pb"/>
        <w:framePr w:wrap="around"/>
      </w:pPr>
    </w:p>
    <w:p w:rsidR="008A240D" w:rsidRDefault="008A240D" w:rsidP="008A240D">
      <w:pPr>
        <w:pStyle w:val="Lab2h1"/>
      </w:pPr>
      <w:r>
        <w:t>Exercise 6</w:t>
      </w:r>
      <w:r>
        <w:br/>
      </w:r>
      <w:r w:rsidR="008B49D5">
        <w:t>Sign and Build the Project Output</w:t>
      </w:r>
    </w:p>
    <w:p w:rsidR="008A240D" w:rsidRDefault="008A240D" w:rsidP="008A240D">
      <w:pPr>
        <w:pStyle w:val="Lab2norm"/>
      </w:pPr>
      <w:r>
        <w:t xml:space="preserve">In this exercise, you will create and assign a strong name for the BizTalk </w:t>
      </w:r>
      <w:r w:rsidR="00D13E6B">
        <w:t>assembly</w:t>
      </w:r>
      <w:r>
        <w:t xml:space="preserve"> that you are about to build. A strong</w:t>
      </w:r>
      <w:r w:rsidR="00B65023">
        <w:t>ly</w:t>
      </w:r>
      <w:r>
        <w:t>-named assembly provides several security benefits</w:t>
      </w:r>
      <w:r w:rsidR="00D13E6B">
        <w:t xml:space="preserve"> and allows for side-by-side versioning of assemblies</w:t>
      </w:r>
      <w:r>
        <w:t xml:space="preserve">. A strong name guarantees the uniqueness of the assembly by assigning a digital signature and a unique key pair. </w:t>
      </w: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8A240D">
        <w:trPr>
          <w:trHeight w:val="572"/>
        </w:trPr>
        <w:tc>
          <w:tcPr>
            <w:tcW w:w="2898" w:type="dxa"/>
            <w:shd w:val="clear" w:color="auto" w:fill="D9D9D9"/>
          </w:tcPr>
          <w:p w:rsidR="008A240D" w:rsidRDefault="008A240D" w:rsidP="001F06B5">
            <w:pPr>
              <w:pStyle w:val="Lab2thf"/>
            </w:pPr>
            <w:r>
              <w:t>Tasks</w:t>
            </w:r>
          </w:p>
        </w:tc>
        <w:tc>
          <w:tcPr>
            <w:tcW w:w="6162" w:type="dxa"/>
            <w:shd w:val="clear" w:color="auto" w:fill="D9D9D9"/>
          </w:tcPr>
          <w:p w:rsidR="008A240D" w:rsidRDefault="008A240D" w:rsidP="001F06B5">
            <w:pPr>
              <w:pStyle w:val="Lab2th"/>
            </w:pPr>
            <w:r>
              <w:t>Detailed steps</w:t>
            </w:r>
          </w:p>
        </w:tc>
      </w:tr>
      <w:tr w:rsidR="008A240D">
        <w:tc>
          <w:tcPr>
            <w:tcW w:w="2898" w:type="dxa"/>
            <w:shd w:val="clear" w:color="auto" w:fill="FFFFFF"/>
          </w:tcPr>
          <w:p w:rsidR="008A240D" w:rsidRDefault="008A240D" w:rsidP="00AD435C">
            <w:pPr>
              <w:pStyle w:val="Lab2Tpn"/>
              <w:numPr>
                <w:ilvl w:val="0"/>
                <w:numId w:val="9"/>
              </w:numPr>
            </w:pPr>
            <w:r>
              <w:t>Create a strong name assembly key file.</w:t>
            </w:r>
            <w:r>
              <w:br/>
            </w:r>
            <w:r>
              <w:br/>
            </w:r>
            <w:r w:rsidR="00D13E6B">
              <w:t>This creates and assigns the key file to the assembly. You must do this for each of the projects in this solution.</w:t>
            </w:r>
          </w:p>
        </w:tc>
        <w:tc>
          <w:tcPr>
            <w:tcW w:w="6162" w:type="dxa"/>
            <w:shd w:val="clear" w:color="auto" w:fill="FFFFFF"/>
          </w:tcPr>
          <w:p w:rsidR="008A240D" w:rsidRDefault="00D13E6B" w:rsidP="00AD435C">
            <w:pPr>
              <w:pStyle w:val="Lab2Tpl"/>
              <w:numPr>
                <w:ilvl w:val="0"/>
                <w:numId w:val="24"/>
              </w:numPr>
              <w:spacing w:line="240" w:lineRule="auto"/>
            </w:pPr>
            <w:r>
              <w:t xml:space="preserve">In Solution Explorer, right-click the </w:t>
            </w:r>
            <w:proofErr w:type="spellStart"/>
            <w:r w:rsidRPr="00D13E6B">
              <w:rPr>
                <w:b/>
              </w:rPr>
              <w:t>NWMessaging</w:t>
            </w:r>
            <w:proofErr w:type="spellEnd"/>
            <w:r>
              <w:t xml:space="preserve"> project and select </w:t>
            </w:r>
            <w:r w:rsidRPr="00D13E6B">
              <w:rPr>
                <w:b/>
              </w:rPr>
              <w:t>Properties</w:t>
            </w:r>
            <w:r>
              <w:t xml:space="preserve">.  </w:t>
            </w:r>
          </w:p>
          <w:p w:rsidR="00D13E6B" w:rsidRDefault="00D13E6B" w:rsidP="001F06B5">
            <w:pPr>
              <w:pStyle w:val="Lab2Tpl"/>
              <w:spacing w:line="240" w:lineRule="auto"/>
            </w:pPr>
            <w:r>
              <w:t xml:space="preserve">Select the </w:t>
            </w:r>
            <w:r w:rsidRPr="00D13E6B">
              <w:rPr>
                <w:b/>
              </w:rPr>
              <w:t>signing</w:t>
            </w:r>
            <w:r>
              <w:t xml:space="preserve"> tab to display the signing property page.  </w:t>
            </w:r>
          </w:p>
          <w:p w:rsidR="00D13E6B" w:rsidRDefault="00D13E6B" w:rsidP="001F06B5">
            <w:pPr>
              <w:pStyle w:val="Lab2Tpl"/>
              <w:spacing w:line="240" w:lineRule="auto"/>
            </w:pPr>
            <w:r>
              <w:t xml:space="preserve">Check the box labeled </w:t>
            </w:r>
            <w:r w:rsidRPr="00D13E6B">
              <w:rPr>
                <w:b/>
              </w:rPr>
              <w:t>Sign the assembly</w:t>
            </w:r>
            <w:r>
              <w:t>.</w:t>
            </w:r>
          </w:p>
          <w:p w:rsidR="00D13E6B" w:rsidRDefault="00D13E6B" w:rsidP="001F06B5">
            <w:pPr>
              <w:pStyle w:val="Lab2Tpl"/>
              <w:spacing w:line="240" w:lineRule="auto"/>
            </w:pPr>
            <w:r>
              <w:t xml:space="preserve">In the drop down box, select </w:t>
            </w:r>
            <w:r w:rsidRPr="00D13E6B">
              <w:rPr>
                <w:b/>
              </w:rPr>
              <w:t>&lt;New. . . &gt;</w:t>
            </w:r>
          </w:p>
          <w:p w:rsidR="00D13E6B" w:rsidRDefault="00D13E6B" w:rsidP="001F06B5">
            <w:pPr>
              <w:pStyle w:val="Lab2Tpl"/>
              <w:spacing w:line="240" w:lineRule="auto"/>
            </w:pPr>
            <w:r>
              <w:t xml:space="preserve">When prompted enter </w:t>
            </w:r>
            <w:r w:rsidRPr="00D13E6B">
              <w:rPr>
                <w:b/>
              </w:rPr>
              <w:t>“</w:t>
            </w:r>
            <w:proofErr w:type="spellStart"/>
            <w:r w:rsidRPr="00D13E6B">
              <w:rPr>
                <w:b/>
              </w:rPr>
              <w:t>Key.snk</w:t>
            </w:r>
            <w:proofErr w:type="spellEnd"/>
            <w:r w:rsidRPr="00D13E6B">
              <w:rPr>
                <w:b/>
              </w:rPr>
              <w:t>”</w:t>
            </w:r>
            <w:r>
              <w:t xml:space="preserve"> for the Key file name and uncheck the box to protect the key file with a password.</w:t>
            </w:r>
          </w:p>
          <w:p w:rsidR="00D13E6B" w:rsidRDefault="003026FD" w:rsidP="00D13E6B">
            <w:pPr>
              <w:pStyle w:val="Lab2Tpl"/>
              <w:numPr>
                <w:ilvl w:val="0"/>
                <w:numId w:val="0"/>
              </w:numPr>
              <w:spacing w:line="240" w:lineRule="auto"/>
              <w:ind w:left="540"/>
            </w:pPr>
            <w:r>
              <w:rPr>
                <w:noProof/>
                <w:lang w:val="sv-SE" w:eastAsia="sv-SE"/>
              </w:rPr>
              <w:drawing>
                <wp:inline distT="0" distB="0" distL="0" distR="0">
                  <wp:extent cx="3365500" cy="2476500"/>
                  <wp:effectExtent l="0" t="0" r="6350" b="0"/>
                  <wp:docPr id="7" name="Picture 7"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titl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5500" cy="2476500"/>
                          </a:xfrm>
                          <a:prstGeom prst="rect">
                            <a:avLst/>
                          </a:prstGeom>
                          <a:noFill/>
                          <a:ln>
                            <a:noFill/>
                          </a:ln>
                        </pic:spPr>
                      </pic:pic>
                    </a:graphicData>
                  </a:graphic>
                </wp:inline>
              </w:drawing>
            </w:r>
          </w:p>
          <w:p w:rsidR="00D13E6B" w:rsidRDefault="00D13E6B" w:rsidP="001F06B5">
            <w:pPr>
              <w:pStyle w:val="Lab2Tpl"/>
              <w:spacing w:line="240" w:lineRule="auto"/>
            </w:pPr>
            <w:r>
              <w:t xml:space="preserve">Choose </w:t>
            </w:r>
            <w:r w:rsidRPr="00D13E6B">
              <w:rPr>
                <w:b/>
              </w:rPr>
              <w:t>Save all files</w:t>
            </w:r>
            <w:r>
              <w:t xml:space="preserve"> from the </w:t>
            </w:r>
            <w:r w:rsidRPr="00D13E6B">
              <w:rPr>
                <w:b/>
              </w:rPr>
              <w:t>File</w:t>
            </w:r>
            <w:r>
              <w:t xml:space="preserve"> menu.</w:t>
            </w:r>
          </w:p>
          <w:p w:rsidR="00D13E6B" w:rsidRDefault="003026FD" w:rsidP="00D13E6B">
            <w:pPr>
              <w:pStyle w:val="Lab2Tpl"/>
              <w:numPr>
                <w:ilvl w:val="0"/>
                <w:numId w:val="0"/>
              </w:numPr>
              <w:spacing w:line="240" w:lineRule="auto"/>
              <w:ind w:left="540"/>
            </w:pPr>
            <w:r>
              <w:rPr>
                <w:noProof/>
                <w:lang w:val="sv-SE" w:eastAsia="sv-SE"/>
              </w:rPr>
              <w:drawing>
                <wp:inline distT="0" distB="0" distL="0" distR="0">
                  <wp:extent cx="3467100" cy="20320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7100" cy="2032000"/>
                          </a:xfrm>
                          <a:prstGeom prst="rect">
                            <a:avLst/>
                          </a:prstGeom>
                          <a:noFill/>
                          <a:ln>
                            <a:noFill/>
                          </a:ln>
                        </pic:spPr>
                      </pic:pic>
                    </a:graphicData>
                  </a:graphic>
                </wp:inline>
              </w:drawing>
            </w:r>
          </w:p>
        </w:tc>
      </w:tr>
      <w:tr w:rsidR="00D13E6B">
        <w:tc>
          <w:tcPr>
            <w:tcW w:w="2898" w:type="dxa"/>
            <w:shd w:val="clear" w:color="auto" w:fill="FFFFFF"/>
          </w:tcPr>
          <w:p w:rsidR="00D13E6B" w:rsidRDefault="00D13E6B" w:rsidP="00AD435C">
            <w:pPr>
              <w:pStyle w:val="Lab2Tpn"/>
              <w:numPr>
                <w:ilvl w:val="0"/>
                <w:numId w:val="9"/>
              </w:numPr>
            </w:pPr>
            <w:r>
              <w:t>Build the project.</w:t>
            </w:r>
            <w:r>
              <w:br/>
            </w:r>
            <w:r>
              <w:br/>
              <w:t xml:space="preserve">The assembly is compiled into a DLL file and saved in </w:t>
            </w:r>
            <w:r>
              <w:lastRenderedPageBreak/>
              <w:t xml:space="preserve">the </w:t>
            </w:r>
            <w:r w:rsidR="00427B76">
              <w:rPr>
                <w:i/>
              </w:rPr>
              <w:t>\</w:t>
            </w:r>
            <w:r>
              <w:rPr>
                <w:i/>
              </w:rPr>
              <w:t>bin\De</w:t>
            </w:r>
            <w:r w:rsidR="008221FC">
              <w:rPr>
                <w:i/>
              </w:rPr>
              <w:t>bug</w:t>
            </w:r>
            <w:r>
              <w:rPr>
                <w:i/>
              </w:rPr>
              <w:t xml:space="preserve"> </w:t>
            </w:r>
            <w:r>
              <w:t>folder within the project folder.</w:t>
            </w:r>
          </w:p>
        </w:tc>
        <w:tc>
          <w:tcPr>
            <w:tcW w:w="6162" w:type="dxa"/>
            <w:shd w:val="clear" w:color="auto" w:fill="FFFFFF"/>
          </w:tcPr>
          <w:p w:rsidR="00D13E6B" w:rsidRDefault="00D13E6B" w:rsidP="00AD435C">
            <w:pPr>
              <w:pStyle w:val="Lab2Tpl"/>
              <w:numPr>
                <w:ilvl w:val="0"/>
                <w:numId w:val="12"/>
              </w:numPr>
              <w:spacing w:line="240" w:lineRule="auto"/>
            </w:pPr>
            <w:r>
              <w:lastRenderedPageBreak/>
              <w:t xml:space="preserve">In Solution Explorer, right-click </w:t>
            </w:r>
            <w:proofErr w:type="spellStart"/>
            <w:r>
              <w:rPr>
                <w:rStyle w:val="Bold"/>
              </w:rPr>
              <w:t>NWMessaging</w:t>
            </w:r>
            <w:proofErr w:type="spellEnd"/>
            <w:r>
              <w:t xml:space="preserve">, and then click </w:t>
            </w:r>
            <w:r>
              <w:rPr>
                <w:rStyle w:val="Bold"/>
              </w:rPr>
              <w:t>Build</w:t>
            </w:r>
            <w:r>
              <w:t>.</w:t>
            </w:r>
          </w:p>
          <w:p w:rsidR="00D13E6B" w:rsidRDefault="00D13E6B" w:rsidP="004838D0">
            <w:pPr>
              <w:pStyle w:val="Note"/>
            </w:pPr>
            <w:r>
              <w:t>The results of the compiled schema project are displayed in the output window.</w:t>
            </w:r>
          </w:p>
          <w:p w:rsidR="00D13E6B" w:rsidRDefault="00D13E6B" w:rsidP="00AD435C">
            <w:pPr>
              <w:pStyle w:val="Lab2Tpl"/>
              <w:numPr>
                <w:ilvl w:val="0"/>
                <w:numId w:val="7"/>
              </w:numPr>
              <w:spacing w:line="240" w:lineRule="auto"/>
            </w:pPr>
            <w:r>
              <w:rPr>
                <w:rStyle w:val="Bold"/>
                <w:b w:val="0"/>
              </w:rPr>
              <w:t xml:space="preserve">Close Visual Studio. </w:t>
            </w:r>
          </w:p>
        </w:tc>
      </w:tr>
    </w:tbl>
    <w:p w:rsidR="00780A41" w:rsidRDefault="00780A41" w:rsidP="00780A41">
      <w:pPr>
        <w:pStyle w:val="Lab2h1"/>
      </w:pPr>
      <w:bookmarkStart w:id="2" w:name="_Hlk535821077"/>
      <w:r>
        <w:t>Optional</w:t>
      </w:r>
      <w:r>
        <w:br/>
      </w:r>
      <w:r w:rsidR="00927495">
        <w:t>Creating better contracts by s</w:t>
      </w:r>
      <w:r>
        <w:t>p</w:t>
      </w:r>
      <w:r w:rsidR="00CF1921">
        <w:t>e</w:t>
      </w:r>
      <w:r>
        <w:t>cifying types and restrictions</w:t>
      </w:r>
    </w:p>
    <w:p w:rsidR="00780A41" w:rsidRDefault="00780A41" w:rsidP="00780A41">
      <w:pPr>
        <w:pStyle w:val="Lab2norm"/>
      </w:pPr>
      <w:r>
        <w:t xml:space="preserve">In this optional exercise, you will restrict the content of the schema you created to follow certain </w:t>
      </w:r>
      <w:r w:rsidR="00F42CFD">
        <w:t xml:space="preserve">restrictions to make it an even more specific contract of the expected format of </w:t>
      </w:r>
      <w:bookmarkEnd w:id="2"/>
      <w:r w:rsidR="00F42CFD">
        <w:t>the message</w:t>
      </w:r>
      <w:r>
        <w:t xml:space="preserve">. </w:t>
      </w: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780A41" w:rsidTr="00AD435C">
        <w:trPr>
          <w:trHeight w:val="572"/>
        </w:trPr>
        <w:tc>
          <w:tcPr>
            <w:tcW w:w="2898" w:type="dxa"/>
            <w:shd w:val="clear" w:color="auto" w:fill="D9D9D9"/>
          </w:tcPr>
          <w:p w:rsidR="00780A41" w:rsidRDefault="00780A41" w:rsidP="00AD435C">
            <w:pPr>
              <w:pStyle w:val="Lab2thf"/>
            </w:pPr>
            <w:r>
              <w:t>Tasks</w:t>
            </w:r>
          </w:p>
        </w:tc>
        <w:tc>
          <w:tcPr>
            <w:tcW w:w="6162" w:type="dxa"/>
            <w:shd w:val="clear" w:color="auto" w:fill="D9D9D9"/>
          </w:tcPr>
          <w:p w:rsidR="00780A41" w:rsidRDefault="00780A41" w:rsidP="00AD435C">
            <w:pPr>
              <w:pStyle w:val="Lab2th"/>
            </w:pPr>
            <w:r>
              <w:t>Detailed steps</w:t>
            </w:r>
          </w:p>
        </w:tc>
      </w:tr>
      <w:tr w:rsidR="00780A41" w:rsidTr="00AD435C">
        <w:tc>
          <w:tcPr>
            <w:tcW w:w="2898" w:type="dxa"/>
            <w:shd w:val="clear" w:color="auto" w:fill="FFFFFF"/>
          </w:tcPr>
          <w:p w:rsidR="00780A41" w:rsidRDefault="00780A41" w:rsidP="00AD435C">
            <w:pPr>
              <w:pStyle w:val="Lab2Tpn"/>
              <w:numPr>
                <w:ilvl w:val="0"/>
                <w:numId w:val="27"/>
              </w:numPr>
            </w:pPr>
            <w:r>
              <w:t>Create a type restriction</w:t>
            </w:r>
          </w:p>
        </w:tc>
        <w:tc>
          <w:tcPr>
            <w:tcW w:w="6162" w:type="dxa"/>
            <w:shd w:val="clear" w:color="auto" w:fill="FFFFFF"/>
          </w:tcPr>
          <w:p w:rsidR="00780A41" w:rsidRPr="00780A41" w:rsidRDefault="00780A41" w:rsidP="00AD435C">
            <w:pPr>
              <w:pStyle w:val="Lab2Tpl"/>
              <w:numPr>
                <w:ilvl w:val="0"/>
                <w:numId w:val="28"/>
              </w:numPr>
              <w:spacing w:line="240" w:lineRule="auto"/>
              <w:rPr>
                <w:rStyle w:val="Bold"/>
                <w:b w:val="0"/>
              </w:rPr>
            </w:pPr>
            <w:r>
              <w:t xml:space="preserve">In the </w:t>
            </w:r>
            <w:proofErr w:type="spellStart"/>
            <w:r w:rsidRPr="00780A41">
              <w:rPr>
                <w:b/>
              </w:rPr>
              <w:t>NWMessaging</w:t>
            </w:r>
            <w:proofErr w:type="spellEnd"/>
            <w:r>
              <w:t xml:space="preserve"> project, and open the </w:t>
            </w:r>
            <w:proofErr w:type="spellStart"/>
            <w:r>
              <w:rPr>
                <w:rStyle w:val="Bold"/>
              </w:rPr>
              <w:t>ShippingAddress</w:t>
            </w:r>
            <w:proofErr w:type="spellEnd"/>
            <w:r w:rsidRPr="00780A41">
              <w:rPr>
                <w:rStyle w:val="Bold"/>
                <w:b w:val="0"/>
              </w:rPr>
              <w:t xml:space="preserve"> schema.</w:t>
            </w:r>
          </w:p>
          <w:p w:rsidR="00780A41" w:rsidRDefault="00780A41" w:rsidP="00AD435C">
            <w:pPr>
              <w:pStyle w:val="Lab2Tpl"/>
              <w:numPr>
                <w:ilvl w:val="0"/>
                <w:numId w:val="24"/>
              </w:numPr>
              <w:spacing w:line="240" w:lineRule="auto"/>
            </w:pPr>
            <w:r>
              <w:t xml:space="preserve">Locate and select the </w:t>
            </w:r>
            <w:r w:rsidRPr="00780A41">
              <w:rPr>
                <w:b/>
              </w:rPr>
              <w:t>Email</w:t>
            </w:r>
            <w:r>
              <w:t xml:space="preserve"> element.</w:t>
            </w:r>
          </w:p>
          <w:p w:rsidR="00780A41" w:rsidRDefault="00780A41" w:rsidP="00AD435C">
            <w:pPr>
              <w:pStyle w:val="Lab2Tpl"/>
              <w:numPr>
                <w:ilvl w:val="0"/>
                <w:numId w:val="24"/>
              </w:numPr>
              <w:spacing w:line="240" w:lineRule="auto"/>
            </w:pPr>
            <w:r>
              <w:t xml:space="preserve">In the </w:t>
            </w:r>
            <w:r w:rsidRPr="00780A41">
              <w:rPr>
                <w:b/>
              </w:rPr>
              <w:t>Properties</w:t>
            </w:r>
            <w:r>
              <w:t xml:space="preserve"> window, set </w:t>
            </w:r>
            <w:r w:rsidRPr="00780A41">
              <w:rPr>
                <w:b/>
              </w:rPr>
              <w:t>Base Data Type</w:t>
            </w:r>
            <w:r>
              <w:t xml:space="preserve"> to </w:t>
            </w:r>
            <w:proofErr w:type="spellStart"/>
            <w:r w:rsidRPr="00780A41">
              <w:rPr>
                <w:i/>
              </w:rPr>
              <w:t>xs:string</w:t>
            </w:r>
            <w:proofErr w:type="spellEnd"/>
          </w:p>
          <w:p w:rsidR="00780A41" w:rsidRDefault="00780A41" w:rsidP="00AD435C">
            <w:pPr>
              <w:pStyle w:val="Lab2Tpl"/>
              <w:numPr>
                <w:ilvl w:val="0"/>
                <w:numId w:val="24"/>
              </w:numPr>
              <w:spacing w:line="240" w:lineRule="auto"/>
            </w:pPr>
            <w:r>
              <w:t xml:space="preserve">Set </w:t>
            </w:r>
            <w:r w:rsidRPr="00780A41">
              <w:rPr>
                <w:b/>
              </w:rPr>
              <w:t>Derived By</w:t>
            </w:r>
            <w:r>
              <w:t xml:space="preserve"> to </w:t>
            </w:r>
            <w:r w:rsidRPr="00780A41">
              <w:rPr>
                <w:i/>
              </w:rPr>
              <w:t>Restriction</w:t>
            </w:r>
          </w:p>
          <w:p w:rsidR="00780A41" w:rsidRPr="00CF1921" w:rsidRDefault="00CF1921" w:rsidP="00AD435C">
            <w:pPr>
              <w:pStyle w:val="Lab2Tpl"/>
              <w:numPr>
                <w:ilvl w:val="0"/>
                <w:numId w:val="24"/>
              </w:numPr>
              <w:spacing w:line="240" w:lineRule="auto"/>
            </w:pPr>
            <w:r>
              <w:t xml:space="preserve">Now use the </w:t>
            </w:r>
            <w:r w:rsidRPr="00CF1921">
              <w:rPr>
                <w:b/>
              </w:rPr>
              <w:t>Pattern</w:t>
            </w:r>
            <w:r>
              <w:t xml:space="preserve"> property to set a restriction of </w:t>
            </w:r>
            <w:r w:rsidRPr="00CF1921">
              <w:rPr>
                <w:i/>
              </w:rPr>
              <w:t>^[a-zA-Z0-9._%+-]+@[a-zA-Z0-9.-]+\.[</w:t>
            </w:r>
            <w:r w:rsidR="00DE3E1F">
              <w:rPr>
                <w:i/>
              </w:rPr>
              <w:t>a-</w:t>
            </w:r>
            <w:proofErr w:type="spellStart"/>
            <w:r w:rsidR="00DE3E1F">
              <w:rPr>
                <w:i/>
              </w:rPr>
              <w:t>zA</w:t>
            </w:r>
            <w:proofErr w:type="spellEnd"/>
            <w:r w:rsidR="00DE3E1F">
              <w:rPr>
                <w:i/>
              </w:rPr>
              <w:t>-Z]</w:t>
            </w:r>
            <w:r w:rsidRPr="00CF1921">
              <w:rPr>
                <w:i/>
              </w:rPr>
              <w:t>{2,4}$</w:t>
            </w:r>
          </w:p>
          <w:p w:rsidR="00780A41" w:rsidRDefault="00A72EF9" w:rsidP="00AD435C">
            <w:pPr>
              <w:pStyle w:val="Lab2Tpl"/>
              <w:numPr>
                <w:ilvl w:val="0"/>
                <w:numId w:val="24"/>
              </w:numPr>
              <w:spacing w:line="240" w:lineRule="auto"/>
            </w:pPr>
            <w:r>
              <w:t>Build the solution.</w:t>
            </w:r>
          </w:p>
        </w:tc>
      </w:tr>
      <w:tr w:rsidR="00A72EF9" w:rsidTr="00AD435C">
        <w:tc>
          <w:tcPr>
            <w:tcW w:w="2898" w:type="dxa"/>
            <w:shd w:val="clear" w:color="auto" w:fill="FFFFFF"/>
          </w:tcPr>
          <w:p w:rsidR="00A72EF9" w:rsidRDefault="00F42CFD" w:rsidP="00AD435C">
            <w:pPr>
              <w:pStyle w:val="Lab2Tpn"/>
              <w:numPr>
                <w:ilvl w:val="0"/>
                <w:numId w:val="27"/>
              </w:numPr>
            </w:pPr>
            <w:r>
              <w:t xml:space="preserve">Generate a XML </w:t>
            </w:r>
            <w:r w:rsidR="00A72EF9">
              <w:t>instance</w:t>
            </w:r>
          </w:p>
        </w:tc>
        <w:tc>
          <w:tcPr>
            <w:tcW w:w="6162" w:type="dxa"/>
            <w:shd w:val="clear" w:color="auto" w:fill="FFFFFF"/>
          </w:tcPr>
          <w:p w:rsidR="00A72EF9" w:rsidRDefault="00F42CFD" w:rsidP="00AD435C">
            <w:pPr>
              <w:pStyle w:val="Lab2Tpl"/>
              <w:numPr>
                <w:ilvl w:val="0"/>
                <w:numId w:val="29"/>
              </w:numPr>
              <w:spacing w:line="240" w:lineRule="auto"/>
            </w:pPr>
            <w:r>
              <w:t xml:space="preserve">Using the </w:t>
            </w:r>
            <w:proofErr w:type="spellStart"/>
            <w:r w:rsidRPr="00F42CFD">
              <w:rPr>
                <w:b/>
              </w:rPr>
              <w:t>ShippingAddress</w:t>
            </w:r>
            <w:proofErr w:type="spellEnd"/>
            <w:r>
              <w:t xml:space="preserve"> schema, Right-click it and </w:t>
            </w:r>
            <w:r w:rsidRPr="00F42CFD">
              <w:rPr>
                <w:b/>
              </w:rPr>
              <w:t>Generate Instance</w:t>
            </w:r>
            <w:r>
              <w:t>.</w:t>
            </w:r>
          </w:p>
          <w:p w:rsidR="00F42CFD" w:rsidRDefault="00F42CFD" w:rsidP="00AD435C">
            <w:pPr>
              <w:pStyle w:val="Lab2Tpl"/>
              <w:numPr>
                <w:ilvl w:val="0"/>
                <w:numId w:val="29"/>
              </w:numPr>
              <w:spacing w:line="240" w:lineRule="auto"/>
            </w:pPr>
            <w:r>
              <w:t xml:space="preserve">In the </w:t>
            </w:r>
            <w:r w:rsidRPr="00F42CFD">
              <w:rPr>
                <w:b/>
              </w:rPr>
              <w:t>Output</w:t>
            </w:r>
            <w:r>
              <w:t xml:space="preserve"> pane, hold ctrl and click the link.</w:t>
            </w:r>
          </w:p>
          <w:p w:rsidR="00F42CFD" w:rsidRDefault="00F42CFD" w:rsidP="00AD435C">
            <w:pPr>
              <w:pStyle w:val="Lab2Tpl"/>
              <w:numPr>
                <w:ilvl w:val="0"/>
                <w:numId w:val="29"/>
              </w:numPr>
              <w:spacing w:line="240" w:lineRule="auto"/>
            </w:pPr>
            <w:r>
              <w:t xml:space="preserve">In the browser window, right click and select </w:t>
            </w:r>
            <w:r w:rsidRPr="00F42CFD">
              <w:rPr>
                <w:b/>
              </w:rPr>
              <w:t>View Source</w:t>
            </w:r>
            <w:r>
              <w:t>.</w:t>
            </w:r>
          </w:p>
          <w:p w:rsidR="00F42CFD" w:rsidRDefault="00F42CFD" w:rsidP="00AD435C">
            <w:pPr>
              <w:pStyle w:val="Lab2Tpl"/>
              <w:numPr>
                <w:ilvl w:val="0"/>
                <w:numId w:val="29"/>
              </w:numPr>
              <w:spacing w:line="240" w:lineRule="auto"/>
            </w:pPr>
            <w:r>
              <w:t xml:space="preserve">In the XML editor that opens, locate the XML Toolbar and click the </w:t>
            </w:r>
            <w:r w:rsidRPr="00F42CFD">
              <w:rPr>
                <w:b/>
              </w:rPr>
              <w:t>Reformat</w:t>
            </w:r>
            <w:r>
              <w:t xml:space="preserve"> button.</w:t>
            </w:r>
            <w:r>
              <w:br/>
            </w:r>
            <w:r w:rsidR="003026FD">
              <w:rPr>
                <w:noProof/>
                <w:lang w:val="sv-SE" w:eastAsia="sv-SE"/>
              </w:rPr>
              <w:drawing>
                <wp:inline distT="0" distB="0" distL="0" distR="0">
                  <wp:extent cx="1555750" cy="869950"/>
                  <wp:effectExtent l="0" t="0" r="6350" b="6350"/>
                  <wp:docPr id="9" name="Picture 9"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titl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55750" cy="869950"/>
                          </a:xfrm>
                          <a:prstGeom prst="rect">
                            <a:avLst/>
                          </a:prstGeom>
                          <a:noFill/>
                          <a:ln>
                            <a:noFill/>
                          </a:ln>
                        </pic:spPr>
                      </pic:pic>
                    </a:graphicData>
                  </a:graphic>
                </wp:inline>
              </w:drawing>
            </w:r>
          </w:p>
          <w:p w:rsidR="00F42CFD" w:rsidRDefault="00F42CFD" w:rsidP="00AD435C">
            <w:pPr>
              <w:pStyle w:val="Lab2Tpl"/>
              <w:numPr>
                <w:ilvl w:val="0"/>
                <w:numId w:val="29"/>
              </w:numPr>
              <w:spacing w:line="240" w:lineRule="auto"/>
            </w:pPr>
            <w:r>
              <w:t xml:space="preserve">Go to the File menu, and save the XML document to the </w:t>
            </w:r>
            <w:r w:rsidRPr="00F42CFD">
              <w:t>C:\Labs\Work\Lab 2</w:t>
            </w:r>
            <w:r>
              <w:t xml:space="preserve"> with a name of your choosing.</w:t>
            </w:r>
          </w:p>
        </w:tc>
      </w:tr>
      <w:tr w:rsidR="00F42CFD" w:rsidTr="00AD435C">
        <w:tc>
          <w:tcPr>
            <w:tcW w:w="2898" w:type="dxa"/>
            <w:shd w:val="clear" w:color="auto" w:fill="FFFFFF"/>
          </w:tcPr>
          <w:p w:rsidR="00F42CFD" w:rsidRDefault="00F42CFD" w:rsidP="00AD435C">
            <w:pPr>
              <w:pStyle w:val="Lab2Tpn"/>
              <w:numPr>
                <w:ilvl w:val="0"/>
                <w:numId w:val="27"/>
              </w:numPr>
            </w:pPr>
            <w:r>
              <w:t>Validate instance</w:t>
            </w:r>
          </w:p>
        </w:tc>
        <w:tc>
          <w:tcPr>
            <w:tcW w:w="6162" w:type="dxa"/>
            <w:shd w:val="clear" w:color="auto" w:fill="FFFFFF"/>
          </w:tcPr>
          <w:p w:rsidR="00F42CFD" w:rsidRDefault="00D26756" w:rsidP="00AD435C">
            <w:pPr>
              <w:pStyle w:val="Lab2Tpl"/>
              <w:numPr>
                <w:ilvl w:val="0"/>
                <w:numId w:val="30"/>
              </w:numPr>
              <w:spacing w:line="240" w:lineRule="auto"/>
            </w:pPr>
            <w:r>
              <w:t xml:space="preserve">In the </w:t>
            </w:r>
            <w:r w:rsidRPr="00D26756">
              <w:rPr>
                <w:b/>
              </w:rPr>
              <w:t>Properties</w:t>
            </w:r>
            <w:r>
              <w:t xml:space="preserve"> pane of the </w:t>
            </w:r>
            <w:proofErr w:type="spellStart"/>
            <w:r w:rsidRPr="00D26756">
              <w:rPr>
                <w:b/>
              </w:rPr>
              <w:t>CustomerOrder</w:t>
            </w:r>
            <w:proofErr w:type="spellEnd"/>
            <w:r>
              <w:t xml:space="preserve"> schema, go to the </w:t>
            </w:r>
            <w:r w:rsidRPr="00D26756">
              <w:rPr>
                <w:b/>
              </w:rPr>
              <w:t>Input Instance Filename</w:t>
            </w:r>
            <w:r>
              <w:t xml:space="preserve"> property and locate the file you just created.</w:t>
            </w:r>
          </w:p>
          <w:p w:rsidR="00D26756" w:rsidRDefault="00D26756" w:rsidP="00AD435C">
            <w:pPr>
              <w:pStyle w:val="Lab2Tpl"/>
              <w:numPr>
                <w:ilvl w:val="0"/>
                <w:numId w:val="30"/>
              </w:numPr>
              <w:spacing w:line="240" w:lineRule="auto"/>
            </w:pPr>
            <w:r>
              <w:t xml:space="preserve">Right-click the schema and select </w:t>
            </w:r>
            <w:r w:rsidRPr="00D26756">
              <w:rPr>
                <w:b/>
              </w:rPr>
              <w:t>Validate Instance</w:t>
            </w:r>
            <w:r>
              <w:br/>
            </w:r>
            <w:r w:rsidRPr="00D26756">
              <w:rPr>
                <w:i/>
              </w:rPr>
              <w:t>At this point you will get an error.</w:t>
            </w:r>
          </w:p>
          <w:p w:rsidR="00D26756" w:rsidRDefault="00D26756" w:rsidP="00AD435C">
            <w:pPr>
              <w:pStyle w:val="Lab2Tpl"/>
              <w:numPr>
                <w:ilvl w:val="0"/>
                <w:numId w:val="30"/>
              </w:numPr>
              <w:spacing w:line="240" w:lineRule="auto"/>
            </w:pPr>
            <w:r>
              <w:t xml:space="preserve">Correct the </w:t>
            </w:r>
            <w:r w:rsidRPr="00D26756">
              <w:rPr>
                <w:b/>
              </w:rPr>
              <w:t>Email</w:t>
            </w:r>
            <w:r>
              <w:t xml:space="preserve"> field in the XML instance that you have open in your XML editor windows so that it matches the constraint by entering a </w:t>
            </w:r>
            <w:r w:rsidRPr="00D26756">
              <w:rPr>
                <w:b/>
              </w:rPr>
              <w:t>valid email address</w:t>
            </w:r>
            <w:r>
              <w:t>.</w:t>
            </w:r>
          </w:p>
          <w:p w:rsidR="00D26756" w:rsidRDefault="00D26756" w:rsidP="00AD435C">
            <w:pPr>
              <w:pStyle w:val="Lab2Tpl"/>
              <w:numPr>
                <w:ilvl w:val="0"/>
                <w:numId w:val="30"/>
              </w:numPr>
              <w:spacing w:line="240" w:lineRule="auto"/>
            </w:pPr>
            <w:r w:rsidRPr="00D26756">
              <w:rPr>
                <w:b/>
              </w:rPr>
              <w:t>Validate instance</w:t>
            </w:r>
            <w:r>
              <w:t xml:space="preserve"> (which should succeed)</w:t>
            </w:r>
          </w:p>
        </w:tc>
      </w:tr>
    </w:tbl>
    <w:p w:rsidR="00C075BF" w:rsidRDefault="00C075BF" w:rsidP="00C075BF">
      <w:pPr>
        <w:rPr>
          <w:sz w:val="12"/>
        </w:rPr>
      </w:pPr>
    </w:p>
    <w:p w:rsidR="00C075BF" w:rsidRDefault="00C075BF" w:rsidP="00C075BF">
      <w:r>
        <w:br w:type="page"/>
      </w:r>
    </w:p>
    <w:p w:rsidR="00C075BF" w:rsidRDefault="00C075BF" w:rsidP="00C075BF">
      <w:pPr>
        <w:pStyle w:val="Lab2h1"/>
      </w:pPr>
      <w:r>
        <w:lastRenderedPageBreak/>
        <w:t>Optional</w:t>
      </w:r>
      <w:r>
        <w:br/>
        <w:t>Working with JSON messages</w:t>
      </w:r>
    </w:p>
    <w:p w:rsidR="00C075BF" w:rsidRDefault="00C075BF" w:rsidP="00C075BF">
      <w:pPr>
        <w:pStyle w:val="Lab2norm"/>
      </w:pPr>
      <w:r>
        <w:t xml:space="preserve">In this optional exercise, you will take a quick look at </w:t>
      </w:r>
      <w:r w:rsidR="00EA0DA4">
        <w:t xml:space="preserve">what schemas for </w:t>
      </w:r>
      <w:r>
        <w:t xml:space="preserve">JSON files </w:t>
      </w:r>
      <w:r w:rsidR="00EA0DA4">
        <w:t xml:space="preserve">look in </w:t>
      </w:r>
      <w:r>
        <w:t xml:space="preserve">BizTalk. </w:t>
      </w: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C075BF" w:rsidTr="00B96EBD">
        <w:trPr>
          <w:trHeight w:val="572"/>
        </w:trPr>
        <w:tc>
          <w:tcPr>
            <w:tcW w:w="2898" w:type="dxa"/>
            <w:shd w:val="clear" w:color="auto" w:fill="D9D9D9"/>
          </w:tcPr>
          <w:p w:rsidR="00C075BF" w:rsidRDefault="00C075BF" w:rsidP="00B96EBD">
            <w:pPr>
              <w:pStyle w:val="Lab2thf"/>
            </w:pPr>
            <w:r>
              <w:t>Tasks</w:t>
            </w:r>
          </w:p>
        </w:tc>
        <w:tc>
          <w:tcPr>
            <w:tcW w:w="6162" w:type="dxa"/>
            <w:shd w:val="clear" w:color="auto" w:fill="D9D9D9"/>
          </w:tcPr>
          <w:p w:rsidR="00C075BF" w:rsidRDefault="00C075BF" w:rsidP="00B96EBD">
            <w:pPr>
              <w:pStyle w:val="Lab2th"/>
            </w:pPr>
            <w:r>
              <w:t>Detailed steps</w:t>
            </w:r>
          </w:p>
        </w:tc>
      </w:tr>
      <w:tr w:rsidR="00C075BF" w:rsidTr="00B96EBD">
        <w:tc>
          <w:tcPr>
            <w:tcW w:w="2898" w:type="dxa"/>
            <w:shd w:val="clear" w:color="auto" w:fill="FFFFFF"/>
          </w:tcPr>
          <w:p w:rsidR="00C075BF" w:rsidRDefault="00C075BF" w:rsidP="00EA0DA4">
            <w:pPr>
              <w:pStyle w:val="Lab2Tpn"/>
              <w:numPr>
                <w:ilvl w:val="0"/>
                <w:numId w:val="35"/>
              </w:numPr>
            </w:pPr>
            <w:r>
              <w:t>Create the customer contact schema.</w:t>
            </w:r>
            <w:r>
              <w:br/>
            </w:r>
            <w:r>
              <w:br/>
            </w:r>
            <w:r>
              <w:br/>
              <w:t>This creates the XSD schema that describes the XML structure that flat files will be converted to.</w:t>
            </w:r>
            <w:r>
              <w:br/>
            </w:r>
          </w:p>
          <w:p w:rsidR="00C075BF" w:rsidRDefault="00C075BF" w:rsidP="00B96EBD">
            <w:pPr>
              <w:pStyle w:val="Lab2Tpn"/>
              <w:tabs>
                <w:tab w:val="clear" w:pos="533"/>
              </w:tabs>
              <w:ind w:left="540" w:firstLine="0"/>
            </w:pPr>
            <w:r>
              <w:t xml:space="preserve">The schema will </w:t>
            </w:r>
            <w:r w:rsidR="00EA0DA4">
              <w:t>not contain any metadata that describes the JSON format</w:t>
            </w:r>
            <w:r>
              <w:t>.</w:t>
            </w:r>
            <w:r w:rsidR="00EA0DA4">
              <w:t xml:space="preserve"> Instead, the resulting schema looks like a regular XML Schema.</w:t>
            </w:r>
          </w:p>
          <w:p w:rsidR="00C075BF" w:rsidRDefault="00C075BF" w:rsidP="00B96EBD">
            <w:pPr>
              <w:pStyle w:val="Lab2Tpn"/>
              <w:ind w:left="540" w:hanging="324"/>
            </w:pPr>
          </w:p>
        </w:tc>
        <w:tc>
          <w:tcPr>
            <w:tcW w:w="6162" w:type="dxa"/>
            <w:shd w:val="clear" w:color="auto" w:fill="FFFFFF"/>
          </w:tcPr>
          <w:p w:rsidR="00C075BF" w:rsidRDefault="00C075BF" w:rsidP="00EA0DA4">
            <w:pPr>
              <w:pStyle w:val="Lab2Tpl"/>
              <w:numPr>
                <w:ilvl w:val="0"/>
                <w:numId w:val="36"/>
              </w:numPr>
              <w:spacing w:line="240" w:lineRule="auto"/>
            </w:pPr>
            <w:r>
              <w:t xml:space="preserve">In Solution Explorer, right-click the </w:t>
            </w:r>
            <w:proofErr w:type="spellStart"/>
            <w:r>
              <w:rPr>
                <w:rStyle w:val="Bold"/>
              </w:rPr>
              <w:t>NWMessaging</w:t>
            </w:r>
            <w:proofErr w:type="spellEnd"/>
            <w:r>
              <w:t xml:space="preserve"> project, point to </w:t>
            </w:r>
            <w:r>
              <w:rPr>
                <w:rStyle w:val="Bold"/>
              </w:rPr>
              <w:t>Add</w:t>
            </w:r>
            <w:r>
              <w:t xml:space="preserve">, and then click </w:t>
            </w:r>
            <w:r>
              <w:rPr>
                <w:rStyle w:val="Bold"/>
              </w:rPr>
              <w:t>New Item</w:t>
            </w:r>
            <w:r>
              <w:t>.</w:t>
            </w:r>
          </w:p>
          <w:p w:rsidR="00C075BF" w:rsidRDefault="00C075BF" w:rsidP="00EA0DA4">
            <w:pPr>
              <w:pStyle w:val="Lab2Tpl"/>
              <w:numPr>
                <w:ilvl w:val="0"/>
                <w:numId w:val="36"/>
              </w:numPr>
              <w:spacing w:line="240" w:lineRule="auto"/>
            </w:pPr>
            <w:r>
              <w:t xml:space="preserve">In the </w:t>
            </w:r>
            <w:r>
              <w:rPr>
                <w:rStyle w:val="Bold"/>
              </w:rPr>
              <w:t>Add New Item</w:t>
            </w:r>
            <w:r>
              <w:t xml:space="preserve"> dialog box, in the Templates pane, select </w:t>
            </w:r>
            <w:r w:rsidR="00F037F4" w:rsidRPr="00C742F7">
              <w:rPr>
                <w:b/>
              </w:rPr>
              <w:t>JSON</w:t>
            </w:r>
            <w:r>
              <w:rPr>
                <w:b/>
              </w:rPr>
              <w:t xml:space="preserve"> Schema Wizard</w:t>
            </w:r>
            <w:r>
              <w:t xml:space="preserve">. </w:t>
            </w:r>
          </w:p>
          <w:p w:rsidR="00C075BF" w:rsidRDefault="00C075BF" w:rsidP="00EA0DA4">
            <w:pPr>
              <w:pStyle w:val="Lab2Tpl"/>
              <w:numPr>
                <w:ilvl w:val="0"/>
                <w:numId w:val="36"/>
              </w:numPr>
              <w:spacing w:line="240" w:lineRule="auto"/>
            </w:pPr>
            <w:r>
              <w:t xml:space="preserve">In the </w:t>
            </w:r>
            <w:r>
              <w:rPr>
                <w:rStyle w:val="Bold"/>
              </w:rPr>
              <w:t>Name</w:t>
            </w:r>
            <w:r>
              <w:t xml:space="preserve"> box, type </w:t>
            </w:r>
            <w:r>
              <w:rPr>
                <w:rStyle w:val="Bold"/>
              </w:rPr>
              <w:t>Customer</w:t>
            </w:r>
            <w:r w:rsidR="00C742F7">
              <w:rPr>
                <w:rStyle w:val="Bold"/>
              </w:rPr>
              <w:t>sJSON</w:t>
            </w:r>
            <w:r>
              <w:rPr>
                <w:rStyle w:val="Bold"/>
              </w:rPr>
              <w:t>.xsd</w:t>
            </w:r>
            <w:r>
              <w:rPr>
                <w:rStyle w:val="Bold"/>
                <w:b w:val="0"/>
              </w:rPr>
              <w:t>,</w:t>
            </w:r>
            <w:r>
              <w:t xml:space="preserve"> and then click </w:t>
            </w:r>
            <w:r>
              <w:rPr>
                <w:b/>
                <w:bCs/>
              </w:rPr>
              <w:t>Add</w:t>
            </w:r>
            <w:r>
              <w:t>.</w:t>
            </w:r>
          </w:p>
          <w:p w:rsidR="00C075BF" w:rsidRDefault="00C075BF" w:rsidP="00EA0DA4">
            <w:pPr>
              <w:pStyle w:val="Lab2Tpl"/>
              <w:numPr>
                <w:ilvl w:val="0"/>
                <w:numId w:val="36"/>
              </w:numPr>
              <w:spacing w:line="240" w:lineRule="auto"/>
            </w:pPr>
            <w:r>
              <w:t xml:space="preserve">In the </w:t>
            </w:r>
            <w:r w:rsidRPr="00E0384B">
              <w:rPr>
                <w:b/>
              </w:rPr>
              <w:t xml:space="preserve">BizTalk </w:t>
            </w:r>
            <w:r w:rsidR="00C742F7">
              <w:rPr>
                <w:b/>
              </w:rPr>
              <w:t>JSON</w:t>
            </w:r>
            <w:r w:rsidRPr="00E0384B">
              <w:rPr>
                <w:b/>
              </w:rPr>
              <w:t xml:space="preserve"> Schema Wizard</w:t>
            </w:r>
            <w:r>
              <w:t xml:space="preserve">, click </w:t>
            </w:r>
            <w:r w:rsidRPr="00936C8B">
              <w:rPr>
                <w:b/>
              </w:rPr>
              <w:t>Next</w:t>
            </w:r>
            <w:r>
              <w:t xml:space="preserve">. </w:t>
            </w:r>
          </w:p>
          <w:p w:rsidR="00C075BF" w:rsidRPr="00936C8B" w:rsidRDefault="00C075BF" w:rsidP="00EA0DA4">
            <w:pPr>
              <w:pStyle w:val="Lab2Tpl"/>
              <w:numPr>
                <w:ilvl w:val="0"/>
                <w:numId w:val="36"/>
              </w:numPr>
              <w:spacing w:line="240" w:lineRule="auto"/>
            </w:pPr>
            <w:r>
              <w:t xml:space="preserve">On the </w:t>
            </w:r>
            <w:r w:rsidR="00C742F7">
              <w:rPr>
                <w:b/>
              </w:rPr>
              <w:t>JSON</w:t>
            </w:r>
            <w:r w:rsidRPr="00E0384B">
              <w:rPr>
                <w:b/>
              </w:rPr>
              <w:t xml:space="preserve"> Schema Information</w:t>
            </w:r>
            <w:r>
              <w:t xml:space="preserve"> page, in the </w:t>
            </w:r>
            <w:r w:rsidRPr="00936C8B">
              <w:rPr>
                <w:b/>
              </w:rPr>
              <w:t xml:space="preserve">Instance </w:t>
            </w:r>
            <w:r>
              <w:rPr>
                <w:b/>
              </w:rPr>
              <w:t>f</w:t>
            </w:r>
            <w:r w:rsidRPr="00936C8B">
              <w:rPr>
                <w:b/>
              </w:rPr>
              <w:t>ile</w:t>
            </w:r>
            <w:r>
              <w:t xml:space="preserve"> box, browse to or type </w:t>
            </w:r>
            <w:r>
              <w:rPr>
                <w:b/>
              </w:rPr>
              <w:t>C:\Labs</w:t>
            </w:r>
            <w:r w:rsidRPr="00D50D09">
              <w:rPr>
                <w:b/>
              </w:rPr>
              <w:t>\</w:t>
            </w:r>
            <w:r>
              <w:rPr>
                <w:b/>
              </w:rPr>
              <w:t>Lab 2</w:t>
            </w:r>
            <w:r w:rsidRPr="00D50D09">
              <w:rPr>
                <w:b/>
              </w:rPr>
              <w:t>\Start\</w:t>
            </w:r>
            <w:proofErr w:type="spellStart"/>
            <w:r w:rsidRPr="00936C8B">
              <w:rPr>
                <w:b/>
              </w:rPr>
              <w:t>Customer</w:t>
            </w:r>
            <w:r w:rsidR="00C742F7">
              <w:rPr>
                <w:b/>
              </w:rPr>
              <w:t>s</w:t>
            </w:r>
            <w:r w:rsidRPr="00936C8B">
              <w:rPr>
                <w:b/>
              </w:rPr>
              <w:t>.</w:t>
            </w:r>
            <w:r w:rsidR="00C742F7">
              <w:rPr>
                <w:b/>
              </w:rPr>
              <w:t>json</w:t>
            </w:r>
            <w:proofErr w:type="spellEnd"/>
            <w:r>
              <w:rPr>
                <w:b/>
              </w:rPr>
              <w:t>.</w:t>
            </w:r>
          </w:p>
          <w:p w:rsidR="00C075BF" w:rsidRPr="00E62143" w:rsidRDefault="00C075BF" w:rsidP="00EA0DA4">
            <w:pPr>
              <w:pStyle w:val="Lab2Tpl"/>
              <w:numPr>
                <w:ilvl w:val="0"/>
                <w:numId w:val="36"/>
              </w:numPr>
              <w:spacing w:line="240" w:lineRule="auto"/>
            </w:pPr>
            <w:r w:rsidRPr="00936C8B">
              <w:t xml:space="preserve">In the </w:t>
            </w:r>
            <w:r w:rsidRPr="00936C8B">
              <w:rPr>
                <w:b/>
              </w:rPr>
              <w:t>Record name</w:t>
            </w:r>
            <w:r w:rsidRPr="00936C8B">
              <w:t xml:space="preserve"> box, type</w:t>
            </w:r>
            <w:r>
              <w:rPr>
                <w:b/>
              </w:rPr>
              <w:t xml:space="preserve"> </w:t>
            </w:r>
            <w:proofErr w:type="spellStart"/>
            <w:r>
              <w:rPr>
                <w:b/>
              </w:rPr>
              <w:t>Customers</w:t>
            </w:r>
            <w:r w:rsidR="00EA0DA4">
              <w:rPr>
                <w:b/>
              </w:rPr>
              <w:t>List</w:t>
            </w:r>
            <w:proofErr w:type="spellEnd"/>
            <w:r w:rsidRPr="00936C8B">
              <w:t xml:space="preserve">, </w:t>
            </w:r>
            <w:r>
              <w:t xml:space="preserve">and </w:t>
            </w:r>
            <w:r w:rsidRPr="00936C8B">
              <w:t>then click</w:t>
            </w:r>
            <w:r>
              <w:rPr>
                <w:b/>
              </w:rPr>
              <w:t xml:space="preserve"> </w:t>
            </w:r>
            <w:r w:rsidR="00EA0DA4">
              <w:rPr>
                <w:b/>
              </w:rPr>
              <w:t>Finish</w:t>
            </w:r>
            <w:r>
              <w:rPr>
                <w:b/>
              </w:rPr>
              <w:t>.</w:t>
            </w:r>
          </w:p>
          <w:p w:rsidR="00C075BF" w:rsidRPr="00936C8B" w:rsidRDefault="00C742F7" w:rsidP="00B96EBD">
            <w:pPr>
              <w:pStyle w:val="Lab2Tpl"/>
              <w:numPr>
                <w:ilvl w:val="0"/>
                <w:numId w:val="0"/>
              </w:numPr>
              <w:spacing w:line="240" w:lineRule="auto"/>
              <w:ind w:left="540"/>
            </w:pPr>
            <w:r>
              <w:rPr>
                <w:noProof/>
              </w:rPr>
              <w:drawing>
                <wp:inline distT="0" distB="0" distL="0" distR="0" wp14:anchorId="137A5B96" wp14:editId="0E91FE59">
                  <wp:extent cx="3362325" cy="2677488"/>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68713" cy="2682575"/>
                          </a:xfrm>
                          <a:prstGeom prst="rect">
                            <a:avLst/>
                          </a:prstGeom>
                        </pic:spPr>
                      </pic:pic>
                    </a:graphicData>
                  </a:graphic>
                </wp:inline>
              </w:drawing>
            </w:r>
          </w:p>
          <w:p w:rsidR="00C075BF" w:rsidRDefault="00EA0DA4" w:rsidP="00EA0DA4">
            <w:pPr>
              <w:pStyle w:val="Lab2Tpl"/>
              <w:numPr>
                <w:ilvl w:val="0"/>
                <w:numId w:val="36"/>
              </w:numPr>
              <w:spacing w:line="240" w:lineRule="auto"/>
            </w:pPr>
            <w:r>
              <w:t>Review the created XML Schema, noting that it looks like a regular XML Schema without any added metadata.</w:t>
            </w:r>
            <w:r w:rsidR="00C075BF">
              <w:t>.</w:t>
            </w:r>
          </w:p>
        </w:tc>
      </w:tr>
    </w:tbl>
    <w:p w:rsidR="00C075BF" w:rsidRDefault="00C075BF" w:rsidP="00C075BF">
      <w:pPr>
        <w:pStyle w:val="Lab2norm"/>
      </w:pPr>
    </w:p>
    <w:p w:rsidR="00CD585D" w:rsidRDefault="00102D89" w:rsidP="00C075BF">
      <w:pPr>
        <w:pStyle w:val="Lab2norm"/>
      </w:pPr>
      <w:r>
        <w:t>Later in the course you will learn more about JSON handling since the magic about processing JSON files, much like flat files, are in pipeline components. With the difference that JSON files do not need special metadata in the XML schema to understand how to interpret the file.</w:t>
      </w:r>
    </w:p>
    <w:p w:rsidR="00790AA8" w:rsidRDefault="00790AA8">
      <w:pPr>
        <w:spacing w:after="0" w:line="240" w:lineRule="auto"/>
      </w:pPr>
      <w:r>
        <w:br w:type="page"/>
      </w:r>
    </w:p>
    <w:p w:rsidR="00790AA8" w:rsidRDefault="00790AA8" w:rsidP="00790AA8">
      <w:pPr>
        <w:pStyle w:val="Lab2h1"/>
      </w:pPr>
      <w:r>
        <w:lastRenderedPageBreak/>
        <w:t>Optional</w:t>
      </w:r>
      <w:r>
        <w:br/>
      </w:r>
      <w:r>
        <w:t>BizTalk Schema Editor shortcuts</w:t>
      </w:r>
    </w:p>
    <w:p w:rsidR="00C075BF" w:rsidRDefault="00790AA8" w:rsidP="00790AA8">
      <w:pPr>
        <w:ind w:left="-1890"/>
      </w:pPr>
      <w:r>
        <w:t xml:space="preserve">When creating large schemas by hand, it often helps to use keyboard shortcuts. There are </w:t>
      </w:r>
      <w:proofErr w:type="gramStart"/>
      <w:r>
        <w:t>a number of</w:t>
      </w:r>
      <w:proofErr w:type="gramEnd"/>
      <w:r>
        <w:t xml:space="preserve"> keyboard shortcuts available to improve the ease and speed of creating schemas. Review and try them out. See </w:t>
      </w:r>
      <w:hyperlink r:id="rId22" w:history="1">
        <w:r w:rsidRPr="000A4BD8">
          <w:rPr>
            <w:rStyle w:val="Hyperlink"/>
          </w:rPr>
          <w:t>https://docs.microsoft.com/en-us/biztalk/core/biztalk-editor-keyboard-shortcuts</w:t>
        </w:r>
      </w:hyperlink>
      <w:r>
        <w:t>.</w:t>
      </w:r>
    </w:p>
    <w:p w:rsidR="00790AA8" w:rsidRPr="00C075BF" w:rsidRDefault="00790AA8" w:rsidP="00790AA8">
      <w:pPr>
        <w:ind w:left="-1890"/>
      </w:pPr>
    </w:p>
    <w:sectPr w:rsidR="00790AA8" w:rsidRPr="00C075BF" w:rsidSect="00B154D6">
      <w:headerReference w:type="even" r:id="rId23"/>
      <w:headerReference w:type="default" r:id="rId24"/>
      <w:type w:val="oddPage"/>
      <w:pgSz w:w="12240" w:h="15840" w:code="1"/>
      <w:pgMar w:top="-1400" w:right="1293" w:bottom="-1000" w:left="3720" w:header="800" w:footer="320" w:gutter="48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01A8" w:rsidRDefault="00D201A8">
      <w:r>
        <w:separator/>
      </w:r>
    </w:p>
  </w:endnote>
  <w:endnote w:type="continuationSeparator" w:id="0">
    <w:p w:rsidR="00D201A8" w:rsidRDefault="00D20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Bold">
    <w:altName w:val="Times New Roman"/>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arrow">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01A8" w:rsidRDefault="00D201A8">
      <w:r>
        <w:separator/>
      </w:r>
    </w:p>
  </w:footnote>
  <w:footnote w:type="continuationSeparator" w:id="0">
    <w:p w:rsidR="00D201A8" w:rsidRDefault="00D201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967" w:rsidRDefault="00C43829">
    <w:pPr>
      <w:pStyle w:val="Header"/>
    </w:pPr>
    <w:r>
      <w:fldChar w:fldCharType="begin"/>
    </w:r>
    <w:r>
      <w:instrText>PAGE</w:instrText>
    </w:r>
    <w:r>
      <w:fldChar w:fldCharType="separate"/>
    </w:r>
    <w:r w:rsidR="00102D89">
      <w:rPr>
        <w:noProof/>
      </w:rPr>
      <w:t>14</w:t>
    </w:r>
    <w:r>
      <w:fldChar w:fldCharType="end"/>
    </w:r>
    <w:r w:rsidR="00C14967">
      <w:rPr>
        <w:spacing w:val="260"/>
      </w:rPr>
      <w:t xml:space="preserve">  </w:t>
    </w:r>
    <w:r>
      <w:fldChar w:fldCharType="begin"/>
    </w:r>
    <w:r>
      <w:instrText xml:space="preserve"> STYLEREF  "Heading 1" </w:instrText>
    </w:r>
    <w:r>
      <w:fldChar w:fldCharType="separate"/>
    </w:r>
    <w:r w:rsidR="00790AA8">
      <w:rPr>
        <w:noProof/>
      </w:rPr>
      <w:t>BTSHOL02: Working with Schemas</w:t>
    </w:r>
    <w:r>
      <w:fldChar w:fldCharType="end"/>
    </w:r>
  </w:p>
  <w:p w:rsidR="00C14967" w:rsidRDefault="00C14967">
    <w:pPr>
      <w:pStyle w:val="headerru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967" w:rsidRDefault="00C14967">
    <w:pPr>
      <w:pStyle w:val="Header"/>
    </w:pPr>
    <w:r>
      <w:tab/>
    </w:r>
    <w:r w:rsidR="00C43829">
      <w:fldChar w:fldCharType="begin"/>
    </w:r>
    <w:r w:rsidR="00C43829">
      <w:instrText xml:space="preserve"> STYLEREF  "Heading 1" </w:instrText>
    </w:r>
    <w:r w:rsidR="00C43829">
      <w:fldChar w:fldCharType="separate"/>
    </w:r>
    <w:r w:rsidR="00790AA8">
      <w:rPr>
        <w:noProof/>
      </w:rPr>
      <w:t>BTSHOL02: Working with Schemas</w:t>
    </w:r>
    <w:r w:rsidR="00C43829">
      <w:fldChar w:fldCharType="end"/>
    </w:r>
    <w:r w:rsidRPr="00E668AB">
      <w:rPr>
        <w:spacing w:val="260"/>
        <w:lang w:val="sv-SE"/>
      </w:rPr>
      <w:t xml:space="preserve">  </w:t>
    </w:r>
    <w:r w:rsidR="00C43829">
      <w:fldChar w:fldCharType="begin"/>
    </w:r>
    <w:r w:rsidR="00C43829" w:rsidRPr="00E668AB">
      <w:rPr>
        <w:lang w:val="sv-SE"/>
      </w:rPr>
      <w:instrText>PAGE</w:instrText>
    </w:r>
    <w:r w:rsidR="00C43829">
      <w:fldChar w:fldCharType="separate"/>
    </w:r>
    <w:r w:rsidR="00102D89">
      <w:rPr>
        <w:noProof/>
        <w:lang w:val="sv-SE"/>
      </w:rPr>
      <w:t>13</w:t>
    </w:r>
    <w:r w:rsidR="00C43829">
      <w:fldChar w:fldCharType="end"/>
    </w:r>
  </w:p>
  <w:p w:rsidR="00C14967" w:rsidRDefault="00C14967">
    <w:pPr>
      <w:pStyle w:val="headerrule"/>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43E2C"/>
    <w:multiLevelType w:val="multilevel"/>
    <w:tmpl w:val="E19CDCB0"/>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 w15:restartNumberingAfterBreak="0">
    <w:nsid w:val="068431B2"/>
    <w:multiLevelType w:val="multilevel"/>
    <w:tmpl w:val="E19CDCB0"/>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 w15:restartNumberingAfterBreak="0">
    <w:nsid w:val="0F875828"/>
    <w:multiLevelType w:val="hybridMultilevel"/>
    <w:tmpl w:val="69042C72"/>
    <w:lvl w:ilvl="0" w:tplc="FD8C6BBA">
      <w:start w:val="1"/>
      <w:numFmt w:val="bullet"/>
      <w:pStyle w:val="Lab2tpb"/>
      <w:lvlText w:val=""/>
      <w:lvlJc w:val="left"/>
      <w:pPr>
        <w:tabs>
          <w:tab w:val="num" w:pos="1253"/>
        </w:tabs>
        <w:ind w:left="1253" w:hanging="360"/>
      </w:pPr>
      <w:rPr>
        <w:rFonts w:ascii="Symbol" w:hAnsi="Symbol" w:hint="default"/>
      </w:rPr>
    </w:lvl>
    <w:lvl w:ilvl="1" w:tplc="04090003" w:tentative="1">
      <w:start w:val="1"/>
      <w:numFmt w:val="bullet"/>
      <w:lvlText w:val="o"/>
      <w:lvlJc w:val="left"/>
      <w:pPr>
        <w:tabs>
          <w:tab w:val="num" w:pos="1973"/>
        </w:tabs>
        <w:ind w:left="1973" w:hanging="360"/>
      </w:pPr>
      <w:rPr>
        <w:rFonts w:ascii="Courier New" w:hAnsi="Courier New" w:hint="default"/>
      </w:rPr>
    </w:lvl>
    <w:lvl w:ilvl="2" w:tplc="04090005" w:tentative="1">
      <w:start w:val="1"/>
      <w:numFmt w:val="bullet"/>
      <w:lvlText w:val=""/>
      <w:lvlJc w:val="left"/>
      <w:pPr>
        <w:tabs>
          <w:tab w:val="num" w:pos="2693"/>
        </w:tabs>
        <w:ind w:left="2693" w:hanging="360"/>
      </w:pPr>
      <w:rPr>
        <w:rFonts w:ascii="Wingdings" w:hAnsi="Wingdings" w:hint="default"/>
      </w:rPr>
    </w:lvl>
    <w:lvl w:ilvl="3" w:tplc="04090001" w:tentative="1">
      <w:start w:val="1"/>
      <w:numFmt w:val="bullet"/>
      <w:lvlText w:val=""/>
      <w:lvlJc w:val="left"/>
      <w:pPr>
        <w:tabs>
          <w:tab w:val="num" w:pos="3413"/>
        </w:tabs>
        <w:ind w:left="3413" w:hanging="360"/>
      </w:pPr>
      <w:rPr>
        <w:rFonts w:ascii="Symbol" w:hAnsi="Symbol" w:hint="default"/>
      </w:rPr>
    </w:lvl>
    <w:lvl w:ilvl="4" w:tplc="04090003" w:tentative="1">
      <w:start w:val="1"/>
      <w:numFmt w:val="bullet"/>
      <w:lvlText w:val="o"/>
      <w:lvlJc w:val="left"/>
      <w:pPr>
        <w:tabs>
          <w:tab w:val="num" w:pos="4133"/>
        </w:tabs>
        <w:ind w:left="4133" w:hanging="360"/>
      </w:pPr>
      <w:rPr>
        <w:rFonts w:ascii="Courier New" w:hAnsi="Courier New" w:hint="default"/>
      </w:rPr>
    </w:lvl>
    <w:lvl w:ilvl="5" w:tplc="04090005" w:tentative="1">
      <w:start w:val="1"/>
      <w:numFmt w:val="bullet"/>
      <w:lvlText w:val=""/>
      <w:lvlJc w:val="left"/>
      <w:pPr>
        <w:tabs>
          <w:tab w:val="num" w:pos="4853"/>
        </w:tabs>
        <w:ind w:left="4853" w:hanging="360"/>
      </w:pPr>
      <w:rPr>
        <w:rFonts w:ascii="Wingdings" w:hAnsi="Wingdings" w:hint="default"/>
      </w:rPr>
    </w:lvl>
    <w:lvl w:ilvl="6" w:tplc="04090001" w:tentative="1">
      <w:start w:val="1"/>
      <w:numFmt w:val="bullet"/>
      <w:lvlText w:val=""/>
      <w:lvlJc w:val="left"/>
      <w:pPr>
        <w:tabs>
          <w:tab w:val="num" w:pos="5573"/>
        </w:tabs>
        <w:ind w:left="5573" w:hanging="360"/>
      </w:pPr>
      <w:rPr>
        <w:rFonts w:ascii="Symbol" w:hAnsi="Symbol" w:hint="default"/>
      </w:rPr>
    </w:lvl>
    <w:lvl w:ilvl="7" w:tplc="04090003" w:tentative="1">
      <w:start w:val="1"/>
      <w:numFmt w:val="bullet"/>
      <w:lvlText w:val="o"/>
      <w:lvlJc w:val="left"/>
      <w:pPr>
        <w:tabs>
          <w:tab w:val="num" w:pos="6293"/>
        </w:tabs>
        <w:ind w:left="6293" w:hanging="360"/>
      </w:pPr>
      <w:rPr>
        <w:rFonts w:ascii="Courier New" w:hAnsi="Courier New" w:hint="default"/>
      </w:rPr>
    </w:lvl>
    <w:lvl w:ilvl="8" w:tplc="04090005" w:tentative="1">
      <w:start w:val="1"/>
      <w:numFmt w:val="bullet"/>
      <w:lvlText w:val=""/>
      <w:lvlJc w:val="left"/>
      <w:pPr>
        <w:tabs>
          <w:tab w:val="num" w:pos="7013"/>
        </w:tabs>
        <w:ind w:left="7013" w:hanging="360"/>
      </w:pPr>
      <w:rPr>
        <w:rFonts w:ascii="Wingdings" w:hAnsi="Wingdings" w:hint="default"/>
      </w:rPr>
    </w:lvl>
  </w:abstractNum>
  <w:abstractNum w:abstractNumId="3" w15:restartNumberingAfterBreak="0">
    <w:nsid w:val="103F6F53"/>
    <w:multiLevelType w:val="hybridMultilevel"/>
    <w:tmpl w:val="8FEA6676"/>
    <w:lvl w:ilvl="0" w:tplc="041D000F">
      <w:start w:val="1"/>
      <w:numFmt w:val="decimal"/>
      <w:lvlText w:val="%1."/>
      <w:lvlJc w:val="left"/>
      <w:pPr>
        <w:ind w:left="936" w:hanging="360"/>
      </w:pPr>
    </w:lvl>
    <w:lvl w:ilvl="1" w:tplc="041D0019" w:tentative="1">
      <w:start w:val="1"/>
      <w:numFmt w:val="lowerLetter"/>
      <w:lvlText w:val="%2."/>
      <w:lvlJc w:val="left"/>
      <w:pPr>
        <w:ind w:left="1656" w:hanging="360"/>
      </w:pPr>
    </w:lvl>
    <w:lvl w:ilvl="2" w:tplc="041D001B" w:tentative="1">
      <w:start w:val="1"/>
      <w:numFmt w:val="lowerRoman"/>
      <w:lvlText w:val="%3."/>
      <w:lvlJc w:val="right"/>
      <w:pPr>
        <w:ind w:left="2376" w:hanging="180"/>
      </w:pPr>
    </w:lvl>
    <w:lvl w:ilvl="3" w:tplc="041D000F" w:tentative="1">
      <w:start w:val="1"/>
      <w:numFmt w:val="decimal"/>
      <w:lvlText w:val="%4."/>
      <w:lvlJc w:val="left"/>
      <w:pPr>
        <w:ind w:left="3096" w:hanging="360"/>
      </w:pPr>
    </w:lvl>
    <w:lvl w:ilvl="4" w:tplc="041D0019" w:tentative="1">
      <w:start w:val="1"/>
      <w:numFmt w:val="lowerLetter"/>
      <w:lvlText w:val="%5."/>
      <w:lvlJc w:val="left"/>
      <w:pPr>
        <w:ind w:left="3816" w:hanging="360"/>
      </w:pPr>
    </w:lvl>
    <w:lvl w:ilvl="5" w:tplc="041D001B" w:tentative="1">
      <w:start w:val="1"/>
      <w:numFmt w:val="lowerRoman"/>
      <w:lvlText w:val="%6."/>
      <w:lvlJc w:val="right"/>
      <w:pPr>
        <w:ind w:left="4536" w:hanging="180"/>
      </w:pPr>
    </w:lvl>
    <w:lvl w:ilvl="6" w:tplc="041D000F" w:tentative="1">
      <w:start w:val="1"/>
      <w:numFmt w:val="decimal"/>
      <w:lvlText w:val="%7."/>
      <w:lvlJc w:val="left"/>
      <w:pPr>
        <w:ind w:left="5256" w:hanging="360"/>
      </w:pPr>
    </w:lvl>
    <w:lvl w:ilvl="7" w:tplc="041D0019" w:tentative="1">
      <w:start w:val="1"/>
      <w:numFmt w:val="lowerLetter"/>
      <w:lvlText w:val="%8."/>
      <w:lvlJc w:val="left"/>
      <w:pPr>
        <w:ind w:left="5976" w:hanging="360"/>
      </w:pPr>
    </w:lvl>
    <w:lvl w:ilvl="8" w:tplc="041D001B" w:tentative="1">
      <w:start w:val="1"/>
      <w:numFmt w:val="lowerRoman"/>
      <w:lvlText w:val="%9."/>
      <w:lvlJc w:val="right"/>
      <w:pPr>
        <w:ind w:left="6696" w:hanging="180"/>
      </w:pPr>
    </w:lvl>
  </w:abstractNum>
  <w:abstractNum w:abstractNumId="4" w15:restartNumberingAfterBreak="0">
    <w:nsid w:val="12E81440"/>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138621C2"/>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14FB1DD2"/>
    <w:multiLevelType w:val="multilevel"/>
    <w:tmpl w:val="4AC86B42"/>
    <w:lvl w:ilvl="0">
      <w:start w:val="1"/>
      <w:numFmt w:val="lowerLetter"/>
      <w:lvlRestart w:val="0"/>
      <w:pStyle w:val="Lab2Tpl"/>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7" w15:restartNumberingAfterBreak="0">
    <w:nsid w:val="2058123C"/>
    <w:multiLevelType w:val="multilevel"/>
    <w:tmpl w:val="5100F6D4"/>
    <w:lvl w:ilvl="0">
      <w:start w:val="1"/>
      <w:numFmt w:val="bullet"/>
      <w:lvlText w:val=""/>
      <w:lvlJc w:val="left"/>
      <w:pPr>
        <w:tabs>
          <w:tab w:val="num" w:pos="1175"/>
        </w:tabs>
        <w:ind w:left="1175" w:hanging="360"/>
      </w:pPr>
      <w:rPr>
        <w:rFonts w:ascii="Symbol" w:hAnsi="Symbol" w:hint="default"/>
        <w:b/>
        <w:i w:val="0"/>
        <w:sz w:val="18"/>
      </w:rPr>
    </w:lvl>
    <w:lvl w:ilvl="1">
      <w:start w:val="1"/>
      <w:numFmt w:val="none"/>
      <w:suff w:val="nothing"/>
      <w:lvlText w:val=""/>
      <w:lvlJc w:val="left"/>
      <w:pPr>
        <w:ind w:left="324" w:firstLine="0"/>
      </w:pPr>
      <w:rPr>
        <w:rFonts w:hint="default"/>
      </w:rPr>
    </w:lvl>
    <w:lvl w:ilvl="2">
      <w:start w:val="1"/>
      <w:numFmt w:val="lowerRoman"/>
      <w:lvlText w:val="%3."/>
      <w:lvlJc w:val="left"/>
      <w:pPr>
        <w:tabs>
          <w:tab w:val="num" w:pos="1404"/>
        </w:tabs>
        <w:ind w:left="624" w:hanging="300"/>
      </w:pPr>
      <w:rPr>
        <w:rFonts w:hint="default"/>
      </w:rPr>
    </w:lvl>
    <w:lvl w:ilvl="3">
      <w:start w:val="1"/>
      <w:numFmt w:val="lowerLetter"/>
      <w:lvlText w:val="%4."/>
      <w:lvlJc w:val="left"/>
      <w:pPr>
        <w:tabs>
          <w:tab w:val="num" w:pos="1344"/>
        </w:tabs>
        <w:ind w:left="924" w:hanging="300"/>
      </w:pPr>
      <w:rPr>
        <w:rFonts w:hint="default"/>
      </w:rPr>
    </w:lvl>
    <w:lvl w:ilvl="4">
      <w:start w:val="1"/>
      <w:numFmt w:val="lowerRoman"/>
      <w:lvlText w:val="%5."/>
      <w:lvlJc w:val="left"/>
      <w:pPr>
        <w:tabs>
          <w:tab w:val="num" w:pos="2004"/>
        </w:tabs>
        <w:ind w:left="1224" w:hanging="300"/>
      </w:pPr>
      <w:rPr>
        <w:rFonts w:hint="default"/>
      </w:rPr>
    </w:lvl>
    <w:lvl w:ilvl="5">
      <w:start w:val="1"/>
      <w:numFmt w:val="upperLetter"/>
      <w:lvlText w:val="%6."/>
      <w:lvlJc w:val="left"/>
      <w:pPr>
        <w:tabs>
          <w:tab w:val="num" w:pos="1584"/>
        </w:tabs>
        <w:ind w:left="1524" w:hanging="300"/>
      </w:pPr>
      <w:rPr>
        <w:rFonts w:hint="default"/>
      </w:rPr>
    </w:lvl>
    <w:lvl w:ilvl="6">
      <w:start w:val="1"/>
      <w:numFmt w:val="upperRoman"/>
      <w:lvlText w:val="%7."/>
      <w:lvlJc w:val="left"/>
      <w:pPr>
        <w:tabs>
          <w:tab w:val="num" w:pos="2244"/>
        </w:tabs>
        <w:ind w:left="1824" w:hanging="300"/>
      </w:pPr>
      <w:rPr>
        <w:rFonts w:hint="default"/>
      </w:rPr>
    </w:lvl>
    <w:lvl w:ilvl="7">
      <w:start w:val="1"/>
      <w:numFmt w:val="lowerLetter"/>
      <w:lvlText w:val="%8."/>
      <w:lvlJc w:val="left"/>
      <w:pPr>
        <w:tabs>
          <w:tab w:val="num" w:pos="2184"/>
        </w:tabs>
        <w:ind w:left="2124" w:hanging="300"/>
      </w:pPr>
      <w:rPr>
        <w:rFonts w:hint="default"/>
      </w:rPr>
    </w:lvl>
    <w:lvl w:ilvl="8">
      <w:start w:val="1"/>
      <w:numFmt w:val="lowerRoman"/>
      <w:lvlText w:val="%9."/>
      <w:lvlJc w:val="left"/>
      <w:pPr>
        <w:tabs>
          <w:tab w:val="num" w:pos="2844"/>
        </w:tabs>
        <w:ind w:left="2424" w:hanging="300"/>
      </w:pPr>
      <w:rPr>
        <w:rFonts w:hint="default"/>
      </w:rPr>
    </w:lvl>
  </w:abstractNum>
  <w:abstractNum w:abstractNumId="8" w15:restartNumberingAfterBreak="0">
    <w:nsid w:val="23B50D75"/>
    <w:multiLevelType w:val="multilevel"/>
    <w:tmpl w:val="E19CDCB0"/>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9" w15:restartNumberingAfterBreak="0">
    <w:nsid w:val="2493496F"/>
    <w:multiLevelType w:val="hybridMultilevel"/>
    <w:tmpl w:val="C2CA69D8"/>
    <w:lvl w:ilvl="0" w:tplc="FFFFFFFF">
      <w:start w:val="1"/>
      <w:numFmt w:val="bullet"/>
      <w:pStyle w:val="Bullets"/>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367967"/>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C834ABE"/>
    <w:multiLevelType w:val="multilevel"/>
    <w:tmpl w:val="E19CDCB0"/>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2" w15:restartNumberingAfterBreak="0">
    <w:nsid w:val="30BB277D"/>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31A42B94"/>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564262D9"/>
    <w:multiLevelType w:val="multilevel"/>
    <w:tmpl w:val="011AB2EC"/>
    <w:lvl w:ilvl="0">
      <w:start w:val="7"/>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15:restartNumberingAfterBreak="0">
    <w:nsid w:val="5E13475B"/>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5FD702BA"/>
    <w:multiLevelType w:val="hybridMultilevel"/>
    <w:tmpl w:val="721E8CD2"/>
    <w:lvl w:ilvl="0" w:tplc="FFFFFFFF">
      <w:start w:val="1"/>
      <w:numFmt w:val="bullet"/>
      <w:lvlText w:val=""/>
      <w:lvlJc w:val="left"/>
      <w:pPr>
        <w:tabs>
          <w:tab w:val="num" w:pos="1973"/>
        </w:tabs>
        <w:ind w:left="1973" w:hanging="360"/>
      </w:pPr>
      <w:rPr>
        <w:rFonts w:ascii="Wingdings" w:hAnsi="Wingdings" w:hint="default"/>
        <w:sz w:val="24"/>
      </w:rPr>
    </w:lvl>
    <w:lvl w:ilvl="1" w:tplc="FFFFFFFF" w:tentative="1">
      <w:start w:val="1"/>
      <w:numFmt w:val="bullet"/>
      <w:lvlText w:val="o"/>
      <w:lvlJc w:val="left"/>
      <w:pPr>
        <w:tabs>
          <w:tab w:val="num" w:pos="1973"/>
        </w:tabs>
        <w:ind w:left="1973" w:hanging="360"/>
      </w:pPr>
      <w:rPr>
        <w:rFonts w:ascii="Courier New" w:hAnsi="Courier New" w:cs="Courier New" w:hint="default"/>
      </w:rPr>
    </w:lvl>
    <w:lvl w:ilvl="2" w:tplc="FFFFFFFF" w:tentative="1">
      <w:start w:val="1"/>
      <w:numFmt w:val="bullet"/>
      <w:lvlText w:val=""/>
      <w:lvlJc w:val="left"/>
      <w:pPr>
        <w:tabs>
          <w:tab w:val="num" w:pos="2693"/>
        </w:tabs>
        <w:ind w:left="2693" w:hanging="360"/>
      </w:pPr>
      <w:rPr>
        <w:rFonts w:ascii="Wingdings" w:hAnsi="Wingdings" w:hint="default"/>
      </w:rPr>
    </w:lvl>
    <w:lvl w:ilvl="3" w:tplc="FFFFFFFF" w:tentative="1">
      <w:start w:val="1"/>
      <w:numFmt w:val="bullet"/>
      <w:lvlText w:val=""/>
      <w:lvlJc w:val="left"/>
      <w:pPr>
        <w:tabs>
          <w:tab w:val="num" w:pos="3413"/>
        </w:tabs>
        <w:ind w:left="3413" w:hanging="360"/>
      </w:pPr>
      <w:rPr>
        <w:rFonts w:ascii="Symbol" w:hAnsi="Symbol" w:hint="default"/>
      </w:rPr>
    </w:lvl>
    <w:lvl w:ilvl="4" w:tplc="FFFFFFFF" w:tentative="1">
      <w:start w:val="1"/>
      <w:numFmt w:val="bullet"/>
      <w:lvlText w:val="o"/>
      <w:lvlJc w:val="left"/>
      <w:pPr>
        <w:tabs>
          <w:tab w:val="num" w:pos="4133"/>
        </w:tabs>
        <w:ind w:left="4133" w:hanging="360"/>
      </w:pPr>
      <w:rPr>
        <w:rFonts w:ascii="Courier New" w:hAnsi="Courier New" w:cs="Courier New" w:hint="default"/>
      </w:rPr>
    </w:lvl>
    <w:lvl w:ilvl="5" w:tplc="FFFFFFFF" w:tentative="1">
      <w:start w:val="1"/>
      <w:numFmt w:val="bullet"/>
      <w:lvlText w:val=""/>
      <w:lvlJc w:val="left"/>
      <w:pPr>
        <w:tabs>
          <w:tab w:val="num" w:pos="4853"/>
        </w:tabs>
        <w:ind w:left="4853" w:hanging="360"/>
      </w:pPr>
      <w:rPr>
        <w:rFonts w:ascii="Wingdings" w:hAnsi="Wingdings" w:hint="default"/>
      </w:rPr>
    </w:lvl>
    <w:lvl w:ilvl="6" w:tplc="FFFFFFFF" w:tentative="1">
      <w:start w:val="1"/>
      <w:numFmt w:val="bullet"/>
      <w:lvlText w:val=""/>
      <w:lvlJc w:val="left"/>
      <w:pPr>
        <w:tabs>
          <w:tab w:val="num" w:pos="5573"/>
        </w:tabs>
        <w:ind w:left="5573" w:hanging="360"/>
      </w:pPr>
      <w:rPr>
        <w:rFonts w:ascii="Symbol" w:hAnsi="Symbol" w:hint="default"/>
      </w:rPr>
    </w:lvl>
    <w:lvl w:ilvl="7" w:tplc="FFFFFFFF" w:tentative="1">
      <w:start w:val="1"/>
      <w:numFmt w:val="bullet"/>
      <w:lvlText w:val="o"/>
      <w:lvlJc w:val="left"/>
      <w:pPr>
        <w:tabs>
          <w:tab w:val="num" w:pos="6293"/>
        </w:tabs>
        <w:ind w:left="6293" w:hanging="360"/>
      </w:pPr>
      <w:rPr>
        <w:rFonts w:ascii="Courier New" w:hAnsi="Courier New" w:cs="Courier New" w:hint="default"/>
      </w:rPr>
    </w:lvl>
    <w:lvl w:ilvl="8" w:tplc="FFFFFFFF" w:tentative="1">
      <w:start w:val="1"/>
      <w:numFmt w:val="bullet"/>
      <w:lvlText w:val=""/>
      <w:lvlJc w:val="left"/>
      <w:pPr>
        <w:tabs>
          <w:tab w:val="num" w:pos="7013"/>
        </w:tabs>
        <w:ind w:left="7013" w:hanging="360"/>
      </w:pPr>
      <w:rPr>
        <w:rFonts w:ascii="Wingdings" w:hAnsi="Wingdings" w:hint="default"/>
      </w:rPr>
    </w:lvl>
  </w:abstractNum>
  <w:abstractNum w:abstractNumId="17" w15:restartNumberingAfterBreak="0">
    <w:nsid w:val="61FE16A7"/>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15:restartNumberingAfterBreak="0">
    <w:nsid w:val="64625E1C"/>
    <w:multiLevelType w:val="multilevel"/>
    <w:tmpl w:val="E19CDCB0"/>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15:restartNumberingAfterBreak="0">
    <w:nsid w:val="69B75C57"/>
    <w:multiLevelType w:val="multilevel"/>
    <w:tmpl w:val="E19CDCB0"/>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0" w15:restartNumberingAfterBreak="0">
    <w:nsid w:val="6CB365E4"/>
    <w:multiLevelType w:val="multilevel"/>
    <w:tmpl w:val="E19CDCB0"/>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1" w15:restartNumberingAfterBreak="0">
    <w:nsid w:val="6D4A79A2"/>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2" w15:restartNumberingAfterBreak="0">
    <w:nsid w:val="6F002291"/>
    <w:multiLevelType w:val="multilevel"/>
    <w:tmpl w:val="E19CDCB0"/>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3" w15:restartNumberingAfterBreak="0">
    <w:nsid w:val="7CB629C8"/>
    <w:multiLevelType w:val="multilevel"/>
    <w:tmpl w:val="E19CDCB0"/>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num w:numId="1">
    <w:abstractNumId w:val="2"/>
  </w:num>
  <w:num w:numId="2">
    <w:abstractNumId w:val="9"/>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18"/>
  </w:num>
  <w:num w:numId="6">
    <w:abstractNumId w:val="1"/>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0"/>
  </w:num>
  <w:num w:numId="10">
    <w:abstractNumId w:val="6"/>
  </w:num>
  <w:num w:numId="11">
    <w:abstractNumId w:val="19"/>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8"/>
  </w:num>
  <w:num w:numId="17">
    <w:abstractNumId w:val="0"/>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12"/>
  </w:num>
  <w:num w:numId="21">
    <w:abstractNumId w:val="4"/>
  </w:num>
  <w:num w:numId="22">
    <w:abstractNumId w:val="5"/>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3"/>
  </w:num>
  <w:num w:numId="27">
    <w:abstractNumId w:val="21"/>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num>
  <w:num w:numId="36">
    <w:abstractNumId w:val="2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25"/>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oilerplate" w:val="Module"/>
    <w:docVar w:name="CreateVersion" w:val="6.2.1231"/>
    <w:docVar w:name="FooterState" w:val="Hidden"/>
    <w:docVar w:name="IsDirty" w:val="False"/>
    <w:docVar w:name="PowerPoint_MetaData" w:val="&lt;CW_PPT File=&quot;C:\A.Courses\2157A\PowerPnt\Module02.ppt&quot; ImageFolder=&quot;C:\A.Courses\2157A\Modules\PowerPnt\Module02&quot;&gt;_x000a_ &lt;Slides&gt;_x000a_  &lt;Slide CreatorType=&quot;77&quot; SlideID=&quot;280&quot; SlideIndex=&quot;1&quot;/&gt;_x000a_  &lt;Slide CreatorType=&quot;77&quot; SlideID=&quot;486&quot; SlideIndex=&quot;2&quot;/&gt;_x000a_  &lt;Slide CreatorType=&quot;77&quot; SlideID=&quot;534&quot; SlideIndex=&quot;3&quot;/&gt;_x000a_  &lt;Slide CreatorType=&quot;77&quot; SlideID=&quot;406&quot; SlideIndex=&quot;4&quot;/&gt;_x000a_  &lt;Slide CreatorType=&quot;77&quot; SlideID=&quot;522&quot; SlideIndex=&quot;5&quot;/&gt;_x000a_  &lt;Slide CreatorType=&quot;77&quot; SlideID=&quot;540&quot; SlideIndex=&quot;6&quot;/&gt;_x000a_  &lt;Slide CreatorType=&quot;77&quot; SlideID=&quot;541&quot; SlideIndex=&quot;7&quot;/&gt;_x000a_  &lt;Slide CreatorType=&quot;77&quot; SlideID=&quot;535&quot; SlideIndex=&quot;8&quot;/&gt;_x000a_  &lt;Slide CreatorType=&quot;77&quot; SlideID=&quot;533&quot; SlideIndex=&quot;9&quot;/&gt;_x000a_  &lt;Slide CreatorType=&quot;77&quot; SlideID=&quot;526&quot; SlideIndex=&quot;10&quot;/&gt;_x000a_  &lt;Slide CreatorType=&quot;77&quot; SlideID=&quot;537&quot; SlideIndex=&quot;11&quot;/&gt;_x000a_  &lt;Slide CreatorType=&quot;77&quot; SlideID=&quot;530&quot; SlideIndex=&quot;12&quot;/&gt;_x000a_  &lt;Slide CreatorType=&quot;77&quot; SlideID=&quot;527&quot; SlideIndex=&quot;13&quot;/&gt;_x000a_  &lt;Slide CreatorType=&quot;77&quot; SlideID=&quot;539&quot; SlideIndex=&quot;14&quot;/&gt;_x000a_  &lt;Slide CreatorType=&quot;77&quot; SlideID=&quot;528&quot; SlideIndex=&quot;15&quot;/&gt;_x000a_  &lt;Slide CreatorType=&quot;77&quot; SlideID=&quot;531&quot; SlideIndex=&quot;16&quot;/&gt;_x000a_  &lt;Slide CreatorType=&quot;77&quot; SlideID=&quot;543&quot; SlideIndex=&quot;17&quot;/&gt;_x000a_  &lt;Slide CreatorType=&quot;99&quot; SlideID=&quot;543&quot; SlideIndex=&quot;17&quot;/&gt;_x000a_  &lt;Slide CreatorType=&quot;77&quot; SlideID=&quot;544&quot; SlideIndex=&quot;18&quot;/&gt;_x000a_  &lt;Slide CreatorType=&quot;77&quot; SlideID=&quot;542&quot; SlideIndex=&quot;19&quot;/&gt;_x000a_  &lt;Slide CreatorType=&quot;77&quot; SlideID=&quot;529&quot; SlideIndex=&quot;20&quot;/&gt;_x000a_ &lt;/Slides&gt;_x000a_&lt;/CW_PPT&gt;_x000a_"/>
    <w:docVar w:name="StudentEdition" w:val="False"/>
    <w:docVar w:name="WaterMark" w:val="False"/>
  </w:docVars>
  <w:rsids>
    <w:rsidRoot w:val="00060D92"/>
    <w:rsid w:val="00015B38"/>
    <w:rsid w:val="00024D98"/>
    <w:rsid w:val="000250A7"/>
    <w:rsid w:val="00036C63"/>
    <w:rsid w:val="000449E4"/>
    <w:rsid w:val="00057C10"/>
    <w:rsid w:val="00060D92"/>
    <w:rsid w:val="00071556"/>
    <w:rsid w:val="00073144"/>
    <w:rsid w:val="0007486B"/>
    <w:rsid w:val="000819AA"/>
    <w:rsid w:val="000914A2"/>
    <w:rsid w:val="000948B7"/>
    <w:rsid w:val="000962C7"/>
    <w:rsid w:val="000A6E5D"/>
    <w:rsid w:val="000C47E4"/>
    <w:rsid w:val="000F1266"/>
    <w:rsid w:val="00102D89"/>
    <w:rsid w:val="00110A91"/>
    <w:rsid w:val="001166AC"/>
    <w:rsid w:val="00121EEA"/>
    <w:rsid w:val="00123C72"/>
    <w:rsid w:val="0013078C"/>
    <w:rsid w:val="00137EF8"/>
    <w:rsid w:val="00152160"/>
    <w:rsid w:val="001548D9"/>
    <w:rsid w:val="0015543D"/>
    <w:rsid w:val="00162D3B"/>
    <w:rsid w:val="001706F9"/>
    <w:rsid w:val="00195CF3"/>
    <w:rsid w:val="001A06E6"/>
    <w:rsid w:val="001B04F1"/>
    <w:rsid w:val="001B0FE8"/>
    <w:rsid w:val="001B5232"/>
    <w:rsid w:val="001D616E"/>
    <w:rsid w:val="001D7A0B"/>
    <w:rsid w:val="001E0E5F"/>
    <w:rsid w:val="001E2C07"/>
    <w:rsid w:val="001F06B5"/>
    <w:rsid w:val="001F45FD"/>
    <w:rsid w:val="0020444D"/>
    <w:rsid w:val="0020760B"/>
    <w:rsid w:val="002079CA"/>
    <w:rsid w:val="00223705"/>
    <w:rsid w:val="00225C20"/>
    <w:rsid w:val="00253C3E"/>
    <w:rsid w:val="0026210E"/>
    <w:rsid w:val="00262770"/>
    <w:rsid w:val="002808BF"/>
    <w:rsid w:val="00282A27"/>
    <w:rsid w:val="0028612B"/>
    <w:rsid w:val="00296F39"/>
    <w:rsid w:val="002A00B2"/>
    <w:rsid w:val="002C5064"/>
    <w:rsid w:val="002D5C72"/>
    <w:rsid w:val="002E03CB"/>
    <w:rsid w:val="002E0E4C"/>
    <w:rsid w:val="002F0047"/>
    <w:rsid w:val="002F13CA"/>
    <w:rsid w:val="00300930"/>
    <w:rsid w:val="00300C85"/>
    <w:rsid w:val="003026FD"/>
    <w:rsid w:val="00303124"/>
    <w:rsid w:val="003639A5"/>
    <w:rsid w:val="00376786"/>
    <w:rsid w:val="00380201"/>
    <w:rsid w:val="003819D3"/>
    <w:rsid w:val="003A3F87"/>
    <w:rsid w:val="003A51FF"/>
    <w:rsid w:val="003A617D"/>
    <w:rsid w:val="003B35E5"/>
    <w:rsid w:val="003C33BE"/>
    <w:rsid w:val="003D5679"/>
    <w:rsid w:val="0040694B"/>
    <w:rsid w:val="004073F3"/>
    <w:rsid w:val="00407C8C"/>
    <w:rsid w:val="0041128A"/>
    <w:rsid w:val="004177B0"/>
    <w:rsid w:val="00427B76"/>
    <w:rsid w:val="00431FAE"/>
    <w:rsid w:val="0043231B"/>
    <w:rsid w:val="004367C8"/>
    <w:rsid w:val="00444242"/>
    <w:rsid w:val="00450544"/>
    <w:rsid w:val="004618D7"/>
    <w:rsid w:val="00465B86"/>
    <w:rsid w:val="00467B12"/>
    <w:rsid w:val="0048153E"/>
    <w:rsid w:val="004838D0"/>
    <w:rsid w:val="004A184F"/>
    <w:rsid w:val="004A3AF9"/>
    <w:rsid w:val="004B4C35"/>
    <w:rsid w:val="004B574C"/>
    <w:rsid w:val="004B7872"/>
    <w:rsid w:val="004B7C47"/>
    <w:rsid w:val="004C26E0"/>
    <w:rsid w:val="004E0BC6"/>
    <w:rsid w:val="004F4F81"/>
    <w:rsid w:val="00506E1B"/>
    <w:rsid w:val="00507061"/>
    <w:rsid w:val="00510C4D"/>
    <w:rsid w:val="005248D8"/>
    <w:rsid w:val="0052780A"/>
    <w:rsid w:val="00545946"/>
    <w:rsid w:val="00557392"/>
    <w:rsid w:val="00567452"/>
    <w:rsid w:val="00567BB3"/>
    <w:rsid w:val="005707E8"/>
    <w:rsid w:val="005858D2"/>
    <w:rsid w:val="005953CA"/>
    <w:rsid w:val="005979AF"/>
    <w:rsid w:val="005A3444"/>
    <w:rsid w:val="005A4AD2"/>
    <w:rsid w:val="005B58B2"/>
    <w:rsid w:val="005C693D"/>
    <w:rsid w:val="005F4307"/>
    <w:rsid w:val="005F495B"/>
    <w:rsid w:val="005F4AED"/>
    <w:rsid w:val="005F7844"/>
    <w:rsid w:val="00604D37"/>
    <w:rsid w:val="00622872"/>
    <w:rsid w:val="0065176A"/>
    <w:rsid w:val="006542C0"/>
    <w:rsid w:val="00671073"/>
    <w:rsid w:val="00672172"/>
    <w:rsid w:val="006762C8"/>
    <w:rsid w:val="00677002"/>
    <w:rsid w:val="00677740"/>
    <w:rsid w:val="00690A9E"/>
    <w:rsid w:val="006A0726"/>
    <w:rsid w:val="006A0EFC"/>
    <w:rsid w:val="006C091E"/>
    <w:rsid w:val="006D7D16"/>
    <w:rsid w:val="006F5942"/>
    <w:rsid w:val="0070631C"/>
    <w:rsid w:val="00712BF7"/>
    <w:rsid w:val="00720BB6"/>
    <w:rsid w:val="00735D40"/>
    <w:rsid w:val="00746AC6"/>
    <w:rsid w:val="00761591"/>
    <w:rsid w:val="0076336C"/>
    <w:rsid w:val="00764174"/>
    <w:rsid w:val="0076489B"/>
    <w:rsid w:val="00780A41"/>
    <w:rsid w:val="00790AA8"/>
    <w:rsid w:val="00793CCE"/>
    <w:rsid w:val="007A3DB5"/>
    <w:rsid w:val="007B0D01"/>
    <w:rsid w:val="007C215A"/>
    <w:rsid w:val="007C5223"/>
    <w:rsid w:val="007C60C6"/>
    <w:rsid w:val="007D035A"/>
    <w:rsid w:val="007D5742"/>
    <w:rsid w:val="007F1A5E"/>
    <w:rsid w:val="008076FB"/>
    <w:rsid w:val="008221FC"/>
    <w:rsid w:val="0082248C"/>
    <w:rsid w:val="008349E2"/>
    <w:rsid w:val="00843336"/>
    <w:rsid w:val="00847011"/>
    <w:rsid w:val="00850F3E"/>
    <w:rsid w:val="00855C7A"/>
    <w:rsid w:val="00874EBB"/>
    <w:rsid w:val="00886B3E"/>
    <w:rsid w:val="00895BAA"/>
    <w:rsid w:val="008A1591"/>
    <w:rsid w:val="008A240D"/>
    <w:rsid w:val="008B49D5"/>
    <w:rsid w:val="008B6DE3"/>
    <w:rsid w:val="008C6056"/>
    <w:rsid w:val="008F7FB9"/>
    <w:rsid w:val="00900E28"/>
    <w:rsid w:val="009020C2"/>
    <w:rsid w:val="009054A2"/>
    <w:rsid w:val="009206B7"/>
    <w:rsid w:val="00927495"/>
    <w:rsid w:val="00927CB6"/>
    <w:rsid w:val="00932BBC"/>
    <w:rsid w:val="00936C8B"/>
    <w:rsid w:val="009549B3"/>
    <w:rsid w:val="00967608"/>
    <w:rsid w:val="009817BB"/>
    <w:rsid w:val="00982D1A"/>
    <w:rsid w:val="00984178"/>
    <w:rsid w:val="00990DD0"/>
    <w:rsid w:val="009946C4"/>
    <w:rsid w:val="00996C7D"/>
    <w:rsid w:val="009A2C23"/>
    <w:rsid w:val="009A6B38"/>
    <w:rsid w:val="009A7761"/>
    <w:rsid w:val="009B18D8"/>
    <w:rsid w:val="009B2846"/>
    <w:rsid w:val="009B6BC4"/>
    <w:rsid w:val="009D4E05"/>
    <w:rsid w:val="009D5256"/>
    <w:rsid w:val="009D6D36"/>
    <w:rsid w:val="00A16349"/>
    <w:rsid w:val="00A33444"/>
    <w:rsid w:val="00A57F67"/>
    <w:rsid w:val="00A614EF"/>
    <w:rsid w:val="00A67917"/>
    <w:rsid w:val="00A72EF9"/>
    <w:rsid w:val="00A74143"/>
    <w:rsid w:val="00A9233F"/>
    <w:rsid w:val="00A96590"/>
    <w:rsid w:val="00AA08EC"/>
    <w:rsid w:val="00AA320F"/>
    <w:rsid w:val="00AB2839"/>
    <w:rsid w:val="00AB4A0C"/>
    <w:rsid w:val="00AB5035"/>
    <w:rsid w:val="00AD2AF3"/>
    <w:rsid w:val="00AD435C"/>
    <w:rsid w:val="00AD4CE0"/>
    <w:rsid w:val="00AD6123"/>
    <w:rsid w:val="00AD6629"/>
    <w:rsid w:val="00AE252A"/>
    <w:rsid w:val="00AF74F6"/>
    <w:rsid w:val="00B1264F"/>
    <w:rsid w:val="00B154D6"/>
    <w:rsid w:val="00B2598E"/>
    <w:rsid w:val="00B25AB1"/>
    <w:rsid w:val="00B26E6D"/>
    <w:rsid w:val="00B40A33"/>
    <w:rsid w:val="00B51E65"/>
    <w:rsid w:val="00B57D1D"/>
    <w:rsid w:val="00B61782"/>
    <w:rsid w:val="00B65023"/>
    <w:rsid w:val="00B660D6"/>
    <w:rsid w:val="00B84BB8"/>
    <w:rsid w:val="00B84D42"/>
    <w:rsid w:val="00B91160"/>
    <w:rsid w:val="00B979F8"/>
    <w:rsid w:val="00BA03F5"/>
    <w:rsid w:val="00BA0AE7"/>
    <w:rsid w:val="00BA5BC6"/>
    <w:rsid w:val="00BB74D4"/>
    <w:rsid w:val="00BC081D"/>
    <w:rsid w:val="00BC1694"/>
    <w:rsid w:val="00BC72D0"/>
    <w:rsid w:val="00BD13EB"/>
    <w:rsid w:val="00BE4686"/>
    <w:rsid w:val="00BE6217"/>
    <w:rsid w:val="00BF5BE0"/>
    <w:rsid w:val="00BF6DAE"/>
    <w:rsid w:val="00C03F71"/>
    <w:rsid w:val="00C075BF"/>
    <w:rsid w:val="00C140F8"/>
    <w:rsid w:val="00C14967"/>
    <w:rsid w:val="00C15B05"/>
    <w:rsid w:val="00C25946"/>
    <w:rsid w:val="00C27C2E"/>
    <w:rsid w:val="00C32872"/>
    <w:rsid w:val="00C42275"/>
    <w:rsid w:val="00C43829"/>
    <w:rsid w:val="00C45E6F"/>
    <w:rsid w:val="00C55B08"/>
    <w:rsid w:val="00C618D2"/>
    <w:rsid w:val="00C6221E"/>
    <w:rsid w:val="00C627D9"/>
    <w:rsid w:val="00C63C0B"/>
    <w:rsid w:val="00C741BA"/>
    <w:rsid w:val="00C742F7"/>
    <w:rsid w:val="00C80EA2"/>
    <w:rsid w:val="00C86C1F"/>
    <w:rsid w:val="00C93183"/>
    <w:rsid w:val="00C941BB"/>
    <w:rsid w:val="00C97438"/>
    <w:rsid w:val="00C97DAD"/>
    <w:rsid w:val="00CA1268"/>
    <w:rsid w:val="00CA1D45"/>
    <w:rsid w:val="00CB034C"/>
    <w:rsid w:val="00CD585D"/>
    <w:rsid w:val="00CD7366"/>
    <w:rsid w:val="00CF1921"/>
    <w:rsid w:val="00CF4245"/>
    <w:rsid w:val="00D07291"/>
    <w:rsid w:val="00D104C7"/>
    <w:rsid w:val="00D13971"/>
    <w:rsid w:val="00D13E6B"/>
    <w:rsid w:val="00D13FF2"/>
    <w:rsid w:val="00D201A8"/>
    <w:rsid w:val="00D26756"/>
    <w:rsid w:val="00D50D09"/>
    <w:rsid w:val="00D76CEA"/>
    <w:rsid w:val="00D81D2D"/>
    <w:rsid w:val="00D835E8"/>
    <w:rsid w:val="00DA2103"/>
    <w:rsid w:val="00DA2B22"/>
    <w:rsid w:val="00DC25AC"/>
    <w:rsid w:val="00DC4D67"/>
    <w:rsid w:val="00DD0867"/>
    <w:rsid w:val="00DE1C2D"/>
    <w:rsid w:val="00DE3E1F"/>
    <w:rsid w:val="00DF6504"/>
    <w:rsid w:val="00DF7674"/>
    <w:rsid w:val="00E00FBC"/>
    <w:rsid w:val="00E0384B"/>
    <w:rsid w:val="00E22CB3"/>
    <w:rsid w:val="00E413C5"/>
    <w:rsid w:val="00E52063"/>
    <w:rsid w:val="00E53540"/>
    <w:rsid w:val="00E57347"/>
    <w:rsid w:val="00E62143"/>
    <w:rsid w:val="00E65096"/>
    <w:rsid w:val="00E668AB"/>
    <w:rsid w:val="00E7257E"/>
    <w:rsid w:val="00E875F9"/>
    <w:rsid w:val="00E903DC"/>
    <w:rsid w:val="00E91424"/>
    <w:rsid w:val="00E93627"/>
    <w:rsid w:val="00EA0DA4"/>
    <w:rsid w:val="00EA5D1E"/>
    <w:rsid w:val="00EB196D"/>
    <w:rsid w:val="00EC1B31"/>
    <w:rsid w:val="00EC23F6"/>
    <w:rsid w:val="00ED2B2A"/>
    <w:rsid w:val="00EE0827"/>
    <w:rsid w:val="00F037F4"/>
    <w:rsid w:val="00F051C6"/>
    <w:rsid w:val="00F128C3"/>
    <w:rsid w:val="00F17643"/>
    <w:rsid w:val="00F2309B"/>
    <w:rsid w:val="00F34BD5"/>
    <w:rsid w:val="00F42CCB"/>
    <w:rsid w:val="00F42CFD"/>
    <w:rsid w:val="00F43E06"/>
    <w:rsid w:val="00F46D1B"/>
    <w:rsid w:val="00F56287"/>
    <w:rsid w:val="00F67C06"/>
    <w:rsid w:val="00F70E36"/>
    <w:rsid w:val="00F80FC5"/>
    <w:rsid w:val="00FA2FAB"/>
    <w:rsid w:val="00FB7C19"/>
    <w:rsid w:val="00FC00EC"/>
    <w:rsid w:val="00FC43E1"/>
    <w:rsid w:val="00FC6F14"/>
    <w:rsid w:val="00FD6444"/>
    <w:rsid w:val="00FE0387"/>
    <w:rsid w:val="00FE77CD"/>
    <w:rsid w:val="00FF623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B81C436"/>
  <w15:chartTrackingRefBased/>
  <w15:docId w15:val="{FAA25853-B687-49C9-8261-E96EFB110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B74D4"/>
    <w:pPr>
      <w:spacing w:after="160" w:line="240" w:lineRule="exact"/>
    </w:pPr>
    <w:rPr>
      <w:sz w:val="21"/>
      <w:lang w:val="en-US" w:eastAsia="en-US"/>
    </w:rPr>
  </w:style>
  <w:style w:type="paragraph" w:styleId="Heading1">
    <w:name w:val="heading 1"/>
    <w:next w:val="Normal"/>
    <w:qFormat/>
    <w:rsid w:val="00BB74D4"/>
    <w:pPr>
      <w:keepNext/>
      <w:keepLines/>
      <w:pBdr>
        <w:top w:val="single" w:sz="18" w:space="17" w:color="auto"/>
        <w:bottom w:val="single" w:sz="4" w:space="17" w:color="auto"/>
      </w:pBdr>
      <w:spacing w:after="740" w:line="600" w:lineRule="exact"/>
      <w:ind w:left="-2275"/>
      <w:outlineLvl w:val="0"/>
    </w:pPr>
    <w:rPr>
      <w:sz w:val="56"/>
      <w:lang w:val="en-US" w:eastAsia="en-US"/>
    </w:rPr>
  </w:style>
  <w:style w:type="paragraph" w:styleId="Heading2">
    <w:name w:val="heading 2"/>
    <w:next w:val="Normal"/>
    <w:qFormat/>
    <w:rsid w:val="00BB74D4"/>
    <w:pPr>
      <w:keepNext/>
      <w:spacing w:before="160" w:after="120" w:line="440" w:lineRule="exact"/>
      <w:ind w:left="-2280"/>
      <w:outlineLvl w:val="1"/>
    </w:pPr>
    <w:rPr>
      <w:rFonts w:ascii="Arial Narrow" w:hAnsi="Arial Narrow"/>
      <w:b/>
      <w:sz w:val="40"/>
      <w:lang w:val="en-US" w:eastAsia="en-US"/>
    </w:rPr>
  </w:style>
  <w:style w:type="paragraph" w:styleId="Heading3">
    <w:name w:val="heading 3"/>
    <w:basedOn w:val="Heading2"/>
    <w:next w:val="Normal"/>
    <w:qFormat/>
    <w:rsid w:val="00BB74D4"/>
    <w:pPr>
      <w:outlineLvl w:val="2"/>
    </w:pPr>
    <w:rPr>
      <w:sz w:val="34"/>
    </w:rPr>
  </w:style>
  <w:style w:type="paragraph" w:styleId="Heading4">
    <w:name w:val="heading 4"/>
    <w:basedOn w:val="Heading2"/>
    <w:next w:val="Normal"/>
    <w:qFormat/>
    <w:rsid w:val="00BB74D4"/>
    <w:pPr>
      <w:spacing w:before="80" w:after="40" w:line="340" w:lineRule="exact"/>
      <w:ind w:left="0"/>
      <w:outlineLvl w:val="3"/>
    </w:pPr>
    <w:rPr>
      <w:sz w:val="30"/>
    </w:rPr>
  </w:style>
  <w:style w:type="paragraph" w:styleId="Heading5">
    <w:name w:val="heading 5"/>
    <w:basedOn w:val="Heading2"/>
    <w:next w:val="Normal"/>
    <w:qFormat/>
    <w:rsid w:val="00BB74D4"/>
    <w:pPr>
      <w:spacing w:before="60" w:after="40" w:line="280" w:lineRule="exact"/>
      <w:ind w:left="0"/>
      <w:outlineLvl w:val="4"/>
    </w:pPr>
    <w:rPr>
      <w:sz w:val="24"/>
    </w:rPr>
  </w:style>
  <w:style w:type="paragraph" w:styleId="Heading6">
    <w:name w:val="heading 6"/>
    <w:basedOn w:val="Heading2"/>
    <w:next w:val="H6p"/>
    <w:qFormat/>
    <w:rsid w:val="00BB74D4"/>
    <w:pPr>
      <w:framePr w:hSpace="173" w:wrap="around" w:vAnchor="text" w:hAnchor="text" w:y="-42"/>
      <w:spacing w:before="40" w:after="0" w:line="235" w:lineRule="exact"/>
      <w:ind w:left="0"/>
      <w:outlineLvl w:val="5"/>
    </w:pPr>
    <w:rPr>
      <w:sz w:val="21"/>
    </w:rPr>
  </w:style>
  <w:style w:type="paragraph" w:styleId="Heading7">
    <w:name w:val="heading 7"/>
    <w:basedOn w:val="Normal"/>
    <w:next w:val="Normal"/>
    <w:qFormat/>
    <w:rsid w:val="00BB74D4"/>
    <w:pPr>
      <w:keepNext/>
      <w:spacing w:line="360" w:lineRule="auto"/>
      <w:outlineLvl w:val="6"/>
    </w:pPr>
    <w:rPr>
      <w:vanish/>
      <w:color w:val="FF0000"/>
    </w:rPr>
  </w:style>
  <w:style w:type="paragraph" w:styleId="Heading8">
    <w:name w:val="heading 8"/>
    <w:basedOn w:val="Normal"/>
    <w:next w:val="Normal"/>
    <w:qFormat/>
    <w:rsid w:val="00BB74D4"/>
    <w:pPr>
      <w:spacing w:before="240" w:after="60"/>
      <w:outlineLvl w:val="7"/>
    </w:pPr>
    <w:rPr>
      <w:rFonts w:ascii="Arial" w:hAnsi="Arial"/>
      <w:i/>
    </w:rPr>
  </w:style>
  <w:style w:type="paragraph" w:styleId="Heading9">
    <w:name w:val="heading 9"/>
    <w:basedOn w:val="Normal"/>
    <w:next w:val="Normal"/>
    <w:qFormat/>
    <w:rsid w:val="00BB74D4"/>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p">
    <w:name w:val="H6p"/>
    <w:next w:val="Normal"/>
    <w:rsid w:val="00BB74D4"/>
    <w:pPr>
      <w:spacing w:before="40" w:after="160"/>
    </w:pPr>
    <w:rPr>
      <w:sz w:val="21"/>
      <w:lang w:val="en-US" w:eastAsia="en-US"/>
    </w:rPr>
  </w:style>
  <w:style w:type="paragraph" w:customStyle="1" w:styleId="Cbx">
    <w:name w:val="*Cbx"/>
    <w:rsid w:val="00BB74D4"/>
    <w:pPr>
      <w:tabs>
        <w:tab w:val="left" w:pos="140"/>
        <w:tab w:val="left" w:pos="420"/>
      </w:tabs>
      <w:spacing w:before="100" w:line="210" w:lineRule="exact"/>
      <w:ind w:left="420" w:right="140" w:hanging="300"/>
    </w:pPr>
    <w:rPr>
      <w:rFonts w:ascii="Arial Narrow" w:hAnsi="Arial Narrow"/>
      <w:sz w:val="19"/>
      <w:lang w:val="en-US" w:eastAsia="en-US"/>
    </w:rPr>
  </w:style>
  <w:style w:type="paragraph" w:customStyle="1" w:styleId="Cbxe">
    <w:name w:val="*Cbxe"/>
    <w:basedOn w:val="Cbx"/>
    <w:next w:val="Normal"/>
    <w:rsid w:val="00BB74D4"/>
    <w:pPr>
      <w:spacing w:after="100"/>
    </w:pPr>
  </w:style>
  <w:style w:type="paragraph" w:customStyle="1" w:styleId="Art">
    <w:name w:val="Art"/>
    <w:next w:val="Rule"/>
    <w:rsid w:val="00BB74D4"/>
    <w:pPr>
      <w:tabs>
        <w:tab w:val="left" w:pos="0"/>
        <w:tab w:val="left" w:pos="300"/>
      </w:tabs>
    </w:pPr>
    <w:rPr>
      <w:b/>
      <w:sz w:val="21"/>
      <w:lang w:val="en-US" w:eastAsia="en-US"/>
    </w:rPr>
  </w:style>
  <w:style w:type="paragraph" w:customStyle="1" w:styleId="ArtBody">
    <w:name w:val="Art Body"/>
    <w:basedOn w:val="Art"/>
    <w:next w:val="Normal"/>
    <w:rsid w:val="00BB74D4"/>
    <w:pPr>
      <w:spacing w:before="80" w:after="240"/>
    </w:pPr>
  </w:style>
  <w:style w:type="paragraph" w:customStyle="1" w:styleId="ArtWide">
    <w:name w:val="Art Wide"/>
    <w:basedOn w:val="Art"/>
    <w:next w:val="Normal"/>
    <w:rsid w:val="00BB74D4"/>
    <w:pPr>
      <w:spacing w:before="140" w:after="240"/>
      <w:ind w:left="-2275"/>
    </w:pPr>
  </w:style>
  <w:style w:type="paragraph" w:customStyle="1" w:styleId="ArtL">
    <w:name w:val="ArtL"/>
    <w:basedOn w:val="ArtBody"/>
    <w:next w:val="Normal"/>
    <w:rsid w:val="00BB74D4"/>
    <w:pPr>
      <w:ind w:left="300"/>
    </w:pPr>
  </w:style>
  <w:style w:type="paragraph" w:customStyle="1" w:styleId="ArtSd">
    <w:name w:val="ArtSd"/>
    <w:basedOn w:val="Art"/>
    <w:next w:val="Normal"/>
    <w:rsid w:val="00BB74D4"/>
    <w:pPr>
      <w:keepNext/>
      <w:keepLines/>
      <w:framePr w:w="1560" w:hSpace="240" w:vSpace="180" w:wrap="around" w:vAnchor="text" w:hAnchor="page" w:y="1"/>
      <w:tabs>
        <w:tab w:val="clear" w:pos="0"/>
        <w:tab w:val="clear" w:pos="300"/>
        <w:tab w:val="right" w:pos="1560"/>
      </w:tabs>
      <w:spacing w:after="240"/>
    </w:pPr>
    <w:rPr>
      <w:b w:val="0"/>
      <w:sz w:val="28"/>
    </w:rPr>
  </w:style>
  <w:style w:type="paragraph" w:styleId="BodyText">
    <w:name w:val="Body Text"/>
    <w:basedOn w:val="Normal"/>
    <w:rsid w:val="00BB74D4"/>
    <w:rPr>
      <w:i/>
      <w:vanish/>
    </w:rPr>
  </w:style>
  <w:style w:type="paragraph" w:customStyle="1" w:styleId="Cap">
    <w:name w:val="Cap"/>
    <w:next w:val="Normal"/>
    <w:rsid w:val="00BB74D4"/>
    <w:pPr>
      <w:spacing w:after="300" w:line="220" w:lineRule="exact"/>
    </w:pPr>
    <w:rPr>
      <w:rFonts w:ascii="Helvetica-Narrow" w:hAnsi="Helvetica-Narrow"/>
      <w:b/>
      <w:sz w:val="19"/>
      <w:lang w:val="en-US" w:eastAsia="en-US"/>
    </w:rPr>
  </w:style>
  <w:style w:type="character" w:styleId="CommentReference">
    <w:name w:val="annotation reference"/>
    <w:semiHidden/>
    <w:rsid w:val="00BB74D4"/>
    <w:rPr>
      <w:color w:val="008000"/>
      <w:sz w:val="20"/>
    </w:rPr>
  </w:style>
  <w:style w:type="paragraph" w:styleId="CommentText">
    <w:name w:val="annotation text"/>
    <w:basedOn w:val="Normal"/>
    <w:semiHidden/>
    <w:rsid w:val="00BB74D4"/>
    <w:pPr>
      <w:spacing w:after="180"/>
    </w:pPr>
    <w:rPr>
      <w:color w:val="008000"/>
    </w:rPr>
  </w:style>
  <w:style w:type="paragraph" w:customStyle="1" w:styleId="Courier">
    <w:name w:val="Courier"/>
    <w:basedOn w:val="Normal"/>
    <w:rsid w:val="00BB74D4"/>
    <w:rPr>
      <w:rFonts w:ascii="Courier" w:hAnsi="Courier"/>
    </w:rPr>
  </w:style>
  <w:style w:type="paragraph" w:styleId="DocumentMap">
    <w:name w:val="Document Map"/>
    <w:basedOn w:val="Normal"/>
    <w:semiHidden/>
    <w:rsid w:val="00BB74D4"/>
    <w:pPr>
      <w:shd w:val="clear" w:color="auto" w:fill="000080"/>
    </w:pPr>
    <w:rPr>
      <w:rFonts w:ascii="Tahoma" w:hAnsi="Tahoma"/>
    </w:rPr>
  </w:style>
  <w:style w:type="character" w:styleId="Emphasis">
    <w:name w:val="Emphasis"/>
    <w:qFormat/>
    <w:rsid w:val="00BB74D4"/>
    <w:rPr>
      <w:i/>
    </w:rPr>
  </w:style>
  <w:style w:type="character" w:styleId="EndnoteReference">
    <w:name w:val="endnote reference"/>
    <w:semiHidden/>
    <w:rsid w:val="00BB74D4"/>
    <w:rPr>
      <w:vertAlign w:val="superscript"/>
    </w:rPr>
  </w:style>
  <w:style w:type="paragraph" w:customStyle="1" w:styleId="Ex">
    <w:name w:val="Ex"/>
    <w:rsid w:val="00BB74D4"/>
    <w:pPr>
      <w:keepNext/>
      <w:keepLines/>
      <w:shd w:val="clear" w:color="auto" w:fill="E6E6E6"/>
      <w:tabs>
        <w:tab w:val="left" w:pos="200"/>
        <w:tab w:val="left" w:pos="600"/>
        <w:tab w:val="left" w:pos="1000"/>
        <w:tab w:val="left" w:pos="1400"/>
        <w:tab w:val="left" w:pos="1800"/>
        <w:tab w:val="left" w:pos="2200"/>
        <w:tab w:val="left" w:pos="2600"/>
        <w:tab w:val="left" w:pos="3000"/>
        <w:tab w:val="left" w:pos="3400"/>
        <w:tab w:val="left" w:pos="3800"/>
        <w:tab w:val="left" w:pos="4200"/>
      </w:tabs>
      <w:spacing w:line="240" w:lineRule="exact"/>
    </w:pPr>
    <w:rPr>
      <w:rFonts w:ascii="Lucida Sans Typewriter" w:hAnsi="Lucida Sans Typewriter"/>
      <w:sz w:val="18"/>
      <w:lang w:val="en-US" w:eastAsia="en-US"/>
    </w:rPr>
  </w:style>
  <w:style w:type="paragraph" w:customStyle="1" w:styleId="ExC">
    <w:name w:val="ExC"/>
    <w:basedOn w:val="Ex"/>
    <w:rsid w:val="00BB74D4"/>
    <w:rPr>
      <w:rFonts w:ascii="Lucida Console" w:hAnsi="Lucida Console"/>
    </w:rPr>
  </w:style>
  <w:style w:type="paragraph" w:customStyle="1" w:styleId="Exl">
    <w:name w:val="Exl"/>
    <w:basedOn w:val="Ex"/>
    <w:rsid w:val="00BB74D4"/>
    <w:pPr>
      <w:tabs>
        <w:tab w:val="clear" w:pos="200"/>
      </w:tabs>
      <w:ind w:left="300"/>
    </w:pPr>
  </w:style>
  <w:style w:type="paragraph" w:customStyle="1" w:styleId="ExCl">
    <w:name w:val="ExCl"/>
    <w:basedOn w:val="Exl"/>
    <w:rsid w:val="00BB74D4"/>
    <w:rPr>
      <w:rFonts w:ascii="Lucida Console" w:hAnsi="Lucida Console"/>
    </w:rPr>
  </w:style>
  <w:style w:type="paragraph" w:customStyle="1" w:styleId="Exl2">
    <w:name w:val="Exl2"/>
    <w:basedOn w:val="Exl"/>
    <w:rsid w:val="00BB74D4"/>
    <w:pPr>
      <w:ind w:left="600"/>
    </w:pPr>
  </w:style>
  <w:style w:type="paragraph" w:customStyle="1" w:styleId="ExCl2">
    <w:name w:val="ExCl2"/>
    <w:basedOn w:val="Exl2"/>
    <w:rsid w:val="00BB74D4"/>
    <w:rPr>
      <w:rFonts w:ascii="Lucida Console" w:hAnsi="Lucida Console"/>
    </w:rPr>
  </w:style>
  <w:style w:type="paragraph" w:customStyle="1" w:styleId="ExLn1">
    <w:name w:val="ExLn1"/>
    <w:basedOn w:val="Ex"/>
    <w:rsid w:val="00BB74D4"/>
    <w:pPr>
      <w:tabs>
        <w:tab w:val="num" w:pos="0"/>
      </w:tabs>
      <w:ind w:hanging="2280"/>
    </w:pPr>
  </w:style>
  <w:style w:type="paragraph" w:customStyle="1" w:styleId="ExCLn1">
    <w:name w:val="ExCLn1"/>
    <w:basedOn w:val="ExLn1"/>
    <w:rsid w:val="00BB74D4"/>
    <w:rPr>
      <w:rFonts w:ascii="Lucida Console" w:hAnsi="Lucida Console"/>
    </w:rPr>
  </w:style>
  <w:style w:type="paragraph" w:customStyle="1" w:styleId="ExLn2">
    <w:name w:val="ExLn2"/>
    <w:basedOn w:val="Exl"/>
    <w:rsid w:val="00BB74D4"/>
    <w:pPr>
      <w:tabs>
        <w:tab w:val="num" w:pos="300"/>
      </w:tabs>
      <w:ind w:hanging="2580"/>
    </w:pPr>
  </w:style>
  <w:style w:type="paragraph" w:customStyle="1" w:styleId="ExCLn2">
    <w:name w:val="ExCLn2"/>
    <w:basedOn w:val="ExLn2"/>
    <w:rsid w:val="00BB74D4"/>
    <w:rPr>
      <w:rFonts w:ascii="Lucida Console" w:hAnsi="Lucida Console"/>
    </w:rPr>
  </w:style>
  <w:style w:type="paragraph" w:customStyle="1" w:styleId="ExLn3">
    <w:name w:val="ExLn3"/>
    <w:basedOn w:val="Exl2"/>
    <w:rsid w:val="00BB74D4"/>
    <w:pPr>
      <w:tabs>
        <w:tab w:val="num" w:pos="600"/>
      </w:tabs>
      <w:ind w:hanging="2880"/>
    </w:pPr>
  </w:style>
  <w:style w:type="paragraph" w:customStyle="1" w:styleId="ExCLn3">
    <w:name w:val="ExCLn3"/>
    <w:basedOn w:val="ExLn3"/>
    <w:rsid w:val="00BB74D4"/>
    <w:rPr>
      <w:rFonts w:ascii="Lucida Console" w:hAnsi="Lucida Console"/>
    </w:rPr>
  </w:style>
  <w:style w:type="paragraph" w:customStyle="1" w:styleId="Exw">
    <w:name w:val="Exw"/>
    <w:basedOn w:val="Ex"/>
    <w:rsid w:val="00BB74D4"/>
    <w:pPr>
      <w:tabs>
        <w:tab w:val="left" w:pos="-2000"/>
        <w:tab w:val="left" w:pos="-1600"/>
        <w:tab w:val="left" w:pos="-1200"/>
        <w:tab w:val="left" w:pos="-800"/>
        <w:tab w:val="left" w:pos="-400"/>
        <w:tab w:val="left" w:pos="0"/>
      </w:tabs>
      <w:ind w:left="-2280"/>
    </w:pPr>
  </w:style>
  <w:style w:type="paragraph" w:customStyle="1" w:styleId="ExCw">
    <w:name w:val="ExCw"/>
    <w:basedOn w:val="Exw"/>
    <w:rsid w:val="00BB74D4"/>
    <w:rPr>
      <w:rFonts w:ascii="Lucida Console" w:hAnsi="Lucida Console"/>
    </w:rPr>
  </w:style>
  <w:style w:type="paragraph" w:customStyle="1" w:styleId="ExwLn1">
    <w:name w:val="ExwLn1"/>
    <w:basedOn w:val="Exw"/>
    <w:rsid w:val="00BB74D4"/>
    <w:pPr>
      <w:tabs>
        <w:tab w:val="clear" w:pos="-2000"/>
      </w:tabs>
      <w:ind w:left="-1600" w:hanging="680"/>
    </w:pPr>
  </w:style>
  <w:style w:type="paragraph" w:customStyle="1" w:styleId="ExCwLn1">
    <w:name w:val="ExCwLn1"/>
    <w:basedOn w:val="ExwLn1"/>
    <w:rsid w:val="00BB74D4"/>
    <w:rPr>
      <w:rFonts w:ascii="Lucida Console" w:hAnsi="Lucida Console"/>
    </w:rPr>
  </w:style>
  <w:style w:type="paragraph" w:customStyle="1" w:styleId="ExLe">
    <w:name w:val="ExLe"/>
    <w:basedOn w:val="Ex"/>
    <w:next w:val="Normal"/>
    <w:rsid w:val="00BB74D4"/>
    <w:pPr>
      <w:jc w:val="right"/>
    </w:pPr>
  </w:style>
  <w:style w:type="paragraph" w:customStyle="1" w:styleId="ExwLe">
    <w:name w:val="ExwLe"/>
    <w:basedOn w:val="Exw"/>
    <w:next w:val="Normal"/>
    <w:rsid w:val="00BB74D4"/>
    <w:pPr>
      <w:jc w:val="right"/>
    </w:pPr>
  </w:style>
  <w:style w:type="paragraph" w:customStyle="1" w:styleId="FFt">
    <w:name w:val="FFt"/>
    <w:next w:val="Normal"/>
    <w:rsid w:val="00BB74D4"/>
    <w:pPr>
      <w:framePr w:hSpace="187" w:wrap="around" w:vAnchor="text" w:hAnchor="page" w:y="1"/>
      <w:spacing w:line="80" w:lineRule="exact"/>
    </w:pPr>
    <w:rPr>
      <w:sz w:val="12"/>
      <w:lang w:val="en-US" w:eastAsia="en-US"/>
    </w:rPr>
  </w:style>
  <w:style w:type="paragraph" w:styleId="Footer">
    <w:name w:val="footer"/>
    <w:basedOn w:val="Normal"/>
    <w:rsid w:val="00BB74D4"/>
    <w:pPr>
      <w:tabs>
        <w:tab w:val="center" w:pos="3380"/>
        <w:tab w:val="right" w:pos="6760"/>
      </w:tabs>
    </w:pPr>
  </w:style>
  <w:style w:type="paragraph" w:customStyle="1" w:styleId="FooterDateStamp">
    <w:name w:val="FooterDateStamp"/>
    <w:rsid w:val="00BB74D4"/>
    <w:pPr>
      <w:spacing w:after="200" w:line="160" w:lineRule="exact"/>
      <w:jc w:val="right"/>
    </w:pPr>
    <w:rPr>
      <w:sz w:val="16"/>
      <w:lang w:val="en-US" w:eastAsia="en-US"/>
    </w:rPr>
  </w:style>
  <w:style w:type="paragraph" w:customStyle="1" w:styleId="FooterDateStampOdd">
    <w:name w:val="FooterDateStampOdd"/>
    <w:basedOn w:val="FooterDateStamp"/>
    <w:rsid w:val="00BB74D4"/>
    <w:pPr>
      <w:ind w:left="-2246"/>
      <w:jc w:val="left"/>
    </w:pPr>
  </w:style>
  <w:style w:type="character" w:styleId="FootnoteReference">
    <w:name w:val="footnote reference"/>
    <w:semiHidden/>
    <w:rsid w:val="00BB74D4"/>
    <w:rPr>
      <w:sz w:val="20"/>
      <w:vertAlign w:val="superscript"/>
    </w:rPr>
  </w:style>
  <w:style w:type="paragraph" w:styleId="FootnoteText">
    <w:name w:val="footnote text"/>
    <w:basedOn w:val="Normal"/>
    <w:semiHidden/>
    <w:rsid w:val="00BB74D4"/>
  </w:style>
  <w:style w:type="paragraph" w:styleId="Header">
    <w:name w:val="header"/>
    <w:next w:val="Normal"/>
    <w:rsid w:val="00BB74D4"/>
    <w:pPr>
      <w:tabs>
        <w:tab w:val="right" w:pos="6800"/>
      </w:tabs>
      <w:spacing w:line="240" w:lineRule="exact"/>
      <w:ind w:left="-2275"/>
    </w:pPr>
    <w:rPr>
      <w:rFonts w:ascii="Arial Narrow" w:hAnsi="Arial Narrow"/>
      <w:b/>
      <w:sz w:val="19"/>
      <w:lang w:val="en-US" w:eastAsia="en-US"/>
    </w:rPr>
  </w:style>
  <w:style w:type="paragraph" w:customStyle="1" w:styleId="headerrule">
    <w:name w:val="header rule"/>
    <w:next w:val="Normal"/>
    <w:rsid w:val="00BB74D4"/>
    <w:pPr>
      <w:pBdr>
        <w:top w:val="single" w:sz="6" w:space="0" w:color="auto"/>
      </w:pBdr>
      <w:spacing w:before="50" w:line="80" w:lineRule="exact"/>
      <w:ind w:left="-2280"/>
    </w:pPr>
    <w:rPr>
      <w:sz w:val="12"/>
      <w:lang w:val="en-US" w:eastAsia="en-US"/>
    </w:rPr>
  </w:style>
  <w:style w:type="paragraph" w:customStyle="1" w:styleId="IMp">
    <w:name w:val="IMp"/>
    <w:rsid w:val="00BB74D4"/>
    <w:pPr>
      <w:keepNext/>
      <w:keepLines/>
      <w:framePr w:w="1978" w:hSpace="173" w:vSpace="245" w:wrap="around" w:vAnchor="text" w:hAnchor="page" w:y="2"/>
      <w:pBdr>
        <w:top w:val="single" w:sz="6" w:space="1" w:color="auto"/>
        <w:left w:val="single" w:sz="6" w:space="1" w:color="auto"/>
        <w:bottom w:val="single" w:sz="6" w:space="1" w:color="auto"/>
        <w:right w:val="single" w:sz="6" w:space="1" w:color="auto"/>
      </w:pBdr>
      <w:spacing w:line="220" w:lineRule="exact"/>
    </w:pPr>
    <w:rPr>
      <w:rFonts w:ascii="Arial Narrow" w:hAnsi="Arial Narrow"/>
      <w:sz w:val="19"/>
      <w:lang w:val="en-US" w:eastAsia="en-US"/>
    </w:rPr>
  </w:style>
  <w:style w:type="paragraph" w:customStyle="1" w:styleId="IRmh">
    <w:name w:val="IRmh"/>
    <w:next w:val="IMp"/>
    <w:rsid w:val="00BB74D4"/>
    <w:pPr>
      <w:keepNext/>
      <w:framePr w:w="1978" w:hSpace="173" w:vSpace="245" w:wrap="around" w:vAnchor="text" w:hAnchor="page" w:y="2"/>
      <w:pBdr>
        <w:top w:val="single" w:sz="6" w:space="1" w:color="auto"/>
        <w:left w:val="single" w:sz="6" w:space="1" w:color="auto"/>
        <w:bottom w:val="single" w:sz="6" w:space="1" w:color="auto"/>
        <w:right w:val="single" w:sz="6" w:space="1" w:color="auto"/>
      </w:pBdr>
      <w:spacing w:before="120" w:line="220" w:lineRule="exact"/>
    </w:pPr>
    <w:rPr>
      <w:rFonts w:ascii="Arial Narrow" w:hAnsi="Arial Narrow"/>
      <w:b/>
      <w:sz w:val="21"/>
      <w:lang w:val="en-US" w:eastAsia="en-US"/>
    </w:rPr>
  </w:style>
  <w:style w:type="paragraph" w:customStyle="1" w:styleId="La0">
    <w:name w:val="La0"/>
    <w:basedOn w:val="Normal"/>
    <w:rsid w:val="00BB74D4"/>
    <w:pPr>
      <w:spacing w:after="100"/>
    </w:pPr>
    <w:rPr>
      <w:b/>
    </w:rPr>
  </w:style>
  <w:style w:type="paragraph" w:customStyle="1" w:styleId="La1">
    <w:name w:val="La1"/>
    <w:basedOn w:val="La0"/>
    <w:rsid w:val="00BB74D4"/>
    <w:pPr>
      <w:ind w:left="300"/>
    </w:pPr>
  </w:style>
  <w:style w:type="paragraph" w:customStyle="1" w:styleId="La2">
    <w:name w:val="La2"/>
    <w:basedOn w:val="La0"/>
    <w:rsid w:val="00BB74D4"/>
    <w:pPr>
      <w:ind w:left="600"/>
    </w:pPr>
  </w:style>
  <w:style w:type="paragraph" w:customStyle="1" w:styleId="LaEx0">
    <w:name w:val="LaEx0"/>
    <w:basedOn w:val="La0"/>
    <w:rsid w:val="00BB74D4"/>
    <w:pPr>
      <w:keepNext/>
      <w:keepLines/>
      <w:tabs>
        <w:tab w:val="left" w:pos="300"/>
        <w:tab w:val="left" w:pos="700"/>
        <w:tab w:val="left" w:pos="1100"/>
        <w:tab w:val="left" w:pos="1500"/>
        <w:tab w:val="left" w:pos="1900"/>
        <w:tab w:val="left" w:pos="2300"/>
        <w:tab w:val="left" w:pos="2700"/>
        <w:tab w:val="left" w:pos="3100"/>
        <w:tab w:val="left" w:pos="3500"/>
        <w:tab w:val="left" w:pos="3900"/>
        <w:tab w:val="left" w:pos="4300"/>
      </w:tabs>
    </w:pPr>
    <w:rPr>
      <w:rFonts w:ascii="Lucida Sans Typewriter" w:hAnsi="Lucida Sans Typewriter"/>
      <w:noProof/>
      <w:sz w:val="18"/>
    </w:rPr>
  </w:style>
  <w:style w:type="paragraph" w:customStyle="1" w:styleId="LaEx1">
    <w:name w:val="LaEx1"/>
    <w:basedOn w:val="LaEx0"/>
    <w:rsid w:val="00BB74D4"/>
    <w:pPr>
      <w:tabs>
        <w:tab w:val="clear" w:pos="300"/>
      </w:tabs>
      <w:ind w:left="300"/>
    </w:pPr>
  </w:style>
  <w:style w:type="paragraph" w:customStyle="1" w:styleId="LaEx2">
    <w:name w:val="LaEx2"/>
    <w:basedOn w:val="LaEx1"/>
    <w:rsid w:val="00BB74D4"/>
    <w:pPr>
      <w:tabs>
        <w:tab w:val="clear" w:pos="700"/>
      </w:tabs>
      <w:ind w:left="600"/>
    </w:pPr>
  </w:style>
  <w:style w:type="paragraph" w:customStyle="1" w:styleId="LaExC0">
    <w:name w:val="LaExC0"/>
    <w:basedOn w:val="LaEx0"/>
    <w:rsid w:val="00BB74D4"/>
    <w:rPr>
      <w:rFonts w:ascii="Lucida Console" w:hAnsi="Lucida Console"/>
    </w:rPr>
  </w:style>
  <w:style w:type="paragraph" w:customStyle="1" w:styleId="LaExC1">
    <w:name w:val="LaExC1"/>
    <w:basedOn w:val="LaEx1"/>
    <w:rsid w:val="00BB74D4"/>
    <w:rPr>
      <w:rFonts w:ascii="Lucida Console" w:hAnsi="Lucida Console"/>
    </w:rPr>
  </w:style>
  <w:style w:type="paragraph" w:customStyle="1" w:styleId="LaExC2">
    <w:name w:val="LaExC2"/>
    <w:basedOn w:val="LaEx2"/>
    <w:rsid w:val="00BB74D4"/>
    <w:rPr>
      <w:rFonts w:ascii="Lucida Console" w:hAnsi="Lucida Console"/>
    </w:rPr>
  </w:style>
  <w:style w:type="paragraph" w:customStyle="1" w:styleId="Latp">
    <w:name w:val="Latp"/>
    <w:basedOn w:val="Normal"/>
    <w:rsid w:val="00BB74D4"/>
    <w:pPr>
      <w:numPr>
        <w:ilvl w:val="12"/>
      </w:numPr>
      <w:spacing w:before="20" w:after="60" w:line="220" w:lineRule="exact"/>
      <w:ind w:left="240"/>
    </w:pPr>
    <w:rPr>
      <w:b/>
      <w:sz w:val="19"/>
    </w:rPr>
  </w:style>
  <w:style w:type="paragraph" w:customStyle="1" w:styleId="Latpf">
    <w:name w:val="Latpf"/>
    <w:basedOn w:val="Normal"/>
    <w:rsid w:val="00BB74D4"/>
    <w:pPr>
      <w:numPr>
        <w:ilvl w:val="12"/>
      </w:numPr>
      <w:spacing w:before="20" w:after="60" w:line="220" w:lineRule="exact"/>
    </w:pPr>
    <w:rPr>
      <w:b/>
      <w:sz w:val="19"/>
    </w:rPr>
  </w:style>
  <w:style w:type="paragraph" w:customStyle="1" w:styleId="Lb1">
    <w:name w:val="Lb1"/>
    <w:rsid w:val="00BB74D4"/>
    <w:pPr>
      <w:tabs>
        <w:tab w:val="left" w:pos="300"/>
        <w:tab w:val="num" w:pos="360"/>
      </w:tabs>
      <w:spacing w:after="100"/>
      <w:ind w:left="300" w:hanging="300"/>
    </w:pPr>
    <w:rPr>
      <w:sz w:val="21"/>
      <w:lang w:val="en-US" w:eastAsia="en-US"/>
    </w:rPr>
  </w:style>
  <w:style w:type="paragraph" w:customStyle="1" w:styleId="Tp">
    <w:name w:val="Tp"/>
    <w:rsid w:val="00BB74D4"/>
    <w:pPr>
      <w:tabs>
        <w:tab w:val="left" w:pos="540"/>
      </w:tabs>
      <w:spacing w:before="20" w:after="60" w:line="240" w:lineRule="exact"/>
      <w:ind w:left="240"/>
    </w:pPr>
    <w:rPr>
      <w:sz w:val="19"/>
      <w:lang w:val="en-US" w:eastAsia="en-US"/>
    </w:rPr>
  </w:style>
  <w:style w:type="paragraph" w:customStyle="1" w:styleId="Lb1Tp">
    <w:name w:val="Lb1Tp"/>
    <w:basedOn w:val="Tp"/>
    <w:rsid w:val="00BB74D4"/>
    <w:pPr>
      <w:tabs>
        <w:tab w:val="left" w:pos="480"/>
      </w:tabs>
      <w:ind w:left="480" w:hanging="240"/>
    </w:pPr>
  </w:style>
  <w:style w:type="paragraph" w:customStyle="1" w:styleId="Lb1Tpf">
    <w:name w:val="Lb1Tpf"/>
    <w:basedOn w:val="Lb1Tp"/>
    <w:rsid w:val="00BB74D4"/>
    <w:pPr>
      <w:tabs>
        <w:tab w:val="clear" w:pos="480"/>
        <w:tab w:val="left" w:pos="240"/>
      </w:tabs>
      <w:ind w:left="240"/>
    </w:pPr>
  </w:style>
  <w:style w:type="paragraph" w:customStyle="1" w:styleId="Lb2">
    <w:name w:val="Lb2"/>
    <w:basedOn w:val="Lb1"/>
    <w:rsid w:val="00BB74D4"/>
    <w:pPr>
      <w:tabs>
        <w:tab w:val="clear" w:pos="300"/>
        <w:tab w:val="clear" w:pos="360"/>
        <w:tab w:val="left" w:pos="600"/>
        <w:tab w:val="num" w:pos="660"/>
      </w:tabs>
      <w:ind w:left="600"/>
    </w:pPr>
  </w:style>
  <w:style w:type="paragraph" w:customStyle="1" w:styleId="Lb2Tp">
    <w:name w:val="Lb2Tp"/>
    <w:basedOn w:val="Lb1Tp"/>
    <w:rsid w:val="00BB74D4"/>
    <w:pPr>
      <w:tabs>
        <w:tab w:val="clear" w:pos="480"/>
        <w:tab w:val="left" w:pos="720"/>
      </w:tabs>
      <w:ind w:left="720"/>
    </w:pPr>
  </w:style>
  <w:style w:type="paragraph" w:customStyle="1" w:styleId="Lb2Tpf">
    <w:name w:val="Lb2Tpf"/>
    <w:basedOn w:val="Lb1Tpf"/>
    <w:rsid w:val="00BB74D4"/>
    <w:pPr>
      <w:tabs>
        <w:tab w:val="clear" w:pos="240"/>
        <w:tab w:val="left" w:pos="480"/>
      </w:tabs>
      <w:ind w:left="480"/>
    </w:pPr>
  </w:style>
  <w:style w:type="paragraph" w:customStyle="1" w:styleId="Lb3">
    <w:name w:val="Lb3"/>
    <w:basedOn w:val="Lb2"/>
    <w:rsid w:val="00BB74D4"/>
    <w:pPr>
      <w:tabs>
        <w:tab w:val="clear" w:pos="600"/>
        <w:tab w:val="clear" w:pos="660"/>
        <w:tab w:val="left" w:pos="900"/>
        <w:tab w:val="num" w:pos="960"/>
      </w:tabs>
      <w:ind w:left="900"/>
    </w:pPr>
  </w:style>
  <w:style w:type="paragraph" w:customStyle="1" w:styleId="LbP">
    <w:name w:val="LbP"/>
    <w:next w:val="Normal"/>
    <w:rsid w:val="00BB74D4"/>
    <w:pPr>
      <w:tabs>
        <w:tab w:val="num" w:pos="300"/>
      </w:tabs>
      <w:spacing w:after="100" w:line="240" w:lineRule="exact"/>
      <w:ind w:left="300" w:hanging="300"/>
    </w:pPr>
    <w:rPr>
      <w:sz w:val="21"/>
      <w:lang w:val="en-US" w:eastAsia="en-US"/>
    </w:rPr>
  </w:style>
  <w:style w:type="paragraph" w:customStyle="1" w:styleId="Le">
    <w:name w:val="Le"/>
    <w:next w:val="Normal"/>
    <w:rsid w:val="00BB74D4"/>
    <w:pPr>
      <w:spacing w:line="160" w:lineRule="exact"/>
      <w:jc w:val="right"/>
    </w:pPr>
    <w:rPr>
      <w:sz w:val="16"/>
      <w:lang w:val="en-US" w:eastAsia="en-US"/>
    </w:rPr>
  </w:style>
  <w:style w:type="paragraph" w:customStyle="1" w:styleId="Leh">
    <w:name w:val="Leh"/>
    <w:next w:val="Normal"/>
    <w:rsid w:val="00BB74D4"/>
    <w:pPr>
      <w:spacing w:line="80" w:lineRule="exact"/>
      <w:jc w:val="right"/>
    </w:pPr>
    <w:rPr>
      <w:sz w:val="12"/>
      <w:lang w:val="en-US" w:eastAsia="en-US"/>
    </w:rPr>
  </w:style>
  <w:style w:type="paragraph" w:customStyle="1" w:styleId="Li">
    <w:name w:val="Li"/>
    <w:next w:val="Normal"/>
    <w:rsid w:val="00BB74D4"/>
    <w:pPr>
      <w:spacing w:after="180"/>
    </w:pPr>
    <w:rPr>
      <w:rFonts w:ascii="Arial Narrow" w:hAnsi="Arial Narrow"/>
      <w:b/>
      <w:sz w:val="28"/>
      <w:lang w:val="en-US" w:eastAsia="en-US"/>
    </w:rPr>
  </w:style>
  <w:style w:type="character" w:styleId="LineNumber">
    <w:name w:val="line number"/>
    <w:rsid w:val="00BB74D4"/>
    <w:rPr>
      <w:rFonts w:ascii="Courier New" w:hAnsi="Courier New"/>
      <w:sz w:val="16"/>
    </w:rPr>
  </w:style>
  <w:style w:type="paragraph" w:customStyle="1" w:styleId="Line0">
    <w:name w:val="Line0"/>
    <w:rsid w:val="00BB74D4"/>
    <w:pPr>
      <w:tabs>
        <w:tab w:val="right" w:leader="underscore" w:pos="6740"/>
      </w:tabs>
      <w:spacing w:after="240" w:line="240" w:lineRule="exact"/>
      <w:ind w:left="-30"/>
    </w:pPr>
    <w:rPr>
      <w:sz w:val="21"/>
      <w:lang w:val="en-US" w:eastAsia="en-US"/>
    </w:rPr>
  </w:style>
  <w:style w:type="paragraph" w:customStyle="1" w:styleId="Line1">
    <w:name w:val="Line1"/>
    <w:basedOn w:val="Line0"/>
    <w:rsid w:val="00BB74D4"/>
    <w:pPr>
      <w:ind w:left="300"/>
    </w:pPr>
  </w:style>
  <w:style w:type="paragraph" w:customStyle="1" w:styleId="Line2">
    <w:name w:val="Line2"/>
    <w:basedOn w:val="Line0"/>
    <w:rsid w:val="00BB74D4"/>
    <w:pPr>
      <w:ind w:left="600"/>
    </w:pPr>
  </w:style>
  <w:style w:type="paragraph" w:customStyle="1" w:styleId="Ln1">
    <w:name w:val="Ln1"/>
    <w:rsid w:val="00BB74D4"/>
    <w:pPr>
      <w:tabs>
        <w:tab w:val="left" w:pos="300"/>
        <w:tab w:val="num" w:pos="720"/>
      </w:tabs>
      <w:spacing w:after="100"/>
      <w:ind w:left="300" w:hanging="300"/>
    </w:pPr>
    <w:rPr>
      <w:sz w:val="21"/>
      <w:lang w:val="en-US" w:eastAsia="en-US"/>
    </w:rPr>
  </w:style>
  <w:style w:type="paragraph" w:customStyle="1" w:styleId="Ln2">
    <w:name w:val="Ln2"/>
    <w:basedOn w:val="Ln1"/>
    <w:rsid w:val="00BB74D4"/>
    <w:pPr>
      <w:tabs>
        <w:tab w:val="clear" w:pos="300"/>
        <w:tab w:val="clear" w:pos="720"/>
        <w:tab w:val="left" w:pos="600"/>
        <w:tab w:val="num" w:pos="1020"/>
      </w:tabs>
      <w:ind w:left="600"/>
    </w:pPr>
  </w:style>
  <w:style w:type="paragraph" w:customStyle="1" w:styleId="Ln3">
    <w:name w:val="Ln3"/>
    <w:basedOn w:val="Ln2"/>
    <w:rsid w:val="00BB74D4"/>
    <w:pPr>
      <w:tabs>
        <w:tab w:val="clear" w:pos="600"/>
        <w:tab w:val="clear" w:pos="1020"/>
        <w:tab w:val="left" w:pos="900"/>
        <w:tab w:val="num" w:pos="1680"/>
      </w:tabs>
      <w:ind w:left="900"/>
    </w:pPr>
  </w:style>
  <w:style w:type="paragraph" w:customStyle="1" w:styleId="Lp1">
    <w:name w:val="Lp1"/>
    <w:rsid w:val="00BB74D4"/>
    <w:pPr>
      <w:spacing w:after="100" w:line="240" w:lineRule="exact"/>
      <w:ind w:left="300"/>
    </w:pPr>
    <w:rPr>
      <w:sz w:val="21"/>
      <w:lang w:val="en-US" w:eastAsia="en-US"/>
    </w:rPr>
  </w:style>
  <w:style w:type="paragraph" w:customStyle="1" w:styleId="Lp2">
    <w:name w:val="Lp2"/>
    <w:basedOn w:val="Lp1"/>
    <w:rsid w:val="00BB74D4"/>
    <w:pPr>
      <w:ind w:left="600"/>
    </w:pPr>
  </w:style>
  <w:style w:type="paragraph" w:customStyle="1" w:styleId="Lp3">
    <w:name w:val="Lp3"/>
    <w:basedOn w:val="Lp1"/>
    <w:rsid w:val="00BB74D4"/>
    <w:pPr>
      <w:ind w:left="900"/>
    </w:pPr>
  </w:style>
  <w:style w:type="paragraph" w:customStyle="1" w:styleId="Lp4">
    <w:name w:val="Lp4"/>
    <w:basedOn w:val="Lp1"/>
    <w:rsid w:val="00BB74D4"/>
    <w:pPr>
      <w:ind w:left="1200"/>
    </w:pPr>
  </w:style>
  <w:style w:type="paragraph" w:customStyle="1" w:styleId="Lp5">
    <w:name w:val="Lp5"/>
    <w:basedOn w:val="Lp1"/>
    <w:rsid w:val="00BB74D4"/>
    <w:pPr>
      <w:ind w:left="1500"/>
    </w:pPr>
  </w:style>
  <w:style w:type="paragraph" w:customStyle="1" w:styleId="Mp">
    <w:name w:val="Mp"/>
    <w:next w:val="Normal"/>
    <w:rsid w:val="00BB74D4"/>
    <w:pPr>
      <w:keepNext/>
      <w:keepLines/>
      <w:framePr w:w="2040" w:hSpace="240" w:vSpace="240" w:wrap="around" w:vAnchor="text" w:hAnchor="page" w:y="2"/>
      <w:spacing w:line="220" w:lineRule="exact"/>
    </w:pPr>
    <w:rPr>
      <w:rFonts w:ascii="Arial Narrow" w:hAnsi="Arial Narrow"/>
      <w:sz w:val="19"/>
      <w:lang w:val="en-US" w:eastAsia="en-US"/>
    </w:rPr>
  </w:style>
  <w:style w:type="paragraph" w:customStyle="1" w:styleId="Ne">
    <w:name w:val="Ne"/>
    <w:next w:val="Normal"/>
    <w:rsid w:val="00BB74D4"/>
    <w:pPr>
      <w:pBdr>
        <w:top w:val="single" w:sz="6" w:space="1" w:color="auto"/>
      </w:pBdr>
      <w:spacing w:after="60" w:line="140" w:lineRule="exact"/>
      <w:ind w:left="20"/>
    </w:pPr>
    <w:rPr>
      <w:color w:val="FFFFFF"/>
      <w:sz w:val="12"/>
      <w:lang w:val="en-US" w:eastAsia="en-US"/>
    </w:rPr>
  </w:style>
  <w:style w:type="paragraph" w:customStyle="1" w:styleId="Nei">
    <w:name w:val="Nei"/>
    <w:basedOn w:val="Ne"/>
    <w:next w:val="Normal"/>
    <w:rsid w:val="00BB74D4"/>
    <w:pPr>
      <w:ind w:left="300"/>
    </w:pPr>
  </w:style>
  <w:style w:type="paragraph" w:customStyle="1" w:styleId="Nh">
    <w:name w:val="Nh"/>
    <w:next w:val="Normal"/>
    <w:rsid w:val="00BB74D4"/>
    <w:pPr>
      <w:keepNext/>
      <w:keepLines/>
      <w:framePr w:h="270" w:hRule="exact" w:hSpace="170" w:wrap="around" w:vAnchor="text" w:hAnchor="text" w:x="-19" w:y="10"/>
      <w:numPr>
        <w:ilvl w:val="12"/>
      </w:numPr>
      <w:spacing w:before="40" w:line="235" w:lineRule="exact"/>
      <w:ind w:left="20"/>
    </w:pPr>
    <w:rPr>
      <w:rFonts w:ascii="Arial Narrow" w:hAnsi="Arial Narrow"/>
      <w:b/>
      <w:sz w:val="21"/>
      <w:lang w:val="en-US" w:eastAsia="en-US"/>
    </w:rPr>
  </w:style>
  <w:style w:type="paragraph" w:customStyle="1" w:styleId="Nhi">
    <w:name w:val="Nhi"/>
    <w:basedOn w:val="Nh"/>
    <w:next w:val="Normal"/>
    <w:rsid w:val="00BB74D4"/>
    <w:pPr>
      <w:framePr w:wrap="around" w:x="301"/>
      <w:ind w:left="0"/>
    </w:pPr>
  </w:style>
  <w:style w:type="paragraph" w:styleId="NormalIndent">
    <w:name w:val="Normal Indent"/>
    <w:basedOn w:val="Normal"/>
    <w:rsid w:val="00BB74D4"/>
    <w:pPr>
      <w:ind w:left="300"/>
    </w:pPr>
  </w:style>
  <w:style w:type="paragraph" w:customStyle="1" w:styleId="Np1">
    <w:name w:val="Np1"/>
    <w:next w:val="Ne"/>
    <w:rsid w:val="00BB74D4"/>
    <w:pPr>
      <w:keepNext/>
      <w:spacing w:before="40" w:after="100" w:line="240" w:lineRule="exact"/>
    </w:pPr>
    <w:rPr>
      <w:sz w:val="21"/>
      <w:lang w:val="en-US" w:eastAsia="en-US"/>
    </w:rPr>
  </w:style>
  <w:style w:type="paragraph" w:customStyle="1" w:styleId="Np1i">
    <w:name w:val="Np1i"/>
    <w:basedOn w:val="Np1"/>
    <w:next w:val="Nei"/>
    <w:rsid w:val="00BB74D4"/>
    <w:pPr>
      <w:ind w:left="300" w:hanging="300"/>
    </w:pPr>
  </w:style>
  <w:style w:type="paragraph" w:customStyle="1" w:styleId="Np2">
    <w:name w:val="Np2"/>
    <w:basedOn w:val="Np1"/>
    <w:next w:val="Ne"/>
    <w:rsid w:val="00BB74D4"/>
    <w:pPr>
      <w:spacing w:before="0"/>
    </w:pPr>
  </w:style>
  <w:style w:type="paragraph" w:customStyle="1" w:styleId="Np2i">
    <w:name w:val="Np2i"/>
    <w:basedOn w:val="Np2"/>
    <w:next w:val="Nei"/>
    <w:rsid w:val="00BB74D4"/>
    <w:pPr>
      <w:ind w:left="300"/>
    </w:pPr>
  </w:style>
  <w:style w:type="paragraph" w:customStyle="1" w:styleId="Ns">
    <w:name w:val="Ns"/>
    <w:next w:val="Nh"/>
    <w:rsid w:val="00BB74D4"/>
    <w:pPr>
      <w:keepNext/>
      <w:keepLines/>
      <w:pBdr>
        <w:bottom w:val="single" w:sz="6" w:space="1" w:color="auto"/>
      </w:pBdr>
      <w:spacing w:line="80" w:lineRule="exact"/>
      <w:ind w:left="20"/>
    </w:pPr>
    <w:rPr>
      <w:color w:val="FFFFFF"/>
      <w:sz w:val="12"/>
      <w:lang w:val="en-US" w:eastAsia="en-US"/>
    </w:rPr>
  </w:style>
  <w:style w:type="paragraph" w:customStyle="1" w:styleId="Nsi">
    <w:name w:val="Nsi"/>
    <w:basedOn w:val="Ns"/>
    <w:next w:val="Nhi"/>
    <w:rsid w:val="00BB74D4"/>
    <w:pPr>
      <w:ind w:left="300"/>
    </w:pPr>
  </w:style>
  <w:style w:type="character" w:styleId="PageNumber">
    <w:name w:val="page number"/>
    <w:basedOn w:val="DefaultParagraphFont"/>
    <w:rsid w:val="00BB74D4"/>
  </w:style>
  <w:style w:type="paragraph" w:customStyle="1" w:styleId="PgN">
    <w:name w:val="PgN"/>
    <w:basedOn w:val="Heading6"/>
    <w:next w:val="Normal"/>
    <w:rsid w:val="00BB74D4"/>
    <w:pPr>
      <w:framePr w:w="2071" w:hSpace="180" w:vSpace="180" w:wrap="around" w:x="-2279"/>
      <w:spacing w:before="50" w:line="460" w:lineRule="exact"/>
    </w:pPr>
    <w:rPr>
      <w:b w:val="0"/>
      <w:sz w:val="24"/>
    </w:rPr>
  </w:style>
  <w:style w:type="paragraph" w:customStyle="1" w:styleId="Proch1">
    <w:name w:val="Proch1"/>
    <w:next w:val="Ln1"/>
    <w:rsid w:val="00BB74D4"/>
    <w:pPr>
      <w:tabs>
        <w:tab w:val="left" w:pos="300"/>
        <w:tab w:val="num" w:pos="360"/>
      </w:tabs>
      <w:spacing w:before="60" w:after="100" w:line="280" w:lineRule="exact"/>
      <w:ind w:left="300" w:hanging="300"/>
    </w:pPr>
    <w:rPr>
      <w:b/>
      <w:sz w:val="21"/>
      <w:lang w:val="en-US" w:eastAsia="en-US"/>
    </w:rPr>
  </w:style>
  <w:style w:type="paragraph" w:customStyle="1" w:styleId="Proch2">
    <w:name w:val="Proch2"/>
    <w:basedOn w:val="Proch1"/>
    <w:next w:val="Ln2"/>
    <w:rsid w:val="00BB74D4"/>
    <w:pPr>
      <w:tabs>
        <w:tab w:val="clear" w:pos="300"/>
        <w:tab w:val="clear" w:pos="360"/>
        <w:tab w:val="left" w:pos="600"/>
        <w:tab w:val="num" w:pos="660"/>
      </w:tabs>
      <w:ind w:left="600"/>
    </w:pPr>
  </w:style>
  <w:style w:type="paragraph" w:customStyle="1" w:styleId="Procp">
    <w:name w:val="Procp"/>
    <w:next w:val="Normal"/>
    <w:rsid w:val="00BB74D4"/>
    <w:pPr>
      <w:spacing w:after="100" w:line="240" w:lineRule="exact"/>
    </w:pPr>
    <w:rPr>
      <w:sz w:val="21"/>
      <w:lang w:val="en-US" w:eastAsia="en-US"/>
    </w:rPr>
  </w:style>
  <w:style w:type="paragraph" w:customStyle="1" w:styleId="Procp2">
    <w:name w:val="Procp2"/>
    <w:basedOn w:val="Procp"/>
    <w:next w:val="Normal"/>
    <w:rsid w:val="00BB74D4"/>
    <w:pPr>
      <w:ind w:left="300"/>
    </w:pPr>
  </w:style>
  <w:style w:type="paragraph" w:customStyle="1" w:styleId="Rh1">
    <w:name w:val="Rh1"/>
    <w:next w:val="Normal"/>
    <w:rsid w:val="00BB74D4"/>
    <w:pPr>
      <w:keepNext/>
      <w:keepLines/>
      <w:tabs>
        <w:tab w:val="left" w:pos="0"/>
      </w:tabs>
      <w:spacing w:after="180" w:line="440" w:lineRule="exact"/>
      <w:ind w:left="-1800"/>
    </w:pPr>
    <w:rPr>
      <w:rFonts w:ascii="Arial Narrow" w:hAnsi="Arial Narrow"/>
      <w:b/>
      <w:sz w:val="40"/>
      <w:lang w:val="en-US" w:eastAsia="en-US"/>
    </w:rPr>
  </w:style>
  <w:style w:type="paragraph" w:customStyle="1" w:styleId="Rmh">
    <w:name w:val="Rmh"/>
    <w:next w:val="Normal"/>
    <w:rsid w:val="00BB74D4"/>
    <w:pPr>
      <w:framePr w:w="2040" w:hSpace="240" w:vSpace="240" w:wrap="around" w:vAnchor="text" w:hAnchor="page" w:y="2"/>
      <w:spacing w:line="220" w:lineRule="exact"/>
    </w:pPr>
    <w:rPr>
      <w:rFonts w:ascii="Arial Narrow" w:hAnsi="Arial Narrow"/>
      <w:b/>
      <w:sz w:val="21"/>
      <w:lang w:val="en-US" w:eastAsia="en-US"/>
    </w:rPr>
  </w:style>
  <w:style w:type="paragraph" w:customStyle="1" w:styleId="Rq">
    <w:name w:val="Rq"/>
    <w:basedOn w:val="Heading5"/>
    <w:next w:val="Normal"/>
    <w:rsid w:val="00BB74D4"/>
    <w:pPr>
      <w:spacing w:after="120" w:line="440" w:lineRule="exact"/>
    </w:pPr>
    <w:rPr>
      <w:sz w:val="28"/>
    </w:rPr>
  </w:style>
  <w:style w:type="paragraph" w:customStyle="1" w:styleId="Rule">
    <w:name w:val="Rule"/>
    <w:next w:val="Normal"/>
    <w:link w:val="RuleChar"/>
    <w:rsid w:val="00BB74D4"/>
    <w:pPr>
      <w:pBdr>
        <w:bottom w:val="single" w:sz="6" w:space="0" w:color="auto"/>
      </w:pBdr>
      <w:spacing w:after="340" w:line="120" w:lineRule="exact"/>
      <w:ind w:left="-2280"/>
    </w:pPr>
    <w:rPr>
      <w:color w:val="FFFFFF"/>
      <w:sz w:val="8"/>
      <w:lang w:val="en-US" w:eastAsia="en-US"/>
    </w:rPr>
  </w:style>
  <w:style w:type="paragraph" w:customStyle="1" w:styleId="Sbre">
    <w:name w:val="Sbre"/>
    <w:next w:val="Normal"/>
    <w:rsid w:val="00BB74D4"/>
    <w:pPr>
      <w:spacing w:line="300" w:lineRule="exact"/>
      <w:ind w:left="-240"/>
    </w:pPr>
    <w:rPr>
      <w:sz w:val="16"/>
      <w:lang w:val="en-US" w:eastAsia="en-US"/>
    </w:rPr>
  </w:style>
  <w:style w:type="paragraph" w:customStyle="1" w:styleId="Sbrh">
    <w:name w:val="Sbrh"/>
    <w:next w:val="Normal"/>
    <w:rsid w:val="00BB74D4"/>
    <w:pPr>
      <w:keepNext/>
      <w:keepLines/>
      <w:spacing w:before="40" w:after="40" w:line="280" w:lineRule="exact"/>
      <w:ind w:left="300" w:right="300"/>
    </w:pPr>
    <w:rPr>
      <w:rFonts w:ascii="Arial Narrow" w:hAnsi="Arial Narrow"/>
      <w:b/>
      <w:sz w:val="24"/>
      <w:lang w:val="en-US" w:eastAsia="en-US"/>
    </w:rPr>
  </w:style>
  <w:style w:type="paragraph" w:customStyle="1" w:styleId="Sbrh2">
    <w:name w:val="Sbrh2"/>
    <w:basedOn w:val="Sbrh"/>
    <w:next w:val="Normal"/>
    <w:rsid w:val="00BB74D4"/>
    <w:pPr>
      <w:spacing w:line="240" w:lineRule="exact"/>
    </w:pPr>
    <w:rPr>
      <w:sz w:val="21"/>
    </w:rPr>
  </w:style>
  <w:style w:type="paragraph" w:customStyle="1" w:styleId="Sbrs">
    <w:name w:val="Sbrs"/>
    <w:basedOn w:val="Sbre"/>
    <w:next w:val="Sbrh"/>
    <w:rsid w:val="00BB74D4"/>
    <w:pPr>
      <w:keepNext/>
      <w:spacing w:line="100" w:lineRule="exact"/>
    </w:pPr>
  </w:style>
  <w:style w:type="paragraph" w:customStyle="1" w:styleId="Syn">
    <w:name w:val="Syn"/>
    <w:basedOn w:val="Normal"/>
    <w:rsid w:val="00BB74D4"/>
    <w:pPr>
      <w:tabs>
        <w:tab w:val="left" w:pos="280"/>
        <w:tab w:val="left" w:pos="560"/>
        <w:tab w:val="left" w:pos="840"/>
        <w:tab w:val="left" w:pos="1120"/>
        <w:tab w:val="left" w:pos="1400"/>
        <w:tab w:val="left" w:pos="1680"/>
        <w:tab w:val="left" w:pos="1960"/>
        <w:tab w:val="left" w:pos="2240"/>
        <w:tab w:val="left" w:pos="2520"/>
        <w:tab w:val="left" w:pos="2800"/>
        <w:tab w:val="left" w:pos="3080"/>
        <w:tab w:val="left" w:pos="3360"/>
        <w:tab w:val="left" w:pos="3640"/>
        <w:tab w:val="left" w:pos="3920"/>
        <w:tab w:val="left" w:pos="4200"/>
        <w:tab w:val="left" w:pos="4480"/>
        <w:tab w:val="left" w:pos="4760"/>
        <w:tab w:val="left" w:pos="5040"/>
        <w:tab w:val="left" w:pos="5320"/>
      </w:tabs>
      <w:ind w:left="140" w:hanging="140"/>
    </w:pPr>
  </w:style>
  <w:style w:type="paragraph" w:customStyle="1" w:styleId="Synw">
    <w:name w:val="Synw"/>
    <w:basedOn w:val="Syn"/>
    <w:rsid w:val="00BB74D4"/>
    <w:pPr>
      <w:tabs>
        <w:tab w:val="left" w:pos="-1400"/>
        <w:tab w:val="left" w:pos="-1120"/>
        <w:tab w:val="left" w:pos="-840"/>
        <w:tab w:val="left" w:pos="-560"/>
        <w:tab w:val="left" w:pos="-280"/>
        <w:tab w:val="left" w:pos="0"/>
      </w:tabs>
      <w:ind w:left="-1660"/>
    </w:pPr>
  </w:style>
  <w:style w:type="paragraph" w:customStyle="1" w:styleId="Te">
    <w:name w:val="Te"/>
    <w:next w:val="Normal"/>
    <w:rsid w:val="00BB74D4"/>
    <w:pPr>
      <w:pBdr>
        <w:top w:val="single" w:sz="6" w:space="1" w:color="auto"/>
      </w:pBdr>
      <w:spacing w:before="80" w:after="120" w:line="160" w:lineRule="exact"/>
      <w:ind w:left="20" w:right="-20"/>
      <w:jc w:val="right"/>
    </w:pPr>
    <w:rPr>
      <w:sz w:val="16"/>
      <w:lang w:val="en-US" w:eastAsia="en-US"/>
    </w:rPr>
  </w:style>
  <w:style w:type="paragraph" w:customStyle="1" w:styleId="Teh">
    <w:name w:val="Teh"/>
    <w:next w:val="Normal"/>
    <w:rsid w:val="00BB74D4"/>
    <w:pPr>
      <w:keepLines/>
      <w:spacing w:line="80" w:lineRule="exact"/>
      <w:jc w:val="right"/>
    </w:pPr>
    <w:rPr>
      <w:sz w:val="21"/>
      <w:lang w:val="en-US" w:eastAsia="en-US"/>
    </w:rPr>
  </w:style>
  <w:style w:type="paragraph" w:customStyle="1" w:styleId="Tei">
    <w:name w:val="Tei"/>
    <w:basedOn w:val="Te"/>
    <w:next w:val="Normal"/>
    <w:rsid w:val="00BB74D4"/>
    <w:pPr>
      <w:ind w:left="300"/>
    </w:pPr>
  </w:style>
  <w:style w:type="paragraph" w:customStyle="1" w:styleId="Term1">
    <w:name w:val="Term1"/>
    <w:next w:val="Normal"/>
    <w:rsid w:val="00BB74D4"/>
    <w:pPr>
      <w:spacing w:line="240" w:lineRule="exact"/>
    </w:pPr>
    <w:rPr>
      <w:sz w:val="21"/>
      <w:lang w:val="en-US" w:eastAsia="en-US"/>
    </w:rPr>
  </w:style>
  <w:style w:type="paragraph" w:customStyle="1" w:styleId="Term2">
    <w:name w:val="Term2"/>
    <w:basedOn w:val="Term1"/>
    <w:next w:val="Normal"/>
    <w:rsid w:val="00BB74D4"/>
    <w:pPr>
      <w:ind w:left="300"/>
    </w:pPr>
  </w:style>
  <w:style w:type="paragraph" w:customStyle="1" w:styleId="Tes">
    <w:name w:val="Tes"/>
    <w:next w:val="Normal"/>
    <w:rsid w:val="00BB74D4"/>
    <w:pPr>
      <w:spacing w:line="160" w:lineRule="exact"/>
      <w:jc w:val="right"/>
    </w:pPr>
    <w:rPr>
      <w:sz w:val="12"/>
      <w:lang w:val="en-US" w:eastAsia="en-US"/>
    </w:rPr>
  </w:style>
  <w:style w:type="paragraph" w:customStyle="1" w:styleId="Tew">
    <w:name w:val="Tew"/>
    <w:basedOn w:val="Te"/>
    <w:next w:val="Normal"/>
    <w:rsid w:val="00BB74D4"/>
    <w:pPr>
      <w:ind w:left="-2280"/>
    </w:pPr>
  </w:style>
  <w:style w:type="paragraph" w:customStyle="1" w:styleId="Texf">
    <w:name w:val="Texf"/>
    <w:basedOn w:val="Ex"/>
    <w:rsid w:val="00BB74D4"/>
  </w:style>
  <w:style w:type="paragraph" w:customStyle="1" w:styleId="Tex">
    <w:name w:val="Tex"/>
    <w:basedOn w:val="Texf"/>
    <w:rsid w:val="00BB74D4"/>
    <w:pPr>
      <w:ind w:left="240"/>
    </w:pPr>
  </w:style>
  <w:style w:type="paragraph" w:customStyle="1" w:styleId="TexC">
    <w:name w:val="TexC"/>
    <w:basedOn w:val="Tex"/>
    <w:rsid w:val="00BB74D4"/>
    <w:rPr>
      <w:rFonts w:ascii="Lucida Console" w:hAnsi="Lucida Console"/>
    </w:rPr>
  </w:style>
  <w:style w:type="paragraph" w:customStyle="1" w:styleId="TexCf">
    <w:name w:val="TexCf"/>
    <w:basedOn w:val="Texf"/>
    <w:rsid w:val="00BB74D4"/>
    <w:rPr>
      <w:rFonts w:ascii="Lucida Console" w:hAnsi="Lucida Console"/>
    </w:rPr>
  </w:style>
  <w:style w:type="paragraph" w:customStyle="1" w:styleId="Tf">
    <w:name w:val="Tf"/>
    <w:rsid w:val="00BB74D4"/>
    <w:pPr>
      <w:spacing w:before="20" w:line="200" w:lineRule="exact"/>
      <w:ind w:left="120" w:hanging="120"/>
    </w:pPr>
    <w:rPr>
      <w:sz w:val="17"/>
      <w:lang w:val="en-US" w:eastAsia="en-US"/>
    </w:rPr>
  </w:style>
  <w:style w:type="paragraph" w:customStyle="1" w:styleId="Th">
    <w:name w:val="Th"/>
    <w:rsid w:val="00BB74D4"/>
    <w:pPr>
      <w:keepNext/>
      <w:keepLines/>
      <w:spacing w:before="20" w:after="60" w:line="220" w:lineRule="exact"/>
      <w:ind w:left="240"/>
    </w:pPr>
    <w:rPr>
      <w:b/>
      <w:sz w:val="19"/>
      <w:lang w:val="en-US" w:eastAsia="en-US"/>
    </w:rPr>
  </w:style>
  <w:style w:type="paragraph" w:customStyle="1" w:styleId="TheEnd">
    <w:name w:val="The End"/>
    <w:basedOn w:val="Normal"/>
    <w:rsid w:val="00BB74D4"/>
  </w:style>
  <w:style w:type="paragraph" w:customStyle="1" w:styleId="Thex">
    <w:name w:val="Thex"/>
    <w:basedOn w:val="Th"/>
    <w:rsid w:val="00BB74D4"/>
    <w:pPr>
      <w:numPr>
        <w:ilvl w:val="12"/>
      </w:numPr>
      <w:tabs>
        <w:tab w:val="left" w:pos="520"/>
        <w:tab w:val="left" w:pos="800"/>
      </w:tabs>
      <w:spacing w:before="0" w:after="0" w:line="240" w:lineRule="exact"/>
      <w:ind w:left="240"/>
    </w:pPr>
    <w:rPr>
      <w:rFonts w:ascii="Lucida Sans Typewriter" w:hAnsi="Lucida Sans Typewriter"/>
      <w:sz w:val="18"/>
    </w:rPr>
  </w:style>
  <w:style w:type="paragraph" w:customStyle="1" w:styleId="ThexC">
    <w:name w:val="ThexC"/>
    <w:basedOn w:val="Thex"/>
    <w:rsid w:val="00BB74D4"/>
    <w:rPr>
      <w:rFonts w:ascii="Lucida Console" w:hAnsi="Lucida Console"/>
    </w:rPr>
  </w:style>
  <w:style w:type="paragraph" w:customStyle="1" w:styleId="Thf">
    <w:name w:val="Thf"/>
    <w:basedOn w:val="Th"/>
    <w:rsid w:val="00BB74D4"/>
    <w:pPr>
      <w:ind w:left="0"/>
    </w:pPr>
  </w:style>
  <w:style w:type="paragraph" w:customStyle="1" w:styleId="Thfex">
    <w:name w:val="Thfex"/>
    <w:basedOn w:val="Thf"/>
    <w:rsid w:val="00BB74D4"/>
    <w:pPr>
      <w:numPr>
        <w:ilvl w:val="12"/>
      </w:numPr>
      <w:tabs>
        <w:tab w:val="left" w:pos="280"/>
        <w:tab w:val="left" w:pos="560"/>
      </w:tabs>
      <w:spacing w:before="0" w:after="0" w:line="240" w:lineRule="exact"/>
    </w:pPr>
    <w:rPr>
      <w:rFonts w:ascii="Lucida Sans Typewriter" w:hAnsi="Lucida Sans Typewriter"/>
      <w:sz w:val="18"/>
    </w:rPr>
  </w:style>
  <w:style w:type="paragraph" w:customStyle="1" w:styleId="ThfexC">
    <w:name w:val="ThfexC"/>
    <w:basedOn w:val="Thfex"/>
    <w:rsid w:val="00BB74D4"/>
    <w:rPr>
      <w:rFonts w:ascii="Lucida Console" w:hAnsi="Lucida Console"/>
    </w:rPr>
  </w:style>
  <w:style w:type="paragraph" w:customStyle="1" w:styleId="Thfi">
    <w:name w:val="Thfi"/>
    <w:basedOn w:val="Thf"/>
    <w:rsid w:val="00BB74D4"/>
  </w:style>
  <w:style w:type="paragraph" w:customStyle="1" w:styleId="Thfw">
    <w:name w:val="Thfw"/>
    <w:basedOn w:val="Thf"/>
    <w:rsid w:val="00BB74D4"/>
  </w:style>
  <w:style w:type="paragraph" w:customStyle="1" w:styleId="Thi">
    <w:name w:val="Thi"/>
    <w:basedOn w:val="Th"/>
    <w:rsid w:val="00BB74D4"/>
  </w:style>
  <w:style w:type="paragraph" w:customStyle="1" w:styleId="Thw">
    <w:name w:val="Thw"/>
    <w:basedOn w:val="Th"/>
    <w:rsid w:val="00BB74D4"/>
  </w:style>
  <w:style w:type="paragraph" w:styleId="TOC1">
    <w:name w:val="toc 1"/>
    <w:semiHidden/>
    <w:rsid w:val="00BB74D4"/>
    <w:pPr>
      <w:tabs>
        <w:tab w:val="right" w:leader="dot" w:pos="6960"/>
      </w:tabs>
      <w:spacing w:after="40" w:line="240" w:lineRule="exact"/>
    </w:pPr>
    <w:rPr>
      <w:rFonts w:ascii="Arial Narrow" w:hAnsi="Arial Narrow"/>
      <w:b/>
      <w:sz w:val="24"/>
      <w:lang w:val="en-US" w:eastAsia="en-US"/>
    </w:rPr>
  </w:style>
  <w:style w:type="paragraph" w:styleId="TOC2">
    <w:name w:val="toc 2"/>
    <w:basedOn w:val="TOC1"/>
    <w:semiHidden/>
    <w:rsid w:val="00BB74D4"/>
    <w:rPr>
      <w:rFonts w:ascii="Times New Roman" w:hAnsi="Times New Roman"/>
      <w:b w:val="0"/>
      <w:sz w:val="21"/>
    </w:rPr>
  </w:style>
  <w:style w:type="paragraph" w:styleId="TOC3">
    <w:name w:val="toc 3"/>
    <w:basedOn w:val="TOC2"/>
    <w:semiHidden/>
    <w:rsid w:val="00BB74D4"/>
    <w:pPr>
      <w:ind w:left="274"/>
    </w:pPr>
  </w:style>
  <w:style w:type="paragraph" w:styleId="TOC4">
    <w:name w:val="toc 4"/>
    <w:basedOn w:val="TOC3"/>
    <w:next w:val="TOC5"/>
    <w:semiHidden/>
    <w:rsid w:val="00BB74D4"/>
    <w:pPr>
      <w:ind w:left="547"/>
    </w:pPr>
  </w:style>
  <w:style w:type="paragraph" w:styleId="TOC5">
    <w:name w:val="toc 5"/>
    <w:basedOn w:val="TOC1"/>
    <w:semiHidden/>
    <w:rsid w:val="00BB74D4"/>
    <w:pPr>
      <w:spacing w:line="280" w:lineRule="exact"/>
      <w:ind w:left="821"/>
    </w:pPr>
    <w:rPr>
      <w:rFonts w:ascii="Times New Roman" w:hAnsi="Times New Roman"/>
      <w:b w:val="0"/>
      <w:sz w:val="21"/>
    </w:rPr>
  </w:style>
  <w:style w:type="paragraph" w:styleId="TOC6">
    <w:name w:val="toc 6"/>
    <w:basedOn w:val="TOC5"/>
    <w:next w:val="Normal"/>
    <w:semiHidden/>
    <w:rsid w:val="00BB74D4"/>
    <w:pPr>
      <w:ind w:left="1094"/>
    </w:pPr>
  </w:style>
  <w:style w:type="paragraph" w:customStyle="1" w:styleId="Tpex">
    <w:name w:val="Tpex"/>
    <w:basedOn w:val="Tp"/>
    <w:rsid w:val="00BB74D4"/>
    <w:pPr>
      <w:numPr>
        <w:ilvl w:val="12"/>
      </w:numPr>
      <w:tabs>
        <w:tab w:val="clear" w:pos="540"/>
        <w:tab w:val="left" w:pos="520"/>
        <w:tab w:val="left" w:pos="800"/>
      </w:tabs>
      <w:spacing w:before="0" w:after="0"/>
      <w:ind w:left="240"/>
    </w:pPr>
    <w:rPr>
      <w:rFonts w:ascii="Lucida Sans Typewriter" w:hAnsi="Lucida Sans Typewriter"/>
      <w:sz w:val="18"/>
    </w:rPr>
  </w:style>
  <w:style w:type="paragraph" w:customStyle="1" w:styleId="TpexC">
    <w:name w:val="TpexC"/>
    <w:basedOn w:val="Tpex"/>
    <w:rsid w:val="00BB74D4"/>
    <w:rPr>
      <w:rFonts w:ascii="Lucida Console" w:hAnsi="Lucida Console"/>
    </w:rPr>
  </w:style>
  <w:style w:type="paragraph" w:customStyle="1" w:styleId="Tpf">
    <w:name w:val="Tpf"/>
    <w:basedOn w:val="Tp"/>
    <w:rsid w:val="00BB74D4"/>
    <w:pPr>
      <w:tabs>
        <w:tab w:val="left" w:pos="300"/>
      </w:tabs>
      <w:ind w:left="0"/>
    </w:pPr>
  </w:style>
  <w:style w:type="paragraph" w:customStyle="1" w:styleId="Tpfex">
    <w:name w:val="Tpfex"/>
    <w:basedOn w:val="Tpf"/>
    <w:rsid w:val="00BB74D4"/>
    <w:pPr>
      <w:numPr>
        <w:ilvl w:val="12"/>
      </w:numPr>
      <w:tabs>
        <w:tab w:val="clear" w:pos="300"/>
        <w:tab w:val="clear" w:pos="540"/>
        <w:tab w:val="left" w:pos="280"/>
        <w:tab w:val="left" w:pos="560"/>
      </w:tabs>
      <w:spacing w:before="0" w:after="0"/>
    </w:pPr>
    <w:rPr>
      <w:rFonts w:ascii="Lucida Sans Typewriter" w:hAnsi="Lucida Sans Typewriter"/>
      <w:sz w:val="18"/>
    </w:rPr>
  </w:style>
  <w:style w:type="paragraph" w:customStyle="1" w:styleId="TpfexC">
    <w:name w:val="TpfexC"/>
    <w:basedOn w:val="Tpfex"/>
    <w:rsid w:val="00BB74D4"/>
    <w:rPr>
      <w:rFonts w:ascii="Lucida Console" w:hAnsi="Lucida Console"/>
    </w:rPr>
  </w:style>
  <w:style w:type="paragraph" w:customStyle="1" w:styleId="Tpfi">
    <w:name w:val="Tpfi"/>
    <w:basedOn w:val="Tpf"/>
    <w:rsid w:val="00BB74D4"/>
  </w:style>
  <w:style w:type="paragraph" w:customStyle="1" w:styleId="Tpfw">
    <w:name w:val="Tpfw"/>
    <w:basedOn w:val="Tpf"/>
    <w:rsid w:val="00BB74D4"/>
  </w:style>
  <w:style w:type="paragraph" w:customStyle="1" w:styleId="Tpi">
    <w:name w:val="Tpi"/>
    <w:basedOn w:val="Tp"/>
    <w:rsid w:val="00BB74D4"/>
  </w:style>
  <w:style w:type="paragraph" w:customStyle="1" w:styleId="Tpr">
    <w:name w:val="Tpr"/>
    <w:basedOn w:val="Tp"/>
    <w:rsid w:val="00BB74D4"/>
    <w:pPr>
      <w:jc w:val="right"/>
    </w:pPr>
  </w:style>
  <w:style w:type="paragraph" w:customStyle="1" w:styleId="Tpw">
    <w:name w:val="Tpw"/>
    <w:basedOn w:val="Tp"/>
    <w:rsid w:val="00BB74D4"/>
  </w:style>
  <w:style w:type="paragraph" w:customStyle="1" w:styleId="Tr">
    <w:name w:val="Tr"/>
    <w:next w:val="Normal"/>
    <w:rsid w:val="00BB74D4"/>
    <w:pPr>
      <w:pBdr>
        <w:top w:val="single" w:sz="6" w:space="1" w:color="auto"/>
      </w:pBdr>
      <w:spacing w:line="40" w:lineRule="exact"/>
    </w:pPr>
    <w:rPr>
      <w:sz w:val="21"/>
      <w:lang w:val="en-US" w:eastAsia="en-US"/>
    </w:rPr>
  </w:style>
  <w:style w:type="paragraph" w:customStyle="1" w:styleId="Tri">
    <w:name w:val="Tri"/>
    <w:basedOn w:val="Tr"/>
    <w:rsid w:val="00BB74D4"/>
  </w:style>
  <w:style w:type="paragraph" w:customStyle="1" w:styleId="Trw">
    <w:name w:val="Trw"/>
    <w:basedOn w:val="Tr"/>
    <w:rsid w:val="00BB74D4"/>
  </w:style>
  <w:style w:type="paragraph" w:customStyle="1" w:styleId="Tsyn">
    <w:name w:val="Tsyn"/>
    <w:basedOn w:val="Syn"/>
    <w:rsid w:val="00BB74D4"/>
    <w:pPr>
      <w:keepNext/>
      <w:keepLines/>
      <w:spacing w:after="60" w:line="220" w:lineRule="exact"/>
    </w:pPr>
    <w:rPr>
      <w:sz w:val="19"/>
    </w:rPr>
  </w:style>
  <w:style w:type="paragraph" w:customStyle="1" w:styleId="Tt">
    <w:name w:val="Tt"/>
    <w:basedOn w:val="Th"/>
    <w:next w:val="Th"/>
    <w:rsid w:val="00BB74D4"/>
    <w:pPr>
      <w:tabs>
        <w:tab w:val="left" w:pos="270"/>
      </w:tabs>
      <w:spacing w:before="0"/>
      <w:ind w:left="0"/>
    </w:pPr>
  </w:style>
  <w:style w:type="paragraph" w:customStyle="1" w:styleId="Tti">
    <w:name w:val="Tti"/>
    <w:basedOn w:val="Tt"/>
    <w:next w:val="Thi"/>
    <w:rsid w:val="00BB74D4"/>
    <w:pPr>
      <w:ind w:left="300"/>
    </w:pPr>
  </w:style>
  <w:style w:type="paragraph" w:customStyle="1" w:styleId="Ttw">
    <w:name w:val="Ttw"/>
    <w:basedOn w:val="Tt"/>
    <w:next w:val="Thw"/>
    <w:rsid w:val="00BB74D4"/>
    <w:pPr>
      <w:ind w:left="-2280"/>
    </w:pPr>
  </w:style>
  <w:style w:type="paragraph" w:customStyle="1" w:styleId="We">
    <w:name w:val="We"/>
    <w:next w:val="Normal"/>
    <w:rsid w:val="00BB74D4"/>
    <w:pPr>
      <w:pBdr>
        <w:top w:val="double" w:sz="6" w:space="1" w:color="auto"/>
      </w:pBdr>
      <w:spacing w:line="140" w:lineRule="exact"/>
      <w:ind w:left="20"/>
    </w:pPr>
    <w:rPr>
      <w:color w:val="FFFFFF"/>
      <w:sz w:val="12"/>
      <w:lang w:val="en-US" w:eastAsia="en-US"/>
    </w:rPr>
  </w:style>
  <w:style w:type="paragraph" w:customStyle="1" w:styleId="Wei">
    <w:name w:val="Wei"/>
    <w:basedOn w:val="We"/>
    <w:next w:val="Normal"/>
    <w:rsid w:val="00BB74D4"/>
    <w:pPr>
      <w:ind w:left="300"/>
    </w:pPr>
  </w:style>
  <w:style w:type="paragraph" w:customStyle="1" w:styleId="Wh">
    <w:name w:val="Wh"/>
    <w:basedOn w:val="Nh"/>
    <w:next w:val="Np1"/>
    <w:rsid w:val="00BB74D4"/>
    <w:pPr>
      <w:framePr w:wrap="around"/>
    </w:pPr>
  </w:style>
  <w:style w:type="paragraph" w:customStyle="1" w:styleId="Whi">
    <w:name w:val="Whi"/>
    <w:basedOn w:val="Nhi"/>
    <w:next w:val="Np1i"/>
    <w:rsid w:val="00BB74D4"/>
    <w:pPr>
      <w:framePr w:wrap="around"/>
    </w:pPr>
  </w:style>
  <w:style w:type="paragraph" w:customStyle="1" w:styleId="WhiteText">
    <w:name w:val="White Text"/>
    <w:basedOn w:val="Normal"/>
    <w:rsid w:val="00BB74D4"/>
    <w:rPr>
      <w:color w:val="FFFFFF"/>
    </w:rPr>
  </w:style>
  <w:style w:type="paragraph" w:customStyle="1" w:styleId="Wm">
    <w:name w:val="Wm"/>
    <w:basedOn w:val="Normal"/>
    <w:rsid w:val="00BB74D4"/>
    <w:pPr>
      <w:framePr w:hSpace="180" w:vSpace="180" w:wrap="around" w:vAnchor="page" w:hAnchor="page" w:x="3601" w:y="9361"/>
      <w:spacing w:line="240" w:lineRule="auto"/>
    </w:pPr>
  </w:style>
  <w:style w:type="paragraph" w:customStyle="1" w:styleId="Ws">
    <w:name w:val="Ws"/>
    <w:next w:val="Wh"/>
    <w:rsid w:val="00BB74D4"/>
    <w:pPr>
      <w:keepNext/>
      <w:keepLines/>
      <w:pBdr>
        <w:bottom w:val="double" w:sz="6" w:space="1" w:color="auto"/>
      </w:pBdr>
      <w:spacing w:line="80" w:lineRule="exact"/>
      <w:ind w:left="20"/>
    </w:pPr>
    <w:rPr>
      <w:color w:val="FFFFFF"/>
      <w:sz w:val="12"/>
      <w:lang w:val="en-US" w:eastAsia="en-US"/>
    </w:rPr>
  </w:style>
  <w:style w:type="paragraph" w:customStyle="1" w:styleId="Wsi">
    <w:name w:val="Wsi"/>
    <w:basedOn w:val="Ws"/>
    <w:next w:val="Whi"/>
    <w:rsid w:val="00BB74D4"/>
    <w:pPr>
      <w:ind w:left="300"/>
    </w:pPr>
  </w:style>
  <w:style w:type="paragraph" w:customStyle="1" w:styleId="ModuleTitle">
    <w:name w:val="ModuleTitle"/>
    <w:basedOn w:val="Normal"/>
    <w:link w:val="ModuleTitleChar"/>
    <w:rsid w:val="00BB74D4"/>
    <w:pPr>
      <w:framePr w:w="6494" w:wrap="around" w:vAnchor="page" w:hAnchor="page" w:x="5185" w:y="4033"/>
      <w:spacing w:line="240" w:lineRule="atLeast"/>
    </w:pPr>
    <w:rPr>
      <w:rFonts w:ascii="Arial" w:hAnsi="Arial"/>
      <w:sz w:val="60"/>
    </w:rPr>
  </w:style>
  <w:style w:type="paragraph" w:customStyle="1" w:styleId="CopyrightText">
    <w:name w:val="CopyrightText"/>
    <w:basedOn w:val="Normal"/>
    <w:rsid w:val="00BB74D4"/>
    <w:pPr>
      <w:spacing w:after="0" w:line="200" w:lineRule="exact"/>
    </w:pPr>
    <w:rPr>
      <w:sz w:val="17"/>
    </w:rPr>
  </w:style>
  <w:style w:type="paragraph" w:customStyle="1" w:styleId="Dn">
    <w:name w:val="Dn"/>
    <w:basedOn w:val="Normal"/>
    <w:rsid w:val="00BB74D4"/>
    <w:pPr>
      <w:keepNext/>
      <w:framePr w:wrap="notBeside" w:hAnchor="margin" w:yAlign="bottom"/>
      <w:tabs>
        <w:tab w:val="left" w:pos="1120"/>
      </w:tabs>
      <w:spacing w:after="0" w:line="200" w:lineRule="exact"/>
    </w:pPr>
    <w:rPr>
      <w:sz w:val="17"/>
    </w:rPr>
  </w:style>
  <w:style w:type="paragraph" w:customStyle="1" w:styleId="ArtInFrame">
    <w:name w:val="ArtInFrame"/>
    <w:basedOn w:val="Art"/>
    <w:rsid w:val="00BB74D4"/>
    <w:pPr>
      <w:framePr w:hSpace="180" w:vSpace="180" w:wrap="around" w:vAnchor="page" w:hAnchor="page" w:x="577" w:y="9073"/>
    </w:pPr>
    <w:rPr>
      <w:vanish/>
    </w:rPr>
  </w:style>
  <w:style w:type="paragraph" w:customStyle="1" w:styleId="NormalInFrame">
    <w:name w:val="NormalInFrame"/>
    <w:basedOn w:val="Normal"/>
    <w:rsid w:val="00BB74D4"/>
    <w:pPr>
      <w:framePr w:hSpace="180" w:vSpace="180" w:wrap="around" w:vAnchor="page" w:hAnchor="page" w:x="577" w:y="9073" w:anchorLock="1"/>
    </w:pPr>
    <w:rPr>
      <w:vanish/>
      <w:color w:val="FF0000"/>
    </w:rPr>
  </w:style>
  <w:style w:type="paragraph" w:customStyle="1" w:styleId="rd">
    <w:name w:val="rd"/>
    <w:basedOn w:val="Normal"/>
    <w:rsid w:val="00BB74D4"/>
    <w:pPr>
      <w:spacing w:after="40" w:line="200" w:lineRule="exact"/>
    </w:pPr>
    <w:rPr>
      <w:rFonts w:ascii="Arial Narrow" w:hAnsi="Arial Narrow"/>
      <w:caps/>
      <w:vanish/>
      <w:color w:val="800000"/>
    </w:rPr>
  </w:style>
  <w:style w:type="paragraph" w:customStyle="1" w:styleId="MTOC2">
    <w:name w:val="MTOC 2"/>
    <w:rsid w:val="00BB74D4"/>
    <w:pPr>
      <w:framePr w:w="4230" w:h="5617" w:hSpace="187" w:wrap="around" w:vAnchor="page" w:hAnchor="page" w:x="1279" w:y="6769" w:anchorLock="1"/>
      <w:tabs>
        <w:tab w:val="right" w:pos="4230"/>
      </w:tabs>
      <w:spacing w:after="40" w:line="240" w:lineRule="exact"/>
    </w:pPr>
    <w:rPr>
      <w:rFonts w:ascii="Verdana" w:hAnsi="Verdana"/>
      <w:noProof/>
      <w:sz w:val="18"/>
      <w:lang w:val="en-US" w:eastAsia="en-US"/>
    </w:rPr>
  </w:style>
  <w:style w:type="paragraph" w:customStyle="1" w:styleId="Ih">
    <w:name w:val="Ih"/>
    <w:next w:val="Normal"/>
    <w:rsid w:val="00BB74D4"/>
    <w:pPr>
      <w:keepNext/>
      <w:spacing w:line="540" w:lineRule="exact"/>
      <w:ind w:left="-1800"/>
    </w:pPr>
    <w:rPr>
      <w:rFonts w:ascii="Arial Narrow" w:hAnsi="Arial Narrow"/>
      <w:b/>
      <w:sz w:val="40"/>
      <w:lang w:val="en-US" w:eastAsia="en-US"/>
    </w:rPr>
  </w:style>
  <w:style w:type="paragraph" w:customStyle="1" w:styleId="Prerelease">
    <w:name w:val="Prerelease"/>
    <w:basedOn w:val="Normal"/>
    <w:rsid w:val="00BB74D4"/>
    <w:pPr>
      <w:keepNext/>
      <w:framePr w:h="144" w:hSpace="187" w:wrap="around" w:vAnchor="page" w:hAnchor="page" w:x="2089" w:y="7345"/>
      <w:spacing w:after="0" w:line="200" w:lineRule="exact"/>
    </w:pPr>
    <w:rPr>
      <w:sz w:val="17"/>
    </w:rPr>
  </w:style>
  <w:style w:type="paragraph" w:styleId="TOC7">
    <w:name w:val="toc 7"/>
    <w:basedOn w:val="Normal"/>
    <w:next w:val="Normal"/>
    <w:semiHidden/>
    <w:rsid w:val="00BB74D4"/>
    <w:pPr>
      <w:ind w:left="1260"/>
    </w:pPr>
  </w:style>
  <w:style w:type="paragraph" w:styleId="TOC8">
    <w:name w:val="toc 8"/>
    <w:basedOn w:val="Normal"/>
    <w:next w:val="Normal"/>
    <w:semiHidden/>
    <w:rsid w:val="00BB74D4"/>
    <w:pPr>
      <w:ind w:left="1470"/>
    </w:pPr>
  </w:style>
  <w:style w:type="paragraph" w:styleId="TOC9">
    <w:name w:val="toc 9"/>
    <w:basedOn w:val="Normal"/>
    <w:next w:val="Normal"/>
    <w:semiHidden/>
    <w:rsid w:val="00BB74D4"/>
    <w:pPr>
      <w:ind w:left="1680"/>
    </w:pPr>
  </w:style>
  <w:style w:type="paragraph" w:customStyle="1" w:styleId="La0b">
    <w:name w:val="La0b"/>
    <w:basedOn w:val="La0"/>
    <w:rsid w:val="00BB74D4"/>
    <w:pPr>
      <w:tabs>
        <w:tab w:val="left" w:pos="302"/>
      </w:tabs>
      <w:ind w:left="302" w:hanging="302"/>
    </w:pPr>
  </w:style>
  <w:style w:type="paragraph" w:customStyle="1" w:styleId="La1b">
    <w:name w:val="La1b"/>
    <w:basedOn w:val="Normal"/>
    <w:rsid w:val="00BB74D4"/>
    <w:pPr>
      <w:tabs>
        <w:tab w:val="num" w:pos="605"/>
      </w:tabs>
      <w:spacing w:after="100" w:line="240" w:lineRule="auto"/>
      <w:ind w:left="604" w:hanging="302"/>
    </w:pPr>
    <w:rPr>
      <w:b/>
      <w:bCs/>
    </w:rPr>
  </w:style>
  <w:style w:type="paragraph" w:customStyle="1" w:styleId="La2b">
    <w:name w:val="La2b"/>
    <w:basedOn w:val="Normal"/>
    <w:rsid w:val="00BB74D4"/>
    <w:pPr>
      <w:tabs>
        <w:tab w:val="left" w:pos="907"/>
      </w:tabs>
      <w:spacing w:after="100" w:line="240" w:lineRule="auto"/>
      <w:ind w:left="907" w:hanging="302"/>
    </w:pPr>
    <w:rPr>
      <w:b/>
      <w:bCs/>
    </w:rPr>
  </w:style>
  <w:style w:type="paragraph" w:customStyle="1" w:styleId="Latpb">
    <w:name w:val="Latpb"/>
    <w:basedOn w:val="Normal"/>
    <w:rsid w:val="00BB74D4"/>
    <w:pPr>
      <w:tabs>
        <w:tab w:val="num" w:pos="1325"/>
      </w:tabs>
      <w:spacing w:after="0" w:line="240" w:lineRule="auto"/>
      <w:ind w:left="1325" w:hanging="360"/>
    </w:pPr>
    <w:rPr>
      <w:b/>
      <w:bCs/>
      <w:sz w:val="19"/>
    </w:rPr>
  </w:style>
  <w:style w:type="paragraph" w:customStyle="1" w:styleId="Latpfb">
    <w:name w:val="Latpfb"/>
    <w:basedOn w:val="Normal"/>
    <w:rsid w:val="00BB74D4"/>
    <w:pPr>
      <w:tabs>
        <w:tab w:val="left" w:pos="187"/>
      </w:tabs>
      <w:spacing w:after="0" w:line="240" w:lineRule="auto"/>
    </w:pPr>
    <w:rPr>
      <w:b/>
      <w:bCs/>
      <w:sz w:val="19"/>
    </w:rPr>
  </w:style>
  <w:style w:type="paragraph" w:styleId="BlockText">
    <w:name w:val="Block Text"/>
    <w:basedOn w:val="Normal"/>
    <w:rsid w:val="00BB74D4"/>
    <w:pPr>
      <w:spacing w:after="120"/>
      <w:ind w:left="1440" w:right="1440"/>
    </w:pPr>
  </w:style>
  <w:style w:type="paragraph" w:styleId="BodyText2">
    <w:name w:val="Body Text 2"/>
    <w:basedOn w:val="Normal"/>
    <w:rsid w:val="00BB74D4"/>
    <w:pPr>
      <w:spacing w:after="120" w:line="480" w:lineRule="auto"/>
    </w:pPr>
  </w:style>
  <w:style w:type="paragraph" w:styleId="BodyText3">
    <w:name w:val="Body Text 3"/>
    <w:basedOn w:val="Normal"/>
    <w:rsid w:val="00BB74D4"/>
    <w:pPr>
      <w:spacing w:after="120"/>
    </w:pPr>
    <w:rPr>
      <w:sz w:val="16"/>
      <w:szCs w:val="16"/>
    </w:rPr>
  </w:style>
  <w:style w:type="paragraph" w:styleId="BodyTextFirstIndent">
    <w:name w:val="Body Text First Indent"/>
    <w:basedOn w:val="BodyText"/>
    <w:rsid w:val="00BB74D4"/>
    <w:pPr>
      <w:spacing w:after="120"/>
      <w:ind w:firstLine="210"/>
    </w:pPr>
    <w:rPr>
      <w:i w:val="0"/>
      <w:vanish w:val="0"/>
    </w:rPr>
  </w:style>
  <w:style w:type="paragraph" w:styleId="BodyTextIndent">
    <w:name w:val="Body Text Indent"/>
    <w:basedOn w:val="Normal"/>
    <w:rsid w:val="00BB74D4"/>
    <w:pPr>
      <w:spacing w:after="120"/>
      <w:ind w:left="360"/>
    </w:pPr>
  </w:style>
  <w:style w:type="paragraph" w:styleId="BodyTextFirstIndent2">
    <w:name w:val="Body Text First Indent 2"/>
    <w:basedOn w:val="BodyTextIndent"/>
    <w:rsid w:val="00BB74D4"/>
    <w:pPr>
      <w:ind w:firstLine="210"/>
    </w:pPr>
  </w:style>
  <w:style w:type="paragraph" w:styleId="BodyTextIndent2">
    <w:name w:val="Body Text Indent 2"/>
    <w:basedOn w:val="Normal"/>
    <w:rsid w:val="00BB74D4"/>
    <w:pPr>
      <w:spacing w:after="120" w:line="480" w:lineRule="auto"/>
      <w:ind w:left="360"/>
    </w:pPr>
  </w:style>
  <w:style w:type="paragraph" w:styleId="BodyTextIndent3">
    <w:name w:val="Body Text Indent 3"/>
    <w:basedOn w:val="Normal"/>
    <w:rsid w:val="00BB74D4"/>
    <w:pPr>
      <w:spacing w:after="120"/>
      <w:ind w:left="360"/>
    </w:pPr>
    <w:rPr>
      <w:sz w:val="16"/>
      <w:szCs w:val="16"/>
    </w:rPr>
  </w:style>
  <w:style w:type="paragraph" w:styleId="Caption">
    <w:name w:val="caption"/>
    <w:basedOn w:val="Normal"/>
    <w:next w:val="Normal"/>
    <w:qFormat/>
    <w:rsid w:val="00BB74D4"/>
    <w:pPr>
      <w:spacing w:before="120" w:after="120"/>
    </w:pPr>
    <w:rPr>
      <w:b/>
      <w:bCs/>
      <w:sz w:val="20"/>
    </w:rPr>
  </w:style>
  <w:style w:type="paragraph" w:styleId="Closing">
    <w:name w:val="Closing"/>
    <w:basedOn w:val="Normal"/>
    <w:rsid w:val="00BB74D4"/>
    <w:pPr>
      <w:ind w:left="4320"/>
    </w:pPr>
  </w:style>
  <w:style w:type="paragraph" w:styleId="Date">
    <w:name w:val="Date"/>
    <w:basedOn w:val="Normal"/>
    <w:next w:val="Normal"/>
    <w:rsid w:val="00BB74D4"/>
  </w:style>
  <w:style w:type="paragraph" w:styleId="E-mailSignature">
    <w:name w:val="E-mail Signature"/>
    <w:basedOn w:val="Normal"/>
    <w:rsid w:val="00BB74D4"/>
  </w:style>
  <w:style w:type="paragraph" w:styleId="EndnoteText">
    <w:name w:val="endnote text"/>
    <w:basedOn w:val="Normal"/>
    <w:semiHidden/>
    <w:rsid w:val="00BB74D4"/>
    <w:rPr>
      <w:sz w:val="20"/>
    </w:rPr>
  </w:style>
  <w:style w:type="paragraph" w:styleId="EnvelopeAddress">
    <w:name w:val="envelope address"/>
    <w:basedOn w:val="Normal"/>
    <w:rsid w:val="00BB74D4"/>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B74D4"/>
    <w:rPr>
      <w:rFonts w:ascii="Arial" w:hAnsi="Arial" w:cs="Arial"/>
      <w:sz w:val="20"/>
    </w:rPr>
  </w:style>
  <w:style w:type="paragraph" w:styleId="HTMLAddress">
    <w:name w:val="HTML Address"/>
    <w:basedOn w:val="Normal"/>
    <w:rsid w:val="00BB74D4"/>
    <w:rPr>
      <w:i/>
      <w:iCs/>
    </w:rPr>
  </w:style>
  <w:style w:type="paragraph" w:styleId="HTMLPreformatted">
    <w:name w:val="HTML Preformatted"/>
    <w:basedOn w:val="Normal"/>
    <w:rsid w:val="00BB74D4"/>
    <w:rPr>
      <w:rFonts w:ascii="Courier New" w:hAnsi="Courier New" w:cs="Courier New"/>
      <w:sz w:val="20"/>
    </w:rPr>
  </w:style>
  <w:style w:type="paragraph" w:styleId="Index1">
    <w:name w:val="index 1"/>
    <w:basedOn w:val="Normal"/>
    <w:next w:val="Normal"/>
    <w:semiHidden/>
    <w:rsid w:val="00BB74D4"/>
    <w:pPr>
      <w:ind w:left="210" w:hanging="210"/>
    </w:pPr>
  </w:style>
  <w:style w:type="paragraph" w:styleId="Index2">
    <w:name w:val="index 2"/>
    <w:basedOn w:val="Normal"/>
    <w:next w:val="Normal"/>
    <w:semiHidden/>
    <w:rsid w:val="00BB74D4"/>
    <w:pPr>
      <w:ind w:left="420" w:hanging="210"/>
    </w:pPr>
  </w:style>
  <w:style w:type="paragraph" w:styleId="Index3">
    <w:name w:val="index 3"/>
    <w:basedOn w:val="Normal"/>
    <w:next w:val="Normal"/>
    <w:semiHidden/>
    <w:rsid w:val="00BB74D4"/>
    <w:pPr>
      <w:ind w:left="630" w:hanging="210"/>
    </w:pPr>
  </w:style>
  <w:style w:type="paragraph" w:styleId="Index4">
    <w:name w:val="index 4"/>
    <w:basedOn w:val="Normal"/>
    <w:next w:val="Normal"/>
    <w:semiHidden/>
    <w:rsid w:val="00BB74D4"/>
    <w:pPr>
      <w:ind w:left="840" w:hanging="210"/>
    </w:pPr>
  </w:style>
  <w:style w:type="paragraph" w:styleId="Index5">
    <w:name w:val="index 5"/>
    <w:basedOn w:val="Normal"/>
    <w:next w:val="Normal"/>
    <w:semiHidden/>
    <w:rsid w:val="00BB74D4"/>
    <w:pPr>
      <w:ind w:left="1050" w:hanging="210"/>
    </w:pPr>
  </w:style>
  <w:style w:type="paragraph" w:styleId="Index6">
    <w:name w:val="index 6"/>
    <w:basedOn w:val="Normal"/>
    <w:next w:val="Normal"/>
    <w:semiHidden/>
    <w:rsid w:val="00BB74D4"/>
    <w:pPr>
      <w:ind w:left="1260" w:hanging="210"/>
    </w:pPr>
  </w:style>
  <w:style w:type="paragraph" w:styleId="Index7">
    <w:name w:val="index 7"/>
    <w:basedOn w:val="Normal"/>
    <w:next w:val="Normal"/>
    <w:semiHidden/>
    <w:rsid w:val="00BB74D4"/>
    <w:pPr>
      <w:ind w:left="1470" w:hanging="210"/>
    </w:pPr>
  </w:style>
  <w:style w:type="paragraph" w:styleId="Index8">
    <w:name w:val="index 8"/>
    <w:basedOn w:val="Normal"/>
    <w:next w:val="Normal"/>
    <w:semiHidden/>
    <w:rsid w:val="00BB74D4"/>
    <w:pPr>
      <w:ind w:left="1680" w:hanging="210"/>
    </w:pPr>
  </w:style>
  <w:style w:type="paragraph" w:styleId="Index9">
    <w:name w:val="index 9"/>
    <w:basedOn w:val="Normal"/>
    <w:next w:val="Normal"/>
    <w:semiHidden/>
    <w:rsid w:val="00BB74D4"/>
    <w:pPr>
      <w:ind w:left="1890" w:hanging="210"/>
    </w:pPr>
  </w:style>
  <w:style w:type="paragraph" w:styleId="IndexHeading">
    <w:name w:val="index heading"/>
    <w:basedOn w:val="Normal"/>
    <w:next w:val="Index1"/>
    <w:semiHidden/>
    <w:rsid w:val="00BB74D4"/>
    <w:rPr>
      <w:rFonts w:ascii="Arial" w:hAnsi="Arial" w:cs="Arial"/>
      <w:b/>
      <w:bCs/>
    </w:rPr>
  </w:style>
  <w:style w:type="paragraph" w:styleId="List">
    <w:name w:val="List"/>
    <w:basedOn w:val="Normal"/>
    <w:rsid w:val="00BB74D4"/>
    <w:pPr>
      <w:ind w:left="360" w:hanging="360"/>
    </w:pPr>
  </w:style>
  <w:style w:type="paragraph" w:styleId="List2">
    <w:name w:val="List 2"/>
    <w:basedOn w:val="Normal"/>
    <w:rsid w:val="00BB74D4"/>
    <w:pPr>
      <w:ind w:left="720" w:hanging="360"/>
    </w:pPr>
  </w:style>
  <w:style w:type="paragraph" w:styleId="List3">
    <w:name w:val="List 3"/>
    <w:basedOn w:val="Normal"/>
    <w:rsid w:val="00BB74D4"/>
    <w:pPr>
      <w:ind w:left="1080" w:hanging="360"/>
    </w:pPr>
  </w:style>
  <w:style w:type="paragraph" w:styleId="List4">
    <w:name w:val="List 4"/>
    <w:basedOn w:val="Normal"/>
    <w:rsid w:val="00BB74D4"/>
    <w:pPr>
      <w:ind w:left="1440" w:hanging="360"/>
    </w:pPr>
  </w:style>
  <w:style w:type="paragraph" w:styleId="List5">
    <w:name w:val="List 5"/>
    <w:basedOn w:val="Normal"/>
    <w:rsid w:val="00BB74D4"/>
    <w:pPr>
      <w:ind w:left="1800" w:hanging="360"/>
    </w:pPr>
  </w:style>
  <w:style w:type="paragraph" w:styleId="ListBullet">
    <w:name w:val="List Bullet"/>
    <w:basedOn w:val="Normal"/>
    <w:rsid w:val="00BB74D4"/>
    <w:pPr>
      <w:tabs>
        <w:tab w:val="num" w:pos="360"/>
      </w:tabs>
      <w:ind w:left="360" w:hanging="360"/>
    </w:pPr>
  </w:style>
  <w:style w:type="paragraph" w:styleId="ListBullet2">
    <w:name w:val="List Bullet 2"/>
    <w:basedOn w:val="Normal"/>
    <w:rsid w:val="00BB74D4"/>
    <w:pPr>
      <w:tabs>
        <w:tab w:val="num" w:pos="720"/>
      </w:tabs>
      <w:ind w:left="720" w:hanging="360"/>
    </w:pPr>
  </w:style>
  <w:style w:type="paragraph" w:styleId="ListBullet3">
    <w:name w:val="List Bullet 3"/>
    <w:basedOn w:val="Normal"/>
    <w:rsid w:val="00BB74D4"/>
    <w:pPr>
      <w:tabs>
        <w:tab w:val="num" w:pos="1080"/>
      </w:tabs>
      <w:ind w:left="1080" w:hanging="360"/>
    </w:pPr>
  </w:style>
  <w:style w:type="paragraph" w:styleId="ListBullet4">
    <w:name w:val="List Bullet 4"/>
    <w:basedOn w:val="Normal"/>
    <w:rsid w:val="00BB74D4"/>
    <w:pPr>
      <w:tabs>
        <w:tab w:val="num" w:pos="1440"/>
      </w:tabs>
      <w:ind w:left="1440" w:hanging="360"/>
    </w:pPr>
  </w:style>
  <w:style w:type="paragraph" w:styleId="ListBullet5">
    <w:name w:val="List Bullet 5"/>
    <w:basedOn w:val="Normal"/>
    <w:rsid w:val="00BB74D4"/>
    <w:pPr>
      <w:tabs>
        <w:tab w:val="num" w:pos="1800"/>
      </w:tabs>
      <w:ind w:left="1800" w:hanging="360"/>
    </w:pPr>
  </w:style>
  <w:style w:type="paragraph" w:styleId="ListContinue">
    <w:name w:val="List Continue"/>
    <w:basedOn w:val="Normal"/>
    <w:rsid w:val="00BB74D4"/>
    <w:pPr>
      <w:spacing w:after="120"/>
      <w:ind w:left="360"/>
    </w:pPr>
  </w:style>
  <w:style w:type="paragraph" w:styleId="ListContinue2">
    <w:name w:val="List Continue 2"/>
    <w:basedOn w:val="Normal"/>
    <w:rsid w:val="00BB74D4"/>
    <w:pPr>
      <w:spacing w:after="120"/>
      <w:ind w:left="720"/>
    </w:pPr>
  </w:style>
  <w:style w:type="paragraph" w:styleId="ListContinue3">
    <w:name w:val="List Continue 3"/>
    <w:basedOn w:val="Normal"/>
    <w:rsid w:val="00BB74D4"/>
    <w:pPr>
      <w:spacing w:after="120"/>
      <w:ind w:left="1080"/>
    </w:pPr>
  </w:style>
  <w:style w:type="paragraph" w:styleId="ListContinue4">
    <w:name w:val="List Continue 4"/>
    <w:basedOn w:val="Normal"/>
    <w:rsid w:val="00BB74D4"/>
    <w:pPr>
      <w:spacing w:after="120"/>
      <w:ind w:left="1440"/>
    </w:pPr>
  </w:style>
  <w:style w:type="paragraph" w:styleId="ListContinue5">
    <w:name w:val="List Continue 5"/>
    <w:basedOn w:val="Normal"/>
    <w:rsid w:val="00BB74D4"/>
    <w:pPr>
      <w:spacing w:after="120"/>
      <w:ind w:left="1800"/>
    </w:pPr>
  </w:style>
  <w:style w:type="paragraph" w:styleId="ListNumber">
    <w:name w:val="List Number"/>
    <w:basedOn w:val="Normal"/>
    <w:rsid w:val="00BB74D4"/>
    <w:pPr>
      <w:tabs>
        <w:tab w:val="num" w:pos="360"/>
      </w:tabs>
      <w:ind w:left="360" w:hanging="360"/>
    </w:pPr>
  </w:style>
  <w:style w:type="paragraph" w:styleId="ListNumber2">
    <w:name w:val="List Number 2"/>
    <w:basedOn w:val="Normal"/>
    <w:rsid w:val="00BB74D4"/>
    <w:pPr>
      <w:tabs>
        <w:tab w:val="num" w:pos="720"/>
      </w:tabs>
      <w:ind w:left="720" w:hanging="360"/>
    </w:pPr>
  </w:style>
  <w:style w:type="paragraph" w:styleId="ListNumber3">
    <w:name w:val="List Number 3"/>
    <w:basedOn w:val="Normal"/>
    <w:rsid w:val="00BB74D4"/>
    <w:pPr>
      <w:tabs>
        <w:tab w:val="num" w:pos="1080"/>
      </w:tabs>
      <w:ind w:left="300" w:hanging="300"/>
    </w:pPr>
  </w:style>
  <w:style w:type="paragraph" w:styleId="ListNumber4">
    <w:name w:val="List Number 4"/>
    <w:basedOn w:val="Normal"/>
    <w:rsid w:val="00BB74D4"/>
    <w:pPr>
      <w:tabs>
        <w:tab w:val="num" w:pos="1440"/>
      </w:tabs>
      <w:ind w:left="1440" w:hanging="360"/>
    </w:pPr>
  </w:style>
  <w:style w:type="paragraph" w:styleId="ListNumber5">
    <w:name w:val="List Number 5"/>
    <w:basedOn w:val="Normal"/>
    <w:rsid w:val="00BB74D4"/>
    <w:pPr>
      <w:tabs>
        <w:tab w:val="num" w:pos="1800"/>
      </w:tabs>
      <w:ind w:left="1800" w:hanging="360"/>
    </w:pPr>
  </w:style>
  <w:style w:type="paragraph" w:styleId="MacroText">
    <w:name w:val="macro"/>
    <w:semiHidden/>
    <w:rsid w:val="00BB74D4"/>
    <w:pPr>
      <w:tabs>
        <w:tab w:val="left" w:pos="480"/>
        <w:tab w:val="left" w:pos="960"/>
        <w:tab w:val="left" w:pos="1440"/>
        <w:tab w:val="left" w:pos="1920"/>
        <w:tab w:val="left" w:pos="2400"/>
        <w:tab w:val="left" w:pos="2880"/>
        <w:tab w:val="left" w:pos="3360"/>
        <w:tab w:val="left" w:pos="3840"/>
        <w:tab w:val="left" w:pos="4320"/>
      </w:tabs>
      <w:spacing w:after="160" w:line="240" w:lineRule="exact"/>
    </w:pPr>
    <w:rPr>
      <w:rFonts w:ascii="Courier New" w:hAnsi="Courier New" w:cs="Courier New"/>
      <w:lang w:val="en-US" w:eastAsia="en-US"/>
    </w:rPr>
  </w:style>
  <w:style w:type="paragraph" w:styleId="MessageHeader">
    <w:name w:val="Message Header"/>
    <w:basedOn w:val="Normal"/>
    <w:rsid w:val="00BB74D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B74D4"/>
    <w:rPr>
      <w:sz w:val="24"/>
      <w:szCs w:val="24"/>
    </w:rPr>
  </w:style>
  <w:style w:type="paragraph" w:styleId="NoteHeading">
    <w:name w:val="Note Heading"/>
    <w:basedOn w:val="Normal"/>
    <w:next w:val="Normal"/>
    <w:rsid w:val="00BB74D4"/>
  </w:style>
  <w:style w:type="paragraph" w:styleId="PlainText">
    <w:name w:val="Plain Text"/>
    <w:basedOn w:val="Normal"/>
    <w:rsid w:val="00BB74D4"/>
    <w:rPr>
      <w:rFonts w:ascii="Courier New" w:hAnsi="Courier New" w:cs="Courier New"/>
      <w:sz w:val="20"/>
    </w:rPr>
  </w:style>
  <w:style w:type="paragraph" w:styleId="Salutation">
    <w:name w:val="Salutation"/>
    <w:basedOn w:val="Normal"/>
    <w:next w:val="Normal"/>
    <w:rsid w:val="00BB74D4"/>
  </w:style>
  <w:style w:type="paragraph" w:styleId="Signature">
    <w:name w:val="Signature"/>
    <w:basedOn w:val="Normal"/>
    <w:rsid w:val="00BB74D4"/>
    <w:pPr>
      <w:ind w:left="4320"/>
    </w:pPr>
  </w:style>
  <w:style w:type="paragraph" w:styleId="Subtitle">
    <w:name w:val="Subtitle"/>
    <w:basedOn w:val="Normal"/>
    <w:qFormat/>
    <w:rsid w:val="00BB74D4"/>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B74D4"/>
    <w:pPr>
      <w:ind w:left="210" w:hanging="210"/>
    </w:pPr>
  </w:style>
  <w:style w:type="paragraph" w:styleId="TableofFigures">
    <w:name w:val="table of figures"/>
    <w:basedOn w:val="Normal"/>
    <w:next w:val="Normal"/>
    <w:semiHidden/>
    <w:rsid w:val="00BB74D4"/>
    <w:pPr>
      <w:ind w:left="420" w:hanging="420"/>
    </w:pPr>
  </w:style>
  <w:style w:type="paragraph" w:styleId="Title">
    <w:name w:val="Title"/>
    <w:basedOn w:val="Normal"/>
    <w:qFormat/>
    <w:rsid w:val="00BB74D4"/>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B74D4"/>
    <w:pPr>
      <w:spacing w:before="120"/>
    </w:pPr>
    <w:rPr>
      <w:rFonts w:ascii="Arial" w:hAnsi="Arial" w:cs="Arial"/>
      <w:b/>
      <w:bCs/>
      <w:sz w:val="24"/>
      <w:szCs w:val="24"/>
    </w:rPr>
  </w:style>
  <w:style w:type="paragraph" w:customStyle="1" w:styleId="Lab2h1">
    <w:name w:val="Lab2_h1"/>
    <w:next w:val="Lab2norm"/>
    <w:rsid w:val="00BB74D4"/>
    <w:pPr>
      <w:tabs>
        <w:tab w:val="left" w:pos="-638"/>
        <w:tab w:val="left" w:pos="6752"/>
      </w:tabs>
      <w:spacing w:after="100" w:afterAutospacing="1"/>
      <w:ind w:left="-1890"/>
    </w:pPr>
    <w:rPr>
      <w:rFonts w:ascii="Arial Narrow" w:hAnsi="Arial Narrow"/>
      <w:b/>
      <w:bCs/>
      <w:sz w:val="34"/>
      <w:lang w:val="en-US" w:eastAsia="en-US"/>
    </w:rPr>
  </w:style>
  <w:style w:type="paragraph" w:customStyle="1" w:styleId="Lab2norm">
    <w:name w:val="Lab2_norm"/>
    <w:basedOn w:val="Tp"/>
    <w:rsid w:val="00BB74D4"/>
    <w:pPr>
      <w:tabs>
        <w:tab w:val="clear" w:pos="540"/>
        <w:tab w:val="left" w:pos="-638"/>
        <w:tab w:val="left" w:pos="6752"/>
      </w:tabs>
      <w:spacing w:before="0" w:after="160"/>
      <w:ind w:left="-1886" w:right="216"/>
    </w:pPr>
    <w:rPr>
      <w:sz w:val="21"/>
    </w:rPr>
  </w:style>
  <w:style w:type="paragraph" w:customStyle="1" w:styleId="Lab2h2">
    <w:name w:val="Lab2_h2"/>
    <w:basedOn w:val="Tp"/>
    <w:next w:val="Lab2norm"/>
    <w:rsid w:val="00BB74D4"/>
    <w:pPr>
      <w:tabs>
        <w:tab w:val="clear" w:pos="540"/>
        <w:tab w:val="left" w:pos="-638"/>
        <w:tab w:val="left" w:pos="6752"/>
      </w:tabs>
      <w:spacing w:before="340" w:after="40" w:line="300" w:lineRule="exact"/>
      <w:ind w:left="-1886" w:right="216"/>
    </w:pPr>
    <w:rPr>
      <w:rFonts w:ascii="Arial Narrow" w:hAnsi="Arial Narrow"/>
      <w:b/>
      <w:sz w:val="30"/>
    </w:rPr>
  </w:style>
  <w:style w:type="paragraph" w:customStyle="1" w:styleId="Lab2iconH">
    <w:name w:val="Lab2_icon_H"/>
    <w:basedOn w:val="Normal"/>
    <w:rsid w:val="00BB74D4"/>
    <w:pPr>
      <w:tabs>
        <w:tab w:val="left" w:pos="1008"/>
      </w:tabs>
      <w:spacing w:after="60"/>
      <w:ind w:left="693" w:hanging="630"/>
    </w:pPr>
    <w:rPr>
      <w:sz w:val="19"/>
    </w:rPr>
  </w:style>
  <w:style w:type="paragraph" w:customStyle="1" w:styleId="Lab2iconQ">
    <w:name w:val="Lab2_icon_Q"/>
    <w:basedOn w:val="Lab2iconH"/>
    <w:next w:val="Lab2iconAnswer"/>
    <w:rsid w:val="00BB74D4"/>
  </w:style>
  <w:style w:type="paragraph" w:customStyle="1" w:styleId="Lab2iconAnswer">
    <w:name w:val="Lab2_icon_Answer"/>
    <w:basedOn w:val="Lab2iconQ"/>
    <w:rsid w:val="00BB74D4"/>
    <w:pPr>
      <w:ind w:firstLine="0"/>
    </w:pPr>
    <w:rPr>
      <w:b/>
      <w:bCs/>
    </w:rPr>
  </w:style>
  <w:style w:type="paragraph" w:customStyle="1" w:styleId="Lab2iconFillin">
    <w:name w:val="Lab2_icon_Fillin"/>
    <w:basedOn w:val="Lab2iconAnswer"/>
    <w:rsid w:val="00BB74D4"/>
    <w:pPr>
      <w:pBdr>
        <w:bottom w:val="single" w:sz="8" w:space="1" w:color="auto"/>
        <w:between w:val="single" w:sz="8" w:space="1" w:color="auto"/>
      </w:pBdr>
      <w:ind w:left="691" w:right="144"/>
    </w:pPr>
  </w:style>
  <w:style w:type="paragraph" w:customStyle="1" w:styleId="Lab2iconI">
    <w:name w:val="Lab2_icon_I"/>
    <w:basedOn w:val="Normal"/>
    <w:rsid w:val="00BB74D4"/>
    <w:pPr>
      <w:tabs>
        <w:tab w:val="left" w:pos="1008"/>
      </w:tabs>
      <w:spacing w:after="60"/>
      <w:ind w:left="692" w:right="432" w:hanging="634"/>
    </w:pPr>
    <w:rPr>
      <w:sz w:val="19"/>
    </w:rPr>
  </w:style>
  <w:style w:type="paragraph" w:customStyle="1" w:styleId="Lab2iconIW">
    <w:name w:val="Lab2_icon_I_W"/>
    <w:basedOn w:val="Lab2iconI"/>
    <w:rsid w:val="00BB74D4"/>
    <w:pPr>
      <w:tabs>
        <w:tab w:val="clear" w:pos="1008"/>
      </w:tabs>
      <w:ind w:left="-882" w:firstLine="0"/>
    </w:pPr>
    <w:rPr>
      <w:rFonts w:ascii="Times New Roman Bold" w:hAnsi="Times New Roman Bold"/>
    </w:rPr>
  </w:style>
  <w:style w:type="paragraph" w:customStyle="1" w:styleId="Lab2iconN">
    <w:name w:val="Lab2_icon_N"/>
    <w:basedOn w:val="Normal"/>
    <w:rsid w:val="00BB74D4"/>
    <w:pPr>
      <w:tabs>
        <w:tab w:val="left" w:pos="1008"/>
      </w:tabs>
      <w:spacing w:after="60"/>
      <w:ind w:left="693" w:hanging="630"/>
    </w:pPr>
    <w:rPr>
      <w:sz w:val="19"/>
    </w:rPr>
  </w:style>
  <w:style w:type="paragraph" w:customStyle="1" w:styleId="Lab2tablestart">
    <w:name w:val="Lab2_table_start"/>
    <w:basedOn w:val="Tes"/>
    <w:rsid w:val="00BB74D4"/>
    <w:pPr>
      <w:pBdr>
        <w:bottom w:val="single" w:sz="8" w:space="1" w:color="auto"/>
      </w:pBdr>
      <w:ind w:left="-1890" w:right="-372"/>
    </w:pPr>
  </w:style>
  <w:style w:type="paragraph" w:customStyle="1" w:styleId="Lab2View">
    <w:name w:val="Lab2_View"/>
    <w:basedOn w:val="Lab2iconH"/>
    <w:rsid w:val="00BB74D4"/>
    <w:pPr>
      <w:ind w:left="936" w:right="144" w:firstLine="0"/>
    </w:pPr>
    <w:rPr>
      <w:i/>
      <w:iCs/>
    </w:rPr>
  </w:style>
  <w:style w:type="paragraph" w:customStyle="1" w:styleId="Labnorm">
    <w:name w:val="Lab_norm"/>
    <w:basedOn w:val="Tp"/>
    <w:rsid w:val="00BB74D4"/>
    <w:pPr>
      <w:tabs>
        <w:tab w:val="clear" w:pos="540"/>
        <w:tab w:val="left" w:pos="-638"/>
        <w:tab w:val="left" w:pos="6752"/>
      </w:tabs>
      <w:spacing w:before="100"/>
      <w:ind w:left="-1890" w:right="216"/>
    </w:pPr>
    <w:rPr>
      <w:sz w:val="21"/>
    </w:rPr>
  </w:style>
  <w:style w:type="paragraph" w:customStyle="1" w:styleId="Pb">
    <w:name w:val="Pb"/>
    <w:next w:val="Normal"/>
    <w:rsid w:val="00BB74D4"/>
    <w:pPr>
      <w:keepNext/>
      <w:pageBreakBefore/>
      <w:framePr w:hSpace="180" w:wrap="around" w:vAnchor="text" w:hAnchor="page" w:y="1"/>
      <w:spacing w:line="80" w:lineRule="exact"/>
      <w:ind w:left="-280"/>
    </w:pPr>
    <w:rPr>
      <w:sz w:val="12"/>
      <w:lang w:val="en-US" w:eastAsia="en-US"/>
    </w:rPr>
  </w:style>
  <w:style w:type="paragraph" w:customStyle="1" w:styleId="Lab2thf">
    <w:name w:val="Lab2_thf"/>
    <w:basedOn w:val="Normal"/>
    <w:rsid w:val="00BB74D4"/>
    <w:pPr>
      <w:keepNext/>
      <w:keepLines/>
      <w:spacing w:before="220" w:after="140" w:line="220" w:lineRule="exact"/>
      <w:ind w:left="187"/>
    </w:pPr>
    <w:rPr>
      <w:rFonts w:ascii="Arial" w:hAnsi="Arial" w:cs="Arial"/>
      <w:b/>
      <w:bCs/>
      <w:sz w:val="19"/>
    </w:rPr>
  </w:style>
  <w:style w:type="paragraph" w:customStyle="1" w:styleId="Lab2th">
    <w:name w:val="Lab2_th"/>
    <w:basedOn w:val="Lab2thf"/>
    <w:rsid w:val="00BB74D4"/>
  </w:style>
  <w:style w:type="paragraph" w:customStyle="1" w:styleId="Lab2Tpl">
    <w:name w:val="Lab2_Tpl"/>
    <w:basedOn w:val="Normal"/>
    <w:rsid w:val="00BB74D4"/>
    <w:pPr>
      <w:numPr>
        <w:numId w:val="10"/>
      </w:numPr>
      <w:spacing w:before="20" w:after="60"/>
      <w:ind w:right="144"/>
    </w:pPr>
    <w:rPr>
      <w:sz w:val="19"/>
    </w:rPr>
  </w:style>
  <w:style w:type="paragraph" w:customStyle="1" w:styleId="Lab2Tpn">
    <w:name w:val="Lab2_Tpn"/>
    <w:basedOn w:val="Tp"/>
    <w:rsid w:val="00BB74D4"/>
    <w:pPr>
      <w:tabs>
        <w:tab w:val="clear" w:pos="540"/>
        <w:tab w:val="left" w:pos="533"/>
      </w:tabs>
      <w:ind w:left="533" w:right="144" w:hanging="317"/>
    </w:pPr>
  </w:style>
  <w:style w:type="paragraph" w:customStyle="1" w:styleId="Lab2Lb1">
    <w:name w:val="Lab2_Lb1"/>
    <w:basedOn w:val="Lb1"/>
    <w:rsid w:val="00BB74D4"/>
    <w:pPr>
      <w:tabs>
        <w:tab w:val="clear" w:pos="300"/>
        <w:tab w:val="clear" w:pos="360"/>
        <w:tab w:val="left" w:pos="-1570"/>
      </w:tabs>
      <w:ind w:left="-1586"/>
    </w:pPr>
  </w:style>
  <w:style w:type="paragraph" w:customStyle="1" w:styleId="Lab2Lb2">
    <w:name w:val="Lab2_Lb2"/>
    <w:basedOn w:val="Lab2Lb1"/>
    <w:rsid w:val="00BB74D4"/>
    <w:pPr>
      <w:tabs>
        <w:tab w:val="clear" w:pos="-1570"/>
        <w:tab w:val="left" w:pos="-1282"/>
      </w:tabs>
      <w:ind w:left="-1282" w:hanging="302"/>
    </w:pPr>
  </w:style>
  <w:style w:type="paragraph" w:customStyle="1" w:styleId="La0ART">
    <w:name w:val="La0_ART"/>
    <w:basedOn w:val="La0"/>
    <w:rsid w:val="00BB74D4"/>
    <w:pPr>
      <w:spacing w:before="80" w:after="240" w:line="240" w:lineRule="auto"/>
    </w:pPr>
  </w:style>
  <w:style w:type="paragraph" w:customStyle="1" w:styleId="Lab2AnswerArt">
    <w:name w:val="Lab2_Answer_Art"/>
    <w:basedOn w:val="Art"/>
    <w:rsid w:val="00BB74D4"/>
    <w:pPr>
      <w:ind w:left="691" w:right="144"/>
    </w:pPr>
  </w:style>
  <w:style w:type="paragraph" w:customStyle="1" w:styleId="La1ART">
    <w:name w:val="La1_ART"/>
    <w:basedOn w:val="La1"/>
    <w:rsid w:val="00BB74D4"/>
    <w:pPr>
      <w:spacing w:before="80" w:after="240" w:line="240" w:lineRule="auto"/>
      <w:ind w:left="302"/>
    </w:pPr>
  </w:style>
  <w:style w:type="paragraph" w:customStyle="1" w:styleId="La2ART">
    <w:name w:val="La2_ART"/>
    <w:basedOn w:val="La2"/>
    <w:rsid w:val="00BB74D4"/>
    <w:pPr>
      <w:spacing w:before="80" w:after="240" w:line="240" w:lineRule="auto"/>
      <w:ind w:left="605"/>
    </w:pPr>
  </w:style>
  <w:style w:type="paragraph" w:customStyle="1" w:styleId="LogoMod">
    <w:name w:val="Logo_Mod"/>
    <w:basedOn w:val="Normal"/>
    <w:rsid w:val="00BB74D4"/>
    <w:pPr>
      <w:framePr w:w="4626" w:h="1726" w:hRule="exact" w:hSpace="187" w:wrap="around" w:vAnchor="page" w:hAnchor="page" w:x="849" w:y="721" w:anchorLock="1"/>
      <w:spacing w:line="240" w:lineRule="atLeast"/>
    </w:pPr>
  </w:style>
  <w:style w:type="paragraph" w:customStyle="1" w:styleId="Lab2Tp">
    <w:name w:val="Lab2_Tp"/>
    <w:basedOn w:val="Lab2Tpn"/>
    <w:rsid w:val="00BB74D4"/>
    <w:pPr>
      <w:tabs>
        <w:tab w:val="clear" w:pos="533"/>
        <w:tab w:val="left" w:pos="547"/>
      </w:tabs>
      <w:ind w:left="187" w:firstLine="0"/>
    </w:pPr>
  </w:style>
  <w:style w:type="paragraph" w:customStyle="1" w:styleId="ArtL2">
    <w:name w:val="ArtL2"/>
    <w:basedOn w:val="Lp2"/>
    <w:rsid w:val="00BB74D4"/>
    <w:pPr>
      <w:spacing w:line="240" w:lineRule="auto"/>
      <w:ind w:left="605"/>
    </w:pPr>
  </w:style>
  <w:style w:type="paragraph" w:customStyle="1" w:styleId="Lab2tpb">
    <w:name w:val="Lab2_tpb"/>
    <w:basedOn w:val="Lab2Tp"/>
    <w:rsid w:val="00BB74D4"/>
    <w:pPr>
      <w:numPr>
        <w:numId w:val="1"/>
      </w:numPr>
      <w:tabs>
        <w:tab w:val="clear" w:pos="547"/>
        <w:tab w:val="left" w:pos="835"/>
      </w:tabs>
    </w:pPr>
  </w:style>
  <w:style w:type="paragraph" w:customStyle="1" w:styleId="Lab2iconAnswerEx0">
    <w:name w:val="Lab2_icon_AnswerEx0"/>
    <w:rsid w:val="00BB74D4"/>
    <w:pPr>
      <w:spacing w:before="20" w:after="60" w:line="240" w:lineRule="exact"/>
      <w:ind w:left="706" w:right="144"/>
    </w:pPr>
    <w:rPr>
      <w:rFonts w:ascii="Lucida Sans Typewriter" w:hAnsi="Lucida Sans Typewriter"/>
      <w:b/>
      <w:bCs/>
      <w:sz w:val="18"/>
      <w:szCs w:val="18"/>
      <w:lang w:val="en-US" w:eastAsia="en-US"/>
    </w:rPr>
  </w:style>
  <w:style w:type="paragraph" w:customStyle="1" w:styleId="LogoBook">
    <w:name w:val="Logo_Book"/>
    <w:basedOn w:val="LogoMod"/>
    <w:rsid w:val="00BB74D4"/>
    <w:pPr>
      <w:framePr w:w="0" w:hRule="auto" w:wrap="around" w:x="2017" w:y="1513"/>
    </w:pPr>
  </w:style>
  <w:style w:type="paragraph" w:customStyle="1" w:styleId="Lab2iconAnswerEx1">
    <w:name w:val="Lab2_icon_AnswerEx1"/>
    <w:basedOn w:val="Lab2iconAnswerEx0"/>
    <w:rsid w:val="00BB74D4"/>
    <w:pPr>
      <w:ind w:left="1037"/>
    </w:pPr>
  </w:style>
  <w:style w:type="paragraph" w:customStyle="1" w:styleId="Lab2iconAnswerLn1">
    <w:name w:val="Lab2_icon_AnswerLn1"/>
    <w:basedOn w:val="Lab2iconAnswer"/>
    <w:rsid w:val="00BB74D4"/>
    <w:pPr>
      <w:tabs>
        <w:tab w:val="num" w:pos="1246"/>
        <w:tab w:val="left" w:pos="1426"/>
      </w:tabs>
      <w:spacing w:before="20"/>
      <w:ind w:left="1023" w:hanging="317"/>
    </w:pPr>
  </w:style>
  <w:style w:type="paragraph" w:customStyle="1" w:styleId="Lab2iconAnswerTpb">
    <w:name w:val="Lab2_icon_AnswerTpb"/>
    <w:basedOn w:val="Lab2iconAnswer"/>
    <w:rsid w:val="00BB74D4"/>
    <w:pPr>
      <w:tabs>
        <w:tab w:val="num" w:pos="1051"/>
      </w:tabs>
      <w:spacing w:before="20"/>
      <w:ind w:left="1023" w:right="144" w:hanging="317"/>
    </w:pPr>
  </w:style>
  <w:style w:type="paragraph" w:customStyle="1" w:styleId="Lab2tpb1">
    <w:name w:val="Lab2_tpb1"/>
    <w:basedOn w:val="Lab2Tp"/>
    <w:rsid w:val="00BB74D4"/>
    <w:pPr>
      <w:tabs>
        <w:tab w:val="num" w:pos="576"/>
        <w:tab w:val="left" w:pos="936"/>
      </w:tabs>
      <w:ind w:left="518" w:hanging="302"/>
    </w:pPr>
  </w:style>
  <w:style w:type="paragraph" w:customStyle="1" w:styleId="Lab2TpEx1">
    <w:name w:val="Lab2_TpEx1"/>
    <w:rsid w:val="00BB74D4"/>
    <w:pPr>
      <w:spacing w:before="20" w:after="60" w:line="240" w:lineRule="exact"/>
      <w:ind w:left="533" w:right="144"/>
    </w:pPr>
    <w:rPr>
      <w:rFonts w:ascii="Lucida Sans Typewriter" w:hAnsi="Lucida Sans Typewriter"/>
      <w:sz w:val="18"/>
      <w:szCs w:val="18"/>
      <w:lang w:val="en-US" w:eastAsia="en-US"/>
    </w:rPr>
  </w:style>
  <w:style w:type="paragraph" w:styleId="BalloonText">
    <w:name w:val="Balloon Text"/>
    <w:basedOn w:val="Normal"/>
    <w:semiHidden/>
    <w:rsid w:val="00BB74D4"/>
    <w:rPr>
      <w:rFonts w:ascii="Tahoma" w:hAnsi="Tahoma" w:cs="Tahoma"/>
      <w:sz w:val="16"/>
      <w:szCs w:val="16"/>
    </w:rPr>
  </w:style>
  <w:style w:type="paragraph" w:customStyle="1" w:styleId="WMRule">
    <w:name w:val="WMRule"/>
    <w:basedOn w:val="Normal"/>
    <w:next w:val="Normal"/>
    <w:rsid w:val="00BB74D4"/>
    <w:pPr>
      <w:ind w:left="-2275"/>
    </w:pPr>
    <w:rPr>
      <w:rFonts w:ascii="Times New Roman Bold" w:hAnsi="Times New Roman Bold"/>
      <w:b/>
      <w:smallCaps/>
      <w:szCs w:val="21"/>
    </w:rPr>
  </w:style>
  <w:style w:type="paragraph" w:customStyle="1" w:styleId="ExSpacer">
    <w:name w:val="ExSpacer"/>
    <w:next w:val="Ln1"/>
    <w:rsid w:val="00BB74D4"/>
    <w:pPr>
      <w:keepLines/>
      <w:spacing w:line="240" w:lineRule="exact"/>
      <w:jc w:val="right"/>
    </w:pPr>
    <w:rPr>
      <w:rFonts w:ascii="Lucida Sans Typewriter" w:hAnsi="Lucida Sans Typewriter"/>
      <w:sz w:val="18"/>
      <w:lang w:val="en-US" w:eastAsia="en-US"/>
    </w:rPr>
  </w:style>
  <w:style w:type="character" w:customStyle="1" w:styleId="ModuleTitleChar">
    <w:name w:val="ModuleTitle Char"/>
    <w:link w:val="ModuleTitle"/>
    <w:rsid w:val="00B154D6"/>
    <w:rPr>
      <w:rFonts w:ascii="Arial" w:hAnsi="Arial"/>
      <w:sz w:val="60"/>
      <w:lang w:val="en-US" w:eastAsia="en-US" w:bidi="ar-SA"/>
    </w:rPr>
  </w:style>
  <w:style w:type="paragraph" w:customStyle="1" w:styleId="Bullets">
    <w:name w:val="Bullets"/>
    <w:basedOn w:val="Normal"/>
    <w:autoRedefine/>
    <w:rsid w:val="008A240D"/>
    <w:pPr>
      <w:numPr>
        <w:numId w:val="2"/>
      </w:numPr>
      <w:tabs>
        <w:tab w:val="clear" w:pos="720"/>
        <w:tab w:val="left" w:pos="288"/>
      </w:tabs>
      <w:spacing w:after="60" w:line="240" w:lineRule="auto"/>
      <w:ind w:left="288" w:hanging="288"/>
    </w:pPr>
    <w:rPr>
      <w:szCs w:val="21"/>
    </w:rPr>
  </w:style>
  <w:style w:type="character" w:customStyle="1" w:styleId="RuleChar">
    <w:name w:val="Rule Char"/>
    <w:link w:val="Rule"/>
    <w:rsid w:val="008A240D"/>
    <w:rPr>
      <w:color w:val="FFFFFF"/>
      <w:sz w:val="8"/>
      <w:lang w:val="en-US" w:eastAsia="en-US" w:bidi="ar-SA"/>
    </w:rPr>
  </w:style>
  <w:style w:type="character" w:customStyle="1" w:styleId="Bold">
    <w:name w:val="Bold"/>
    <w:aliases w:val="b"/>
    <w:rsid w:val="008A240D"/>
    <w:rPr>
      <w:b/>
    </w:rPr>
  </w:style>
  <w:style w:type="paragraph" w:customStyle="1" w:styleId="Label">
    <w:name w:val="Label"/>
    <w:aliases w:val="l"/>
    <w:basedOn w:val="Normal"/>
    <w:next w:val="Normal"/>
    <w:rsid w:val="008A240D"/>
    <w:pPr>
      <w:spacing w:before="60" w:after="60" w:line="260" w:lineRule="exact"/>
    </w:pPr>
    <w:rPr>
      <w:rFonts w:ascii="Verdana" w:hAnsi="Verdana"/>
      <w:b/>
      <w:color w:val="000000"/>
      <w:sz w:val="20"/>
    </w:rPr>
  </w:style>
  <w:style w:type="paragraph" w:styleId="CommentSubject">
    <w:name w:val="annotation subject"/>
    <w:basedOn w:val="CommentText"/>
    <w:next w:val="CommentText"/>
    <w:semiHidden/>
    <w:rsid w:val="00444242"/>
    <w:pPr>
      <w:spacing w:after="160"/>
    </w:pPr>
    <w:rPr>
      <w:b/>
      <w:bCs/>
      <w:color w:val="auto"/>
      <w:sz w:val="20"/>
    </w:rPr>
  </w:style>
  <w:style w:type="paragraph" w:customStyle="1" w:styleId="Note">
    <w:name w:val="Note"/>
    <w:basedOn w:val="Lab2View"/>
    <w:rsid w:val="0020760B"/>
    <w:pPr>
      <w:shd w:val="clear" w:color="auto" w:fill="E0E0E0"/>
      <w:tabs>
        <w:tab w:val="clear" w:pos="1008"/>
        <w:tab w:val="left" w:pos="619"/>
      </w:tabs>
      <w:ind w:left="619" w:right="418"/>
    </w:pPr>
    <w:rPr>
      <w:szCs w:val="19"/>
    </w:rPr>
  </w:style>
  <w:style w:type="paragraph" w:customStyle="1" w:styleId="DefaultParagraphFontParaChar">
    <w:name w:val="Default Paragraph Font Para Char"/>
    <w:basedOn w:val="Normal"/>
    <w:rsid w:val="00843336"/>
    <w:rPr>
      <w:rFonts w:ascii="Verdana" w:hAnsi="Verdana"/>
    </w:rPr>
  </w:style>
  <w:style w:type="paragraph" w:customStyle="1" w:styleId="Char">
    <w:name w:val="Char"/>
    <w:basedOn w:val="Normal"/>
    <w:rsid w:val="004367C8"/>
    <w:rPr>
      <w:rFonts w:ascii="Verdana" w:hAnsi="Verdana"/>
    </w:rPr>
  </w:style>
  <w:style w:type="character" w:styleId="Hyperlink">
    <w:name w:val="Hyperlink"/>
    <w:rsid w:val="00CF1921"/>
    <w:rPr>
      <w:color w:val="0000FF"/>
      <w:u w:val="single"/>
    </w:rPr>
  </w:style>
  <w:style w:type="character" w:styleId="UnresolvedMention">
    <w:name w:val="Unresolved Mention"/>
    <w:basedOn w:val="DefaultParagraphFont"/>
    <w:uiPriority w:val="99"/>
    <w:semiHidden/>
    <w:unhideWhenUsed/>
    <w:rsid w:val="00790AA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7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docs.microsoft.com/en-us/biztalk/core/biztalk-editor-keyboard-shortcu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Tools\Template\coursewarede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279c20c3caf3300dae6b438536eb8c56">
  <xsd:schema xmlns:xsd="http://www.w3.org/2001/XMLSchema" xmlns:p="http://schemas.microsoft.com/office/2006/metadata/properties" targetNamespace="http://schemas.microsoft.com/office/2006/metadata/properties" ma:root="true" ma:fieldsID="0d2e1ca116041f9e11471c52c4c9d6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F922DA-3CB5-46D9-BF01-D50462C4AA3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8FB4336-214B-4308-9422-70F254204A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0E0980D-D491-4C3B-9DF3-9E8D4930A7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coursewaredev.dot</Template>
  <TotalTime>142</TotalTime>
  <Pages>15</Pages>
  <Words>2755</Words>
  <Characters>15706</Characters>
  <Application>Microsoft Office Word</Application>
  <DocSecurity>0</DocSecurity>
  <Lines>130</Lines>
  <Paragraphs>36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BTSHOL02 Working with Schemas</vt:lpstr>
      <vt:lpstr>BTSHOL01 Working with Schemas</vt:lpstr>
    </vt:vector>
  </TitlesOfParts>
  <Manager/>
  <Company/>
  <LinksUpToDate>false</LinksUpToDate>
  <CharactersWithSpaces>18425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BTSHOL02 Working with Schemas</dc:title>
  <dc:subject/>
  <dc:creator>Johan.Hedberg@enfo.se</dc:creator>
  <cp:keywords>A372, BizTalk Server 2013</cp:keywords>
  <dc:description/>
  <cp:lastModifiedBy>Johan Hedberg</cp:lastModifiedBy>
  <cp:revision>7</cp:revision>
  <cp:lastPrinted>2005-06-07T10:40:00Z</cp:lastPrinted>
  <dcterms:created xsi:type="dcterms:W3CDTF">2016-11-19T16:30:00Z</dcterms:created>
  <dcterms:modified xsi:type="dcterms:W3CDTF">2019-01-21T07:04:00Z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3.2.1201</vt:lpwstr>
  </property>
</Properties>
</file>