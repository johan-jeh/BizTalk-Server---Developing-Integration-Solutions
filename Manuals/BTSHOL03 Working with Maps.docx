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0A4" w:rsidRPr="00CA3B0B" w:rsidRDefault="00CD0593" w:rsidP="002E49D6">
      <w:pPr>
        <w:pStyle w:val="Heading1"/>
      </w:pPr>
      <w:bookmarkStart w:id="0" w:name="_GoBack"/>
      <w:bookmarkEnd w:id="0"/>
      <w:r>
        <w:rPr>
          <w:szCs w:val="56"/>
          <w:lang w:bidi="he-IL"/>
        </w:rPr>
        <w:t>BTSHOL03</w:t>
      </w:r>
      <w:r w:rsidR="006229E2">
        <w:rPr>
          <w:szCs w:val="56"/>
          <w:lang w:bidi="he-IL"/>
        </w:rPr>
        <w:t>:</w:t>
      </w:r>
      <w:r w:rsidR="00F24FEB" w:rsidRPr="00F24FEB">
        <w:rPr>
          <w:szCs w:val="56"/>
          <w:lang w:bidi="he-IL"/>
        </w:rPr>
        <w:t xml:space="preserve"> Working with Maps</w:t>
      </w:r>
    </w:p>
    <w:p w:rsidR="004E60A4" w:rsidRDefault="004E60A4" w:rsidP="004E60A4">
      <w:pPr>
        <w:pStyle w:val="MarginHeading"/>
        <w:framePr w:wrap="around"/>
      </w:pPr>
      <w:bookmarkStart w:id="1" w:name="Mod06_Lab1"/>
      <w:r>
        <w:t>Objective</w:t>
      </w:r>
    </w:p>
    <w:p w:rsidR="004E60A4" w:rsidRDefault="004E60A4" w:rsidP="004E60A4">
      <w:r>
        <w:t>After completing this lab, you will be able to:</w:t>
      </w:r>
    </w:p>
    <w:p w:rsidR="004E60A4" w:rsidRDefault="004E60A4" w:rsidP="004E60A4">
      <w:pPr>
        <w:pStyle w:val="Lb1"/>
      </w:pPr>
      <w:r>
        <w:t>Create a map by using BizTalk Mapper.</w:t>
      </w:r>
    </w:p>
    <w:p w:rsidR="004E60A4" w:rsidRDefault="004E60A4" w:rsidP="004E60A4">
      <w:pPr>
        <w:pStyle w:val="Lb1"/>
      </w:pPr>
      <w:r>
        <w:t xml:space="preserve">Add </w:t>
      </w:r>
      <w:proofErr w:type="spellStart"/>
      <w:r>
        <w:t>functoids</w:t>
      </w:r>
      <w:proofErr w:type="spellEnd"/>
      <w:r>
        <w:t xml:space="preserve"> to a map.</w:t>
      </w:r>
    </w:p>
    <w:p w:rsidR="004E60A4" w:rsidRPr="009A6B1B" w:rsidRDefault="004E60A4" w:rsidP="004E60A4">
      <w:pPr>
        <w:pStyle w:val="Lb1"/>
        <w:rPr>
          <w:b/>
        </w:rPr>
      </w:pPr>
      <w:r>
        <w:t>Validate a map.</w:t>
      </w:r>
    </w:p>
    <w:p w:rsidR="004E60A4" w:rsidRDefault="004E60A4" w:rsidP="004E60A4">
      <w:pPr>
        <w:pStyle w:val="Lb1"/>
      </w:pPr>
      <w:r>
        <w:t>Build a map project.</w:t>
      </w:r>
    </w:p>
    <w:p w:rsidR="00A62DCB" w:rsidRDefault="00A62DCB" w:rsidP="004E60A4">
      <w:pPr>
        <w:pStyle w:val="Lb1"/>
      </w:pPr>
      <w:r>
        <w:t>Debug a map</w:t>
      </w:r>
    </w:p>
    <w:p w:rsidR="004E60A4" w:rsidRDefault="004E60A4" w:rsidP="004E60A4">
      <w:pPr>
        <w:pStyle w:val="Leh"/>
      </w:pPr>
    </w:p>
    <w:p w:rsidR="004E60A4" w:rsidRDefault="004E60A4" w:rsidP="004E60A4">
      <w:pPr>
        <w:pStyle w:val="Rmh"/>
        <w:framePr w:wrap="around"/>
      </w:pPr>
      <w:r>
        <w:t>Scenario</w:t>
      </w:r>
    </w:p>
    <w:p w:rsidR="004E60A4" w:rsidRDefault="004E60A4" w:rsidP="004E60A4">
      <w:r>
        <w:t xml:space="preserve">As part of a business-to-business (B2B) process, Northwind Traders needs to send orders to a supplier named </w:t>
      </w:r>
      <w:proofErr w:type="spellStart"/>
      <w:r>
        <w:t>Fabrikam</w:t>
      </w:r>
      <w:proofErr w:type="spellEnd"/>
      <w:r>
        <w:t xml:space="preserve">. Northwind Traders uses a file format for customer orders that is different from the purchase order format that </w:t>
      </w:r>
      <w:proofErr w:type="spellStart"/>
      <w:r>
        <w:t>Fabrikam</w:t>
      </w:r>
      <w:proofErr w:type="spellEnd"/>
      <w:r>
        <w:t xml:space="preserve">, requires. Because of this, you must create a map to transform Northwind Trader’s customer order schema format to the purchase order schema format required by </w:t>
      </w:r>
      <w:proofErr w:type="spellStart"/>
      <w:r>
        <w:t>Fabrikam</w:t>
      </w:r>
      <w:proofErr w:type="spellEnd"/>
      <w:r>
        <w:t>.</w:t>
      </w:r>
    </w:p>
    <w:p w:rsidR="00481809" w:rsidRDefault="004E60A4" w:rsidP="004E60A4">
      <w:r>
        <w:t xml:space="preserve">In this lab, you will create a map to associate specific fields in a customer order (the source schema) to corresponding fields in </w:t>
      </w:r>
      <w:proofErr w:type="spellStart"/>
      <w:r>
        <w:t>Fabrikam’s</w:t>
      </w:r>
      <w:proofErr w:type="spellEnd"/>
      <w:r>
        <w:t xml:space="preserve"> purchase orders (the destination schema).</w:t>
      </w:r>
      <w:r w:rsidR="00481809">
        <w:t xml:space="preserve">  </w:t>
      </w:r>
    </w:p>
    <w:p w:rsidR="0081295E" w:rsidRDefault="00481809" w:rsidP="00481809">
      <w:pPr>
        <w:pStyle w:val="Rmh"/>
        <w:framePr w:wrap="around" w:x="1347" w:y="-1167"/>
      </w:pPr>
      <w:r>
        <w:t xml:space="preserve">Estimated time to complete this lab: </w:t>
      </w:r>
    </w:p>
    <w:p w:rsidR="00994104" w:rsidRDefault="00994104" w:rsidP="00481809">
      <w:pPr>
        <w:pStyle w:val="Rmh"/>
        <w:framePr w:wrap="around" w:x="1347" w:y="-1167"/>
      </w:pPr>
    </w:p>
    <w:p w:rsidR="0081295E" w:rsidRDefault="0081295E" w:rsidP="00481809">
      <w:pPr>
        <w:pStyle w:val="Rmh"/>
        <w:framePr w:wrap="around" w:x="1347" w:y="-1167"/>
      </w:pPr>
      <w:r>
        <w:t>Exercise 1-</w:t>
      </w:r>
      <w:r w:rsidR="006035E8">
        <w:t>5</w:t>
      </w:r>
      <w:r>
        <w:t>: 30 minutes</w:t>
      </w:r>
    </w:p>
    <w:p w:rsidR="00994104" w:rsidRDefault="00994104" w:rsidP="00481809">
      <w:pPr>
        <w:pStyle w:val="Rmh"/>
        <w:framePr w:wrap="around" w:x="1347" w:y="-1167"/>
      </w:pPr>
    </w:p>
    <w:p w:rsidR="00481809" w:rsidRDefault="003F61D3" w:rsidP="00481809">
      <w:pPr>
        <w:pStyle w:val="Rmh"/>
        <w:framePr w:wrap="around" w:x="1347" w:y="-1167"/>
      </w:pPr>
      <w:r>
        <w:t>Optional</w:t>
      </w:r>
      <w:r w:rsidR="0081295E">
        <w:t xml:space="preserve">: </w:t>
      </w:r>
      <w:r w:rsidR="00994104">
        <w:br/>
      </w:r>
      <w:r w:rsidR="0081295E">
        <w:t>1</w:t>
      </w:r>
      <w:r w:rsidR="00481809">
        <w:t>5</w:t>
      </w:r>
      <w:r w:rsidR="006035E8">
        <w:t>-20</w:t>
      </w:r>
      <w:r w:rsidR="00481809">
        <w:t xml:space="preserve"> minutes</w:t>
      </w:r>
    </w:p>
    <w:p w:rsidR="004E60A4" w:rsidRDefault="004E60A4" w:rsidP="004E60A4">
      <w:r>
        <w:t xml:space="preserve">You will then add </w:t>
      </w:r>
      <w:proofErr w:type="spellStart"/>
      <w:r>
        <w:t>functoids</w:t>
      </w:r>
      <w:proofErr w:type="spellEnd"/>
      <w:r>
        <w:t xml:space="preserve"> to the map to perform special transforms between fields in the source schema and destination schema.</w:t>
      </w:r>
      <w:r w:rsidR="000C405A">
        <w:t xml:space="preserve"> </w:t>
      </w:r>
      <w:r w:rsidR="00A62DCB">
        <w:t>Y</w:t>
      </w:r>
      <w:r>
        <w:t>ou will validate the map, and then build the project to compile the map and associated schemas and to confirm that there are no errors in the project.</w:t>
      </w:r>
      <w:r w:rsidR="00A62DCB">
        <w:t xml:space="preserve"> Finally, you will use map debugging to find and fix a problem with the map based on production data.</w:t>
      </w:r>
    </w:p>
    <w:p w:rsidR="002E49D6" w:rsidRDefault="002E49D6" w:rsidP="004E60A4"/>
    <w:p w:rsidR="00BE7427" w:rsidRPr="00D63635" w:rsidRDefault="00BE7427" w:rsidP="00BE7427">
      <w:pPr>
        <w:pStyle w:val="Ln1"/>
        <w:tabs>
          <w:tab w:val="clear" w:pos="720"/>
        </w:tabs>
        <w:ind w:left="0" w:firstLine="0"/>
        <w:rPr>
          <w:color w:val="FF0000"/>
          <w:sz w:val="40"/>
          <w:szCs w:val="40"/>
        </w:rPr>
      </w:pPr>
      <w:r w:rsidRPr="00D63635">
        <w:rPr>
          <w:color w:val="FF0000"/>
          <w:sz w:val="40"/>
          <w:szCs w:val="40"/>
        </w:rPr>
        <w:t>User Name:</w:t>
      </w:r>
      <w:r w:rsidRPr="00D63635">
        <w:rPr>
          <w:color w:val="FF0000"/>
          <w:sz w:val="40"/>
          <w:szCs w:val="40"/>
        </w:rPr>
        <w:tab/>
      </w:r>
      <w:r w:rsidRPr="00D63635">
        <w:rPr>
          <w:b/>
          <w:color w:val="FF0000"/>
          <w:sz w:val="40"/>
          <w:szCs w:val="40"/>
        </w:rPr>
        <w:t>Administrator</w:t>
      </w:r>
    </w:p>
    <w:p w:rsidR="00BE7427" w:rsidRPr="00D63635" w:rsidRDefault="00BE7427" w:rsidP="00BE7427">
      <w:pPr>
        <w:pStyle w:val="Ln1"/>
        <w:tabs>
          <w:tab w:val="clear" w:pos="720"/>
        </w:tabs>
        <w:ind w:left="0" w:firstLine="0"/>
        <w:rPr>
          <w:color w:val="FF0000"/>
          <w:sz w:val="40"/>
          <w:szCs w:val="40"/>
        </w:rPr>
      </w:pPr>
      <w:r w:rsidRPr="00D63635">
        <w:rPr>
          <w:color w:val="FF0000"/>
          <w:sz w:val="40"/>
          <w:szCs w:val="40"/>
        </w:rPr>
        <w:t>Password:</w:t>
      </w:r>
      <w:r w:rsidRPr="00D63635">
        <w:rPr>
          <w:color w:val="FF0000"/>
          <w:sz w:val="40"/>
          <w:szCs w:val="40"/>
        </w:rPr>
        <w:tab/>
      </w:r>
      <w:r w:rsidR="000C405A">
        <w:rPr>
          <w:b/>
          <w:color w:val="FF0000"/>
          <w:sz w:val="40"/>
          <w:szCs w:val="40"/>
        </w:rPr>
        <w:t>pass@word1</w:t>
      </w:r>
    </w:p>
    <w:p w:rsidR="004E60A4" w:rsidRDefault="004E60A4" w:rsidP="004E60A4">
      <w:pPr>
        <w:pStyle w:val="Pb"/>
        <w:framePr w:wrap="around"/>
      </w:pPr>
    </w:p>
    <w:bookmarkEnd w:id="1"/>
    <w:p w:rsidR="004E60A4" w:rsidRDefault="004E60A4" w:rsidP="004E60A4">
      <w:pPr>
        <w:pStyle w:val="Lab2h1"/>
      </w:pPr>
      <w:r>
        <w:t>Exercise 1</w:t>
      </w:r>
      <w:r>
        <w:br/>
        <w:t>Creating a Schema Map using</w:t>
      </w:r>
      <w:r w:rsidR="00481809">
        <w:t xml:space="preserve"> the</w:t>
      </w:r>
      <w:r>
        <w:t xml:space="preserve"> BizTalk Mapper</w:t>
      </w:r>
    </w:p>
    <w:p w:rsidR="004E60A4" w:rsidRDefault="004E60A4" w:rsidP="004E60A4">
      <w:pPr>
        <w:pStyle w:val="Lab2norm"/>
      </w:pPr>
      <w:r>
        <w:t>In this exercise, you will use BizTalk Mapper to create a map. This map will be used to create links that associate the data fields between two different schemas.</w:t>
      </w:r>
    </w:p>
    <w:p w:rsidR="004E60A4" w:rsidRDefault="004E60A4" w:rsidP="004E60A4">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4E60A4">
        <w:trPr>
          <w:trHeight w:val="572"/>
        </w:trPr>
        <w:tc>
          <w:tcPr>
            <w:tcW w:w="2898" w:type="dxa"/>
            <w:shd w:val="clear" w:color="auto" w:fill="D9D9D9"/>
          </w:tcPr>
          <w:p w:rsidR="004E60A4" w:rsidRDefault="004E60A4" w:rsidP="00F639D6">
            <w:pPr>
              <w:pStyle w:val="Lab2thf"/>
            </w:pPr>
            <w:r>
              <w:t>Tasks</w:t>
            </w:r>
          </w:p>
        </w:tc>
        <w:tc>
          <w:tcPr>
            <w:tcW w:w="6162" w:type="dxa"/>
            <w:shd w:val="clear" w:color="auto" w:fill="D9D9D9"/>
          </w:tcPr>
          <w:p w:rsidR="004E60A4" w:rsidRDefault="004E60A4" w:rsidP="00F639D6">
            <w:pPr>
              <w:pStyle w:val="Lab2th"/>
            </w:pPr>
            <w:r>
              <w:t>Detailed steps</w:t>
            </w:r>
          </w:p>
        </w:tc>
      </w:tr>
      <w:tr w:rsidR="004E60A4">
        <w:tc>
          <w:tcPr>
            <w:tcW w:w="2898" w:type="dxa"/>
            <w:shd w:val="clear" w:color="auto" w:fill="FFFFFF"/>
          </w:tcPr>
          <w:p w:rsidR="004E60A4" w:rsidRDefault="004E60A4" w:rsidP="00F639D6">
            <w:pPr>
              <w:pStyle w:val="Lab2Tpn"/>
              <w:tabs>
                <w:tab w:val="clear" w:pos="533"/>
                <w:tab w:val="num" w:pos="540"/>
              </w:tabs>
              <w:ind w:left="540" w:hanging="324"/>
            </w:pPr>
            <w:r>
              <w:t>Open an existing solution.</w:t>
            </w:r>
            <w:r>
              <w:br/>
            </w:r>
            <w:r>
              <w:br/>
              <w:t>This opens a project with predefined schemas (.</w:t>
            </w:r>
            <w:proofErr w:type="spellStart"/>
            <w:r>
              <w:t>xsd</w:t>
            </w:r>
            <w:proofErr w:type="spellEnd"/>
            <w:r>
              <w:t>).</w:t>
            </w:r>
          </w:p>
        </w:tc>
        <w:tc>
          <w:tcPr>
            <w:tcW w:w="6162" w:type="dxa"/>
            <w:shd w:val="clear" w:color="auto" w:fill="FFFFFF"/>
          </w:tcPr>
          <w:p w:rsidR="004E60A4" w:rsidRDefault="00883149" w:rsidP="00D61F12">
            <w:pPr>
              <w:pStyle w:val="Lab2Tpl"/>
              <w:numPr>
                <w:ilvl w:val="0"/>
                <w:numId w:val="19"/>
              </w:numPr>
              <w:rPr>
                <w:rStyle w:val="Bold"/>
                <w:b w:val="0"/>
              </w:rPr>
            </w:pPr>
            <w:r>
              <w:t>On the</w:t>
            </w:r>
            <w:r w:rsidR="005F5931">
              <w:t xml:space="preserve"> </w:t>
            </w:r>
            <w:r w:rsidR="004E60A4" w:rsidRPr="005F5931">
              <w:rPr>
                <w:b/>
              </w:rPr>
              <w:t>Start</w:t>
            </w:r>
            <w:r>
              <w:rPr>
                <w:b/>
              </w:rPr>
              <w:t xml:space="preserve"> </w:t>
            </w:r>
            <w:proofErr w:type="gramStart"/>
            <w:r>
              <w:t>menu</w:t>
            </w:r>
            <w:r w:rsidR="001B5FF7">
              <w:t xml:space="preserve">, </w:t>
            </w:r>
            <w:r w:rsidR="005F5931">
              <w:t xml:space="preserve"> click</w:t>
            </w:r>
            <w:proofErr w:type="gramEnd"/>
            <w:r w:rsidR="005F5931">
              <w:t xml:space="preserve"> </w:t>
            </w:r>
            <w:r w:rsidR="00CD59AD">
              <w:rPr>
                <w:b/>
              </w:rPr>
              <w:t xml:space="preserve">Microsoft Visual Studio </w:t>
            </w:r>
            <w:r w:rsidR="001756D7">
              <w:rPr>
                <w:b/>
              </w:rPr>
              <w:t>2015</w:t>
            </w:r>
            <w:r w:rsidR="004E60A4">
              <w:rPr>
                <w:rStyle w:val="Bold"/>
                <w:b w:val="0"/>
              </w:rPr>
              <w:t>.</w:t>
            </w:r>
          </w:p>
          <w:p w:rsidR="004E60A4" w:rsidRDefault="004E60A4" w:rsidP="00D61F12">
            <w:pPr>
              <w:pStyle w:val="Lab2Tpl"/>
              <w:numPr>
                <w:ilvl w:val="0"/>
                <w:numId w:val="19"/>
              </w:numPr>
            </w:pPr>
            <w:r>
              <w:t xml:space="preserve">On the </w:t>
            </w:r>
            <w:r w:rsidRPr="003A0A4E">
              <w:rPr>
                <w:b/>
              </w:rPr>
              <w:t>File</w:t>
            </w:r>
            <w:r>
              <w:t xml:space="preserve"> menu, </w:t>
            </w:r>
            <w:r w:rsidR="00A92A44">
              <w:t xml:space="preserve">point to </w:t>
            </w:r>
            <w:r w:rsidR="00A92A44">
              <w:rPr>
                <w:b/>
              </w:rPr>
              <w:t>Open</w:t>
            </w:r>
            <w:r w:rsidR="00A92A44" w:rsidRPr="00A92A44">
              <w:t>,</w:t>
            </w:r>
            <w:r w:rsidR="00A92A44">
              <w:rPr>
                <w:b/>
              </w:rPr>
              <w:t xml:space="preserve"> </w:t>
            </w:r>
            <w:r w:rsidR="00A92A44">
              <w:t xml:space="preserve">and then </w:t>
            </w:r>
            <w:r>
              <w:t xml:space="preserve">click </w:t>
            </w:r>
            <w:r w:rsidR="00A92A44">
              <w:rPr>
                <w:b/>
              </w:rPr>
              <w:t>Project/</w:t>
            </w:r>
            <w:r w:rsidRPr="003A0A4E">
              <w:rPr>
                <w:b/>
              </w:rPr>
              <w:t>Solution</w:t>
            </w:r>
            <w:r>
              <w:rPr>
                <w:rStyle w:val="Bold"/>
                <w:b w:val="0"/>
              </w:rPr>
              <w:t>.</w:t>
            </w:r>
          </w:p>
          <w:p w:rsidR="00481809" w:rsidRDefault="004E60A4" w:rsidP="00D61F12">
            <w:pPr>
              <w:pStyle w:val="Lab2Tpl"/>
              <w:numPr>
                <w:ilvl w:val="0"/>
                <w:numId w:val="19"/>
              </w:numPr>
            </w:pPr>
            <w:r>
              <w:t xml:space="preserve">In the </w:t>
            </w:r>
            <w:r>
              <w:rPr>
                <w:b/>
              </w:rPr>
              <w:t xml:space="preserve">Open </w:t>
            </w:r>
            <w:r w:rsidR="00A92A44">
              <w:rPr>
                <w:b/>
              </w:rPr>
              <w:t>Project</w:t>
            </w:r>
            <w:r w:rsidR="00A92A44">
              <w:t xml:space="preserve"> </w:t>
            </w:r>
            <w:r>
              <w:t xml:space="preserve">dialog box, browse to </w:t>
            </w:r>
            <w:r w:rsidR="00A10E21">
              <w:rPr>
                <w:b/>
              </w:rPr>
              <w:t>C:\Labs</w:t>
            </w:r>
            <w:r w:rsidR="008576DF">
              <w:rPr>
                <w:b/>
              </w:rPr>
              <w:t>\</w:t>
            </w:r>
            <w:r w:rsidR="00CD0593">
              <w:rPr>
                <w:b/>
              </w:rPr>
              <w:t>Lab 3</w:t>
            </w:r>
            <w:r w:rsidR="008576DF">
              <w:rPr>
                <w:b/>
              </w:rPr>
              <w:t>\</w:t>
            </w:r>
            <w:r w:rsidR="0068282C" w:rsidRPr="00850F3E">
              <w:rPr>
                <w:b/>
              </w:rPr>
              <w:t>Start</w:t>
            </w:r>
            <w:r w:rsidRPr="00481809">
              <w:rPr>
                <w:b/>
              </w:rPr>
              <w:t>\</w:t>
            </w:r>
            <w:proofErr w:type="spellStart"/>
            <w:r w:rsidRPr="00481809">
              <w:rPr>
                <w:b/>
              </w:rPr>
              <w:t>NWBusinessSolution</w:t>
            </w:r>
            <w:proofErr w:type="spellEnd"/>
            <w:r>
              <w:t xml:space="preserve">, click </w:t>
            </w:r>
            <w:r>
              <w:rPr>
                <w:b/>
              </w:rPr>
              <w:t>NWBusinessSolution.sln</w:t>
            </w:r>
            <w:r>
              <w:t xml:space="preserve">, and then click </w:t>
            </w:r>
            <w:r>
              <w:rPr>
                <w:b/>
              </w:rPr>
              <w:t>Open</w:t>
            </w:r>
            <w:r>
              <w:t>.</w:t>
            </w:r>
          </w:p>
          <w:p w:rsidR="004E60A4" w:rsidRDefault="00481809" w:rsidP="00481809">
            <w:pPr>
              <w:pStyle w:val="Note"/>
            </w:pPr>
            <w:r>
              <w:t xml:space="preserve">The existing </w:t>
            </w:r>
            <w:r w:rsidR="004E60A4">
              <w:t>project opens in Solution Explorer.</w:t>
            </w:r>
          </w:p>
        </w:tc>
      </w:tr>
      <w:tr w:rsidR="004E60A4">
        <w:tc>
          <w:tcPr>
            <w:tcW w:w="2898" w:type="dxa"/>
            <w:shd w:val="clear" w:color="auto" w:fill="FFFFFF"/>
          </w:tcPr>
          <w:p w:rsidR="004E60A4" w:rsidRDefault="004E60A4" w:rsidP="00F639D6">
            <w:pPr>
              <w:pStyle w:val="Lab2Tpn"/>
              <w:tabs>
                <w:tab w:val="clear" w:pos="533"/>
                <w:tab w:val="num" w:pos="540"/>
              </w:tabs>
              <w:ind w:left="540" w:hanging="324"/>
            </w:pPr>
            <w:r>
              <w:t>Add the destination schema to the project.</w:t>
            </w:r>
            <w:r>
              <w:br/>
            </w:r>
            <w:r>
              <w:br/>
              <w:t xml:space="preserve">This loads the schema for the purchase order format used by </w:t>
            </w:r>
            <w:proofErr w:type="spellStart"/>
            <w:r>
              <w:t>Fabrikam</w:t>
            </w:r>
            <w:proofErr w:type="spellEnd"/>
            <w:r>
              <w:t>.</w:t>
            </w:r>
          </w:p>
        </w:tc>
        <w:tc>
          <w:tcPr>
            <w:tcW w:w="6162" w:type="dxa"/>
            <w:shd w:val="clear" w:color="auto" w:fill="FFFFFF"/>
          </w:tcPr>
          <w:p w:rsidR="004E60A4" w:rsidRDefault="004E60A4" w:rsidP="00D61F12">
            <w:pPr>
              <w:pStyle w:val="Lab2Tpl"/>
              <w:numPr>
                <w:ilvl w:val="0"/>
                <w:numId w:val="11"/>
              </w:numPr>
            </w:pPr>
            <w:r>
              <w:t xml:space="preserve">In Solution Explorer, right-click the </w:t>
            </w:r>
            <w:proofErr w:type="spellStart"/>
            <w:r w:rsidRPr="003A0A4E">
              <w:rPr>
                <w:b/>
              </w:rPr>
              <w:t>NWMessaging</w:t>
            </w:r>
            <w:proofErr w:type="spellEnd"/>
            <w:r>
              <w:t xml:space="preserve"> project, and then click </w:t>
            </w:r>
            <w:r w:rsidRPr="003A0A4E">
              <w:rPr>
                <w:b/>
              </w:rPr>
              <w:t>Add Reference</w:t>
            </w:r>
            <w:r>
              <w:t>.</w:t>
            </w:r>
          </w:p>
          <w:p w:rsidR="004E60A4" w:rsidRDefault="004E60A4" w:rsidP="00D61F12">
            <w:pPr>
              <w:pStyle w:val="Lab2Tpl"/>
              <w:numPr>
                <w:ilvl w:val="0"/>
                <w:numId w:val="20"/>
              </w:numPr>
            </w:pPr>
            <w:r>
              <w:t xml:space="preserve">In the </w:t>
            </w:r>
            <w:r w:rsidRPr="003A0A4E">
              <w:rPr>
                <w:b/>
              </w:rPr>
              <w:t>Add Reference</w:t>
            </w:r>
            <w:r>
              <w:t xml:space="preserve"> dialog box, </w:t>
            </w:r>
            <w:r w:rsidR="005F5931">
              <w:t>on</w:t>
            </w:r>
            <w:r w:rsidR="00481809">
              <w:t xml:space="preserve"> </w:t>
            </w:r>
            <w:r w:rsidR="00A92A44">
              <w:t xml:space="preserve">the </w:t>
            </w:r>
            <w:r>
              <w:rPr>
                <w:b/>
              </w:rPr>
              <w:t>Browse</w:t>
            </w:r>
            <w:r w:rsidR="00A92A44" w:rsidRPr="00A92A44">
              <w:t xml:space="preserve"> tab</w:t>
            </w:r>
            <w:r>
              <w:t xml:space="preserve">, browse to </w:t>
            </w:r>
            <w:r w:rsidR="00A10E21">
              <w:rPr>
                <w:b/>
              </w:rPr>
              <w:t>C:\Labs</w:t>
            </w:r>
            <w:r w:rsidR="006541C2">
              <w:rPr>
                <w:b/>
              </w:rPr>
              <w:t>\</w:t>
            </w:r>
            <w:r w:rsidR="00236FAD">
              <w:rPr>
                <w:b/>
              </w:rPr>
              <w:t>Lab 3\Start</w:t>
            </w:r>
            <w:r>
              <w:t xml:space="preserve">, click </w:t>
            </w:r>
            <w:r>
              <w:rPr>
                <w:b/>
              </w:rPr>
              <w:t>FKMessaging.dll</w:t>
            </w:r>
            <w:r>
              <w:t>,</w:t>
            </w:r>
            <w:r>
              <w:rPr>
                <w:b/>
              </w:rPr>
              <w:t xml:space="preserve"> </w:t>
            </w:r>
            <w:r>
              <w:t xml:space="preserve">and then click </w:t>
            </w:r>
            <w:r w:rsidR="00A92A44">
              <w:rPr>
                <w:b/>
              </w:rPr>
              <w:t>Add</w:t>
            </w:r>
            <w:r>
              <w:t>.</w:t>
            </w:r>
          </w:p>
          <w:p w:rsidR="004E60A4" w:rsidRDefault="004E60A4" w:rsidP="00D61F12">
            <w:pPr>
              <w:pStyle w:val="Lab2Tpl"/>
              <w:numPr>
                <w:ilvl w:val="0"/>
                <w:numId w:val="20"/>
              </w:numPr>
            </w:pPr>
            <w:r>
              <w:t xml:space="preserve">Click </w:t>
            </w:r>
            <w:r>
              <w:rPr>
                <w:b/>
              </w:rPr>
              <w:t>OK</w:t>
            </w:r>
            <w:r>
              <w:t>.</w:t>
            </w:r>
          </w:p>
          <w:p w:rsidR="004E60A4" w:rsidRDefault="004E60A4" w:rsidP="00481809">
            <w:pPr>
              <w:pStyle w:val="Note"/>
            </w:pPr>
            <w:r>
              <w:t xml:space="preserve">The </w:t>
            </w:r>
            <w:proofErr w:type="spellStart"/>
            <w:r>
              <w:t>FKMessaging</w:t>
            </w:r>
            <w:proofErr w:type="spellEnd"/>
            <w:r>
              <w:t xml:space="preserve"> reference is added to </w:t>
            </w:r>
            <w:r w:rsidR="00020B3A">
              <w:t>the Project</w:t>
            </w:r>
            <w:r>
              <w:t>.</w:t>
            </w:r>
          </w:p>
        </w:tc>
      </w:tr>
    </w:tbl>
    <w:p w:rsidR="004E60A4" w:rsidRDefault="004E60A4" w:rsidP="004E60A4">
      <w:pPr>
        <w:pStyle w:val="Tes"/>
      </w:pPr>
    </w:p>
    <w:p w:rsidR="004E60A4" w:rsidRPr="006F30C7" w:rsidRDefault="004E60A4" w:rsidP="004E60A4">
      <w:pPr>
        <w:pStyle w:val="Pb"/>
        <w:framePr w:wrap="around"/>
      </w:pPr>
    </w:p>
    <w:p w:rsidR="004E60A4" w:rsidRDefault="004E60A4" w:rsidP="004E60A4">
      <w:pPr>
        <w:pStyle w:val="Ttw"/>
        <w:numPr>
          <w:ilvl w:val="12"/>
          <w:numId w:val="0"/>
        </w:numPr>
        <w:ind w:left="-2300"/>
        <w:rPr>
          <w:iCs/>
        </w:rPr>
      </w:pPr>
      <w:r>
        <w:rPr>
          <w:iCs/>
        </w:rPr>
        <w:t>(</w:t>
      </w:r>
      <w:r>
        <w:rPr>
          <w:i/>
        </w:rPr>
        <w:t>continued</w:t>
      </w:r>
      <w:r>
        <w:rPr>
          <w:iCs/>
        </w:rPr>
        <w:t>)</w:t>
      </w:r>
    </w:p>
    <w:p w:rsidR="002D0B59" w:rsidRPr="002D0B59" w:rsidRDefault="002D0B59" w:rsidP="002D0B59">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4E60A4">
        <w:trPr>
          <w:trHeight w:val="572"/>
        </w:trPr>
        <w:tc>
          <w:tcPr>
            <w:tcW w:w="2898" w:type="dxa"/>
            <w:shd w:val="clear" w:color="auto" w:fill="D9D9D9"/>
          </w:tcPr>
          <w:p w:rsidR="004E60A4" w:rsidRDefault="004E60A4" w:rsidP="00F639D6">
            <w:pPr>
              <w:pStyle w:val="Lab2thf"/>
            </w:pPr>
            <w:r>
              <w:t>Tasks</w:t>
            </w:r>
          </w:p>
        </w:tc>
        <w:tc>
          <w:tcPr>
            <w:tcW w:w="6162" w:type="dxa"/>
            <w:shd w:val="clear" w:color="auto" w:fill="D9D9D9"/>
          </w:tcPr>
          <w:p w:rsidR="004E60A4" w:rsidRDefault="004E60A4" w:rsidP="00F639D6">
            <w:pPr>
              <w:pStyle w:val="Lab2th"/>
            </w:pPr>
            <w:r>
              <w:t>Detailed steps</w:t>
            </w:r>
          </w:p>
        </w:tc>
      </w:tr>
      <w:tr w:rsidR="004E60A4">
        <w:tc>
          <w:tcPr>
            <w:tcW w:w="2898" w:type="dxa"/>
            <w:shd w:val="clear" w:color="auto" w:fill="FFFFFF"/>
          </w:tcPr>
          <w:p w:rsidR="004E60A4" w:rsidRDefault="004E60A4" w:rsidP="00F639D6">
            <w:pPr>
              <w:pStyle w:val="Lab2Tpn"/>
              <w:tabs>
                <w:tab w:val="clear" w:pos="533"/>
                <w:tab w:val="num" w:pos="540"/>
              </w:tabs>
              <w:ind w:left="540" w:hanging="324"/>
            </w:pPr>
            <w:r>
              <w:t>Create the BizTalk map.</w:t>
            </w:r>
            <w:r>
              <w:br/>
            </w:r>
            <w:r>
              <w:br/>
            </w:r>
            <w:r>
              <w:br/>
            </w:r>
            <w:r>
              <w:br/>
            </w:r>
            <w:r>
              <w:br/>
            </w:r>
            <w:r>
              <w:br/>
            </w:r>
            <w:r>
              <w:br/>
            </w:r>
            <w:r>
              <w:br/>
            </w:r>
            <w:r>
              <w:br/>
            </w:r>
            <w:r w:rsidR="00481809">
              <w:t xml:space="preserve">Selecting </w:t>
            </w:r>
            <w:r>
              <w:t xml:space="preserve">the </w:t>
            </w:r>
            <w:r>
              <w:rPr>
                <w:b/>
              </w:rPr>
              <w:t>Map</w:t>
            </w:r>
            <w:r>
              <w:t xml:space="preserve"> template</w:t>
            </w:r>
            <w:r w:rsidR="00481809">
              <w:t xml:space="preserve"> causes BizTalk Mapper to start after the map is added to the project.</w:t>
            </w:r>
          </w:p>
        </w:tc>
        <w:tc>
          <w:tcPr>
            <w:tcW w:w="6162" w:type="dxa"/>
            <w:shd w:val="clear" w:color="auto" w:fill="FFFFFF"/>
          </w:tcPr>
          <w:p w:rsidR="004E60A4" w:rsidRDefault="004E60A4" w:rsidP="00D61F12">
            <w:pPr>
              <w:pStyle w:val="Lab2Tpl"/>
              <w:numPr>
                <w:ilvl w:val="0"/>
                <w:numId w:val="26"/>
              </w:numPr>
            </w:pPr>
            <w:r>
              <w:t xml:space="preserve">In Solution Explorer, right-click the </w:t>
            </w:r>
            <w:proofErr w:type="spellStart"/>
            <w:r w:rsidRPr="00486A5C">
              <w:rPr>
                <w:b/>
              </w:rPr>
              <w:t>NWMessaging</w:t>
            </w:r>
            <w:proofErr w:type="spellEnd"/>
            <w:r>
              <w:t xml:space="preserve"> project, point to </w:t>
            </w:r>
            <w:r w:rsidRPr="00486A5C">
              <w:rPr>
                <w:b/>
              </w:rPr>
              <w:t>Add</w:t>
            </w:r>
            <w:r>
              <w:t xml:space="preserve">, and then click </w:t>
            </w:r>
            <w:r w:rsidRPr="00486A5C">
              <w:rPr>
                <w:b/>
              </w:rPr>
              <w:t>New Item</w:t>
            </w:r>
            <w:r>
              <w:t xml:space="preserve">. </w:t>
            </w:r>
          </w:p>
          <w:p w:rsidR="004E60A4" w:rsidRDefault="004E60A4" w:rsidP="00D61F12">
            <w:pPr>
              <w:pStyle w:val="Lab2Tpl"/>
              <w:numPr>
                <w:ilvl w:val="0"/>
                <w:numId w:val="26"/>
              </w:numPr>
            </w:pPr>
            <w:r>
              <w:t xml:space="preserve">In the </w:t>
            </w:r>
            <w:r w:rsidRPr="00486A5C">
              <w:rPr>
                <w:b/>
              </w:rPr>
              <w:t>Add New Item</w:t>
            </w:r>
            <w:r>
              <w:t xml:space="preserve"> dialog box, </w:t>
            </w:r>
            <w:r w:rsidR="00A92A44">
              <w:t xml:space="preserve">in the </w:t>
            </w:r>
            <w:r w:rsidR="00A92A44" w:rsidRPr="00481809">
              <w:t>Categories</w:t>
            </w:r>
            <w:r w:rsidR="00A92A44">
              <w:t xml:space="preserve"> pane, click </w:t>
            </w:r>
            <w:r w:rsidR="00A92A44">
              <w:rPr>
                <w:b/>
              </w:rPr>
              <w:t>Map Files</w:t>
            </w:r>
            <w:r w:rsidR="00A92A44">
              <w:t>, and then</w:t>
            </w:r>
            <w:r w:rsidR="00481809">
              <w:t xml:space="preserve"> in the Templates pane</w:t>
            </w:r>
            <w:r>
              <w:t xml:space="preserve">, click </w:t>
            </w:r>
            <w:r w:rsidRPr="00486A5C">
              <w:rPr>
                <w:b/>
              </w:rPr>
              <w:t>Map</w:t>
            </w:r>
            <w:r>
              <w:t>.</w:t>
            </w:r>
          </w:p>
          <w:p w:rsidR="007377D8" w:rsidRDefault="004E60A4" w:rsidP="00D61F12">
            <w:pPr>
              <w:pStyle w:val="Lab2Tpl"/>
              <w:numPr>
                <w:ilvl w:val="0"/>
                <w:numId w:val="26"/>
              </w:numPr>
            </w:pPr>
            <w:r>
              <w:t xml:space="preserve">In the </w:t>
            </w:r>
            <w:r w:rsidRPr="00486A5C">
              <w:rPr>
                <w:b/>
              </w:rPr>
              <w:t>Name</w:t>
            </w:r>
            <w:r>
              <w:t xml:space="preserve"> box, type </w:t>
            </w:r>
            <w:proofErr w:type="spellStart"/>
            <w:r w:rsidRPr="00486A5C">
              <w:rPr>
                <w:b/>
              </w:rPr>
              <w:t>NWCustomerOrder_To_FKSupplierPO.btm</w:t>
            </w:r>
            <w:proofErr w:type="spellEnd"/>
            <w:r w:rsidRPr="00486A5C">
              <w:rPr>
                <w:b/>
              </w:rPr>
              <w:t xml:space="preserve"> </w:t>
            </w:r>
            <w:r w:rsidR="000544AB">
              <w:rPr>
                <w:b/>
              </w:rPr>
              <w:br/>
            </w:r>
            <w:r w:rsidR="000544AB">
              <w:t>to name the map.</w:t>
            </w:r>
          </w:p>
          <w:p w:rsidR="00481809" w:rsidRDefault="006811B8" w:rsidP="007377D8">
            <w:pPr>
              <w:pStyle w:val="Lab2Tpl"/>
              <w:numPr>
                <w:ilvl w:val="0"/>
                <w:numId w:val="0"/>
              </w:numPr>
              <w:ind w:left="540" w:hanging="324"/>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5pt;margin-top:-.05pt;width:281pt;height:156.8pt;z-index:251661824;mso-position-horizontal-relative:text;mso-position-vertical-relative:text;mso-width-relative:page;mso-height-relative:page">
                  <v:imagedata r:id="rId11" o:title=""/>
                  <w10:wrap type="topAndBottom"/>
                </v:shape>
                <o:OLEObject Type="Embed" ProgID="PBrush" ShapeID="_x0000_s1026" DrawAspect="Content" ObjectID="_1609562716" r:id="rId12"/>
              </w:object>
            </w:r>
          </w:p>
          <w:p w:rsidR="004E60A4" w:rsidRDefault="004E60A4" w:rsidP="00D61F12">
            <w:pPr>
              <w:pStyle w:val="Lab2Tpl"/>
              <w:numPr>
                <w:ilvl w:val="0"/>
                <w:numId w:val="20"/>
              </w:numPr>
            </w:pPr>
            <w:r>
              <w:t xml:space="preserve">Click </w:t>
            </w:r>
            <w:r w:rsidR="00A92A44">
              <w:rPr>
                <w:b/>
              </w:rPr>
              <w:t>Add</w:t>
            </w:r>
            <w:r w:rsidR="00A92A44">
              <w:t xml:space="preserve"> </w:t>
            </w:r>
            <w:r>
              <w:t>to start BizTalk Mapper.</w:t>
            </w:r>
          </w:p>
          <w:p w:rsidR="004E60A4" w:rsidRDefault="004E60A4" w:rsidP="00481809">
            <w:pPr>
              <w:pStyle w:val="Note"/>
            </w:pPr>
            <w:r>
              <w:t xml:space="preserve">BizTalk Mapper </w:t>
            </w:r>
            <w:proofErr w:type="gramStart"/>
            <w:r w:rsidR="00481809">
              <w:t>opens</w:t>
            </w:r>
            <w:proofErr w:type="gramEnd"/>
            <w:r>
              <w:t xml:space="preserve"> and the new map is added to Solution Explorer. </w:t>
            </w:r>
          </w:p>
        </w:tc>
      </w:tr>
      <w:tr w:rsidR="004E60A4">
        <w:tc>
          <w:tcPr>
            <w:tcW w:w="2898" w:type="dxa"/>
            <w:tcBorders>
              <w:top w:val="single" w:sz="8" w:space="0" w:color="auto"/>
              <w:left w:val="single" w:sz="8" w:space="0" w:color="auto"/>
              <w:bottom w:val="single" w:sz="8" w:space="0" w:color="auto"/>
              <w:right w:val="single" w:sz="8" w:space="0" w:color="auto"/>
            </w:tcBorders>
            <w:shd w:val="clear" w:color="auto" w:fill="FFFFFF"/>
          </w:tcPr>
          <w:p w:rsidR="004E60A4" w:rsidRDefault="004E60A4" w:rsidP="00F639D6">
            <w:pPr>
              <w:pStyle w:val="Lab2Tpn"/>
              <w:tabs>
                <w:tab w:val="clear" w:pos="533"/>
                <w:tab w:val="num" w:pos="576"/>
              </w:tabs>
              <w:ind w:left="576" w:hanging="360"/>
            </w:pPr>
            <w:r>
              <w:t>Open the source and destination schemas.</w:t>
            </w:r>
            <w:r>
              <w:br/>
            </w:r>
            <w:r>
              <w:br/>
              <w:t>This prepares the Mapper’s UI to translate the source schema to the destination schema.</w:t>
            </w:r>
            <w:r>
              <w:br/>
            </w:r>
          </w:p>
        </w:tc>
        <w:tc>
          <w:tcPr>
            <w:tcW w:w="6162" w:type="dxa"/>
            <w:tcBorders>
              <w:top w:val="single" w:sz="8" w:space="0" w:color="auto"/>
              <w:left w:val="single" w:sz="8" w:space="0" w:color="auto"/>
              <w:bottom w:val="single" w:sz="8" w:space="0" w:color="auto"/>
              <w:right w:val="single" w:sz="8" w:space="0" w:color="auto"/>
            </w:tcBorders>
            <w:shd w:val="clear" w:color="auto" w:fill="FFFFFF"/>
          </w:tcPr>
          <w:tbl>
            <w:tblPr>
              <w:tblpPr w:leftFromText="1440" w:rightFromText="1440" w:vertAnchor="text" w:horzAnchor="margin" w:tblpXSpec="center" w:tblpY="721"/>
              <w:tblOverlap w:val="never"/>
              <w:tblW w:w="537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2603"/>
              <w:gridCol w:w="2771"/>
            </w:tblGrid>
            <w:tr w:rsidR="004A412A" w:rsidTr="004A412A">
              <w:tc>
                <w:tcPr>
                  <w:tcW w:w="2603" w:type="dxa"/>
                  <w:shd w:val="pct50" w:color="C0C0C0" w:fill="auto"/>
                </w:tcPr>
                <w:p w:rsidR="004A412A" w:rsidRDefault="004A412A" w:rsidP="004A412A">
                  <w:pPr>
                    <w:pStyle w:val="Label"/>
                    <w:spacing w:before="0" w:after="0" w:line="240" w:lineRule="auto"/>
                    <w:ind w:left="455" w:hanging="455"/>
                    <w:rPr>
                      <w:rFonts w:ascii="Times New Roman" w:hAnsi="Times New Roman"/>
                      <w:sz w:val="18"/>
                      <w:szCs w:val="18"/>
                    </w:rPr>
                  </w:pPr>
                  <w:r>
                    <w:rPr>
                      <w:rFonts w:ascii="Times New Roman" w:hAnsi="Times New Roman"/>
                      <w:sz w:val="18"/>
                      <w:szCs w:val="18"/>
                    </w:rPr>
                    <w:t>Source schema</w:t>
                  </w:r>
                </w:p>
              </w:tc>
              <w:tc>
                <w:tcPr>
                  <w:tcW w:w="2771" w:type="dxa"/>
                  <w:shd w:val="pct50" w:color="C0C0C0" w:fill="auto"/>
                </w:tcPr>
                <w:p w:rsidR="004A412A" w:rsidRDefault="004A412A" w:rsidP="004A412A">
                  <w:pPr>
                    <w:pStyle w:val="Label"/>
                    <w:spacing w:before="0" w:after="0" w:line="240" w:lineRule="auto"/>
                    <w:rPr>
                      <w:rFonts w:ascii="Times New Roman" w:hAnsi="Times New Roman"/>
                      <w:sz w:val="18"/>
                      <w:szCs w:val="18"/>
                    </w:rPr>
                  </w:pPr>
                  <w:r>
                    <w:rPr>
                      <w:rFonts w:ascii="Times New Roman" w:hAnsi="Times New Roman"/>
                      <w:sz w:val="18"/>
                      <w:szCs w:val="18"/>
                    </w:rPr>
                    <w:t>Destination schema</w:t>
                  </w:r>
                </w:p>
              </w:tc>
            </w:tr>
            <w:tr w:rsidR="004A412A" w:rsidTr="004A412A">
              <w:tc>
                <w:tcPr>
                  <w:tcW w:w="2603" w:type="dxa"/>
                </w:tcPr>
                <w:p w:rsidR="004A412A" w:rsidRDefault="004A412A" w:rsidP="004A412A">
                  <w:pPr>
                    <w:spacing w:after="0" w:line="240" w:lineRule="auto"/>
                    <w:rPr>
                      <w:rStyle w:val="Bold"/>
                      <w:sz w:val="16"/>
                      <w:szCs w:val="16"/>
                    </w:rPr>
                  </w:pPr>
                  <w:r w:rsidRPr="00D22BA8">
                    <w:rPr>
                      <w:sz w:val="16"/>
                      <w:szCs w:val="16"/>
                    </w:rPr>
                    <w:t>Schemas</w:t>
                  </w:r>
                  <w:r>
                    <w:rPr>
                      <w:sz w:val="16"/>
                      <w:szCs w:val="16"/>
                    </w:rPr>
                    <w:br/>
                    <w:t xml:space="preserve">     </w:t>
                  </w:r>
                  <w:proofErr w:type="spellStart"/>
                  <w:r>
                    <w:rPr>
                      <w:sz w:val="16"/>
                      <w:szCs w:val="16"/>
                    </w:rPr>
                    <w:t>NWMessaging.CustomerOrder</w:t>
                  </w:r>
                  <w:proofErr w:type="spellEnd"/>
                </w:p>
              </w:tc>
              <w:tc>
                <w:tcPr>
                  <w:tcW w:w="2771" w:type="dxa"/>
                </w:tcPr>
                <w:p w:rsidR="004A412A" w:rsidRDefault="004A412A" w:rsidP="004A412A">
                  <w:pPr>
                    <w:spacing w:after="0" w:line="240" w:lineRule="auto"/>
                    <w:rPr>
                      <w:sz w:val="16"/>
                      <w:szCs w:val="16"/>
                    </w:rPr>
                  </w:pPr>
                  <w:r w:rsidRPr="003412D0">
                    <w:rPr>
                      <w:sz w:val="16"/>
                      <w:szCs w:val="16"/>
                    </w:rPr>
                    <w:t>References</w:t>
                  </w:r>
                  <w:r w:rsidRPr="003412D0">
                    <w:rPr>
                      <w:sz w:val="16"/>
                      <w:szCs w:val="16"/>
                    </w:rPr>
                    <w:br/>
                    <w:t xml:space="preserve">     </w:t>
                  </w:r>
                  <w:proofErr w:type="spellStart"/>
                  <w:r w:rsidRPr="003412D0">
                    <w:rPr>
                      <w:sz w:val="16"/>
                      <w:szCs w:val="16"/>
                    </w:rPr>
                    <w:t>FKMessaging</w:t>
                  </w:r>
                  <w:proofErr w:type="spellEnd"/>
                  <w:r w:rsidRPr="003412D0">
                    <w:rPr>
                      <w:sz w:val="16"/>
                      <w:szCs w:val="16"/>
                    </w:rPr>
                    <w:br/>
                    <w:t xml:space="preserve">          Schemas</w:t>
                  </w:r>
                  <w:r w:rsidRPr="003412D0">
                    <w:rPr>
                      <w:sz w:val="16"/>
                      <w:szCs w:val="16"/>
                    </w:rPr>
                    <w:br/>
                  </w:r>
                  <w:r>
                    <w:rPr>
                      <w:sz w:val="16"/>
                      <w:szCs w:val="16"/>
                    </w:rPr>
                    <w:t xml:space="preserve">               </w:t>
                  </w:r>
                  <w:proofErr w:type="spellStart"/>
                  <w:r>
                    <w:rPr>
                      <w:sz w:val="16"/>
                      <w:szCs w:val="16"/>
                    </w:rPr>
                    <w:t>FKMessaging.SupplierPO</w:t>
                  </w:r>
                  <w:proofErr w:type="spellEnd"/>
                </w:p>
              </w:tc>
            </w:tr>
          </w:tbl>
          <w:p w:rsidR="004E60A4" w:rsidRDefault="004E60A4" w:rsidP="00D61F12">
            <w:pPr>
              <w:pStyle w:val="Lab2Tpl"/>
              <w:numPr>
                <w:ilvl w:val="0"/>
                <w:numId w:val="12"/>
              </w:numPr>
            </w:pPr>
            <w:r>
              <w:t xml:space="preserve"> In BizTalk Mapper, </w:t>
            </w:r>
            <w:r w:rsidR="0099253D">
              <w:t xml:space="preserve">click </w:t>
            </w:r>
            <w:r w:rsidR="004A412A">
              <w:t>the links in the Source Schema view and the Destination Schema view to select</w:t>
            </w:r>
            <w:r>
              <w:t xml:space="preserve"> the following schemas:</w:t>
            </w:r>
          </w:p>
        </w:tc>
      </w:tr>
      <w:tr w:rsidR="004E60A4">
        <w:tc>
          <w:tcPr>
            <w:tcW w:w="2898" w:type="dxa"/>
            <w:tcBorders>
              <w:top w:val="single" w:sz="8" w:space="0" w:color="auto"/>
              <w:left w:val="single" w:sz="8" w:space="0" w:color="auto"/>
              <w:bottom w:val="single" w:sz="8" w:space="0" w:color="auto"/>
              <w:right w:val="single" w:sz="8" w:space="0" w:color="auto"/>
            </w:tcBorders>
            <w:shd w:val="clear" w:color="auto" w:fill="FFFFFF"/>
          </w:tcPr>
          <w:p w:rsidR="004E60A4" w:rsidRDefault="004E60A4" w:rsidP="00F639D6">
            <w:pPr>
              <w:pStyle w:val="Lab2Tpn"/>
              <w:tabs>
                <w:tab w:val="clear" w:pos="533"/>
                <w:tab w:val="num" w:pos="540"/>
              </w:tabs>
              <w:ind w:left="540" w:hanging="324"/>
            </w:pPr>
            <w:r>
              <w:t xml:space="preserve">Rename the map page. </w:t>
            </w:r>
            <w:r>
              <w:br/>
            </w:r>
            <w:r>
              <w:br/>
              <w:t>Renaming the map page makes map management easier. It does not affect the XSLT in any way.</w:t>
            </w:r>
          </w:p>
          <w:p w:rsidR="004E60A4" w:rsidRDefault="004E60A4" w:rsidP="00F639D6">
            <w:pPr>
              <w:pStyle w:val="Lab2Tpn"/>
              <w:ind w:left="540" w:hanging="324"/>
            </w:pPr>
          </w:p>
        </w:tc>
        <w:tc>
          <w:tcPr>
            <w:tcW w:w="6162" w:type="dxa"/>
            <w:tcBorders>
              <w:top w:val="single" w:sz="8" w:space="0" w:color="auto"/>
              <w:left w:val="single" w:sz="8" w:space="0" w:color="auto"/>
              <w:bottom w:val="single" w:sz="8" w:space="0" w:color="auto"/>
              <w:right w:val="single" w:sz="8" w:space="0" w:color="auto"/>
            </w:tcBorders>
            <w:shd w:val="clear" w:color="auto" w:fill="FFFFFF"/>
          </w:tcPr>
          <w:p w:rsidR="004E60A4" w:rsidRDefault="004E60A4" w:rsidP="00D61F12">
            <w:pPr>
              <w:pStyle w:val="Lab2Tpl"/>
              <w:numPr>
                <w:ilvl w:val="0"/>
                <w:numId w:val="13"/>
              </w:numPr>
            </w:pPr>
            <w:r>
              <w:t xml:space="preserve">Below the Map Zone, right-click the </w:t>
            </w:r>
            <w:r>
              <w:rPr>
                <w:b/>
              </w:rPr>
              <w:t>Page 1</w:t>
            </w:r>
            <w:r>
              <w:t xml:space="preserve"> tab (at the bottom of the map), and then rename the page </w:t>
            </w:r>
            <w:r>
              <w:rPr>
                <w:b/>
              </w:rPr>
              <w:t>Data Maps</w:t>
            </w:r>
            <w:r>
              <w:t>.</w:t>
            </w:r>
          </w:p>
        </w:tc>
      </w:tr>
    </w:tbl>
    <w:p w:rsidR="004E60A4" w:rsidRDefault="004E60A4" w:rsidP="004E60A4">
      <w:pPr>
        <w:pStyle w:val="Tes"/>
      </w:pPr>
    </w:p>
    <w:p w:rsidR="004E60A4" w:rsidRDefault="004E60A4" w:rsidP="004E60A4">
      <w:pPr>
        <w:pStyle w:val="Pb"/>
        <w:framePr w:wrap="around"/>
      </w:pPr>
    </w:p>
    <w:p w:rsidR="004E60A4" w:rsidRDefault="004E60A4" w:rsidP="004E60A4">
      <w:pPr>
        <w:pStyle w:val="Ttw"/>
        <w:numPr>
          <w:ilvl w:val="12"/>
          <w:numId w:val="0"/>
        </w:numPr>
        <w:ind w:left="-2300"/>
        <w:rPr>
          <w:iCs/>
        </w:rPr>
      </w:pPr>
      <w:r>
        <w:rPr>
          <w:iCs/>
        </w:rPr>
        <w:t>(</w:t>
      </w:r>
      <w:r>
        <w:rPr>
          <w:i/>
        </w:rPr>
        <w:t>continued</w:t>
      </w:r>
      <w:r>
        <w:rPr>
          <w:iCs/>
        </w:rPr>
        <w:t>)</w:t>
      </w:r>
    </w:p>
    <w:p w:rsidR="002D0B59" w:rsidRPr="002D0B59" w:rsidRDefault="002D0B59" w:rsidP="002D0B59">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4E60A4">
        <w:trPr>
          <w:trHeight w:val="572"/>
        </w:trPr>
        <w:tc>
          <w:tcPr>
            <w:tcW w:w="2898" w:type="dxa"/>
            <w:shd w:val="clear" w:color="auto" w:fill="D9D9D9"/>
          </w:tcPr>
          <w:p w:rsidR="004E60A4" w:rsidRDefault="004E60A4" w:rsidP="00F639D6">
            <w:pPr>
              <w:pStyle w:val="Lab2thf"/>
            </w:pPr>
            <w:r>
              <w:t>Tasks</w:t>
            </w:r>
          </w:p>
        </w:tc>
        <w:tc>
          <w:tcPr>
            <w:tcW w:w="6162" w:type="dxa"/>
            <w:shd w:val="clear" w:color="auto" w:fill="D9D9D9"/>
          </w:tcPr>
          <w:p w:rsidR="004E60A4" w:rsidRDefault="004E60A4" w:rsidP="00F639D6">
            <w:pPr>
              <w:pStyle w:val="Lab2th"/>
            </w:pPr>
            <w:r>
              <w:t>Detailed steps</w:t>
            </w:r>
          </w:p>
        </w:tc>
      </w:tr>
      <w:tr w:rsidR="004E60A4">
        <w:tc>
          <w:tcPr>
            <w:tcW w:w="2898" w:type="dxa"/>
            <w:shd w:val="clear" w:color="auto" w:fill="FFFFFF"/>
          </w:tcPr>
          <w:p w:rsidR="004E60A4" w:rsidRDefault="004E60A4" w:rsidP="00F639D6">
            <w:pPr>
              <w:pStyle w:val="Lab2Tpn"/>
              <w:tabs>
                <w:tab w:val="clear" w:pos="533"/>
                <w:tab w:val="num" w:pos="540"/>
              </w:tabs>
              <w:ind w:left="540" w:hanging="324"/>
            </w:pPr>
            <w:r>
              <w:t>Create a link between fields.</w:t>
            </w:r>
            <w:r>
              <w:br/>
            </w:r>
            <w:r>
              <w:br/>
              <w:t>Linking nodes in the Mapper creates XSLT that will transform the data in the source document into the structure of the destination document.</w:t>
            </w:r>
          </w:p>
        </w:tc>
        <w:tc>
          <w:tcPr>
            <w:tcW w:w="6162" w:type="dxa"/>
            <w:shd w:val="clear" w:color="auto" w:fill="FFFFFF"/>
          </w:tcPr>
          <w:p w:rsidR="005C6225" w:rsidRDefault="00A429F7" w:rsidP="00F639D6">
            <w:pPr>
              <w:pStyle w:val="Lab2Tpl"/>
            </w:pPr>
            <w:r>
              <w:rPr>
                <w:noProof/>
                <w:lang w:val="sv-SE" w:eastAsia="sv-SE"/>
              </w:rPr>
              <w:drawing>
                <wp:anchor distT="0" distB="0" distL="114300" distR="114300" simplePos="0" relativeHeight="251659776" behindDoc="0" locked="0" layoutInCell="1" allowOverlap="1">
                  <wp:simplePos x="0" y="0"/>
                  <wp:positionH relativeFrom="column">
                    <wp:posOffset>4445</wp:posOffset>
                  </wp:positionH>
                  <wp:positionV relativeFrom="paragraph">
                    <wp:posOffset>2169795</wp:posOffset>
                  </wp:positionV>
                  <wp:extent cx="3893820" cy="3570605"/>
                  <wp:effectExtent l="0" t="0" r="0" b="0"/>
                  <wp:wrapSquare wrapText="bothSides"/>
                  <wp:docPr id="12" name="Picture 12" descr="m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p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3820" cy="3570605"/>
                          </a:xfrm>
                          <a:prstGeom prst="rect">
                            <a:avLst/>
                          </a:prstGeom>
                          <a:noFill/>
                          <a:ln>
                            <a:noFill/>
                          </a:ln>
                        </pic:spPr>
                      </pic:pic>
                    </a:graphicData>
                  </a:graphic>
                  <wp14:sizeRelH relativeFrom="page">
                    <wp14:pctWidth>0</wp14:pctWidth>
                  </wp14:sizeRelH>
                  <wp14:sizeRelV relativeFrom="page">
                    <wp14:pctHeight>0</wp14:pctHeight>
                  </wp14:sizeRelV>
                </wp:anchor>
              </w:drawing>
            </w:r>
            <w:r w:rsidR="004E60A4">
              <w:t xml:space="preserve">Using the pairings in the table below, in the Source Schema pane, click each </w:t>
            </w:r>
            <w:r w:rsidR="004E60A4" w:rsidRPr="003412D0">
              <w:t>source field and then drag it across the Mapper grid to the associated destination field</w:t>
            </w:r>
            <w:r w:rsidR="004E60A4">
              <w:t xml:space="preserve"> in the Destination Schema pane.</w:t>
            </w:r>
          </w:p>
          <w:p w:rsidR="004E60A4" w:rsidRDefault="005C6225" w:rsidP="005C6225">
            <w:pPr>
              <w:pStyle w:val="Note"/>
            </w:pPr>
            <w:r>
              <w:t>To expand all nodes in the schema right-click the &lt;Schema&gt; node, and then click Expand Tree Node.</w:t>
            </w:r>
          </w:p>
          <w:tbl>
            <w:tblPr>
              <w:tblW w:w="5200" w:type="dxa"/>
              <w:tblInd w:w="63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2409"/>
              <w:gridCol w:w="2791"/>
            </w:tblGrid>
            <w:tr w:rsidR="004E60A4">
              <w:tc>
                <w:tcPr>
                  <w:tcW w:w="2409" w:type="dxa"/>
                  <w:shd w:val="pct50" w:color="C0C0C0" w:fill="auto"/>
                </w:tcPr>
                <w:p w:rsidR="004E60A4" w:rsidRDefault="004E60A4" w:rsidP="00F639D6">
                  <w:pPr>
                    <w:pStyle w:val="Label"/>
                    <w:spacing w:before="0" w:after="0" w:line="240" w:lineRule="auto"/>
                    <w:rPr>
                      <w:rFonts w:ascii="Times New Roman" w:hAnsi="Times New Roman"/>
                      <w:sz w:val="18"/>
                      <w:szCs w:val="18"/>
                    </w:rPr>
                  </w:pPr>
                  <w:r>
                    <w:rPr>
                      <w:rFonts w:ascii="Times New Roman" w:hAnsi="Times New Roman"/>
                      <w:sz w:val="18"/>
                      <w:szCs w:val="18"/>
                    </w:rPr>
                    <w:t xml:space="preserve">Source Field </w:t>
                  </w:r>
                </w:p>
              </w:tc>
              <w:tc>
                <w:tcPr>
                  <w:tcW w:w="2791" w:type="dxa"/>
                  <w:shd w:val="pct50" w:color="C0C0C0" w:fill="auto"/>
                </w:tcPr>
                <w:p w:rsidR="004E60A4" w:rsidRDefault="004E60A4" w:rsidP="00F639D6">
                  <w:pPr>
                    <w:pStyle w:val="Label"/>
                    <w:spacing w:before="0" w:after="0" w:line="240" w:lineRule="auto"/>
                    <w:rPr>
                      <w:rFonts w:ascii="Times New Roman" w:hAnsi="Times New Roman"/>
                      <w:sz w:val="18"/>
                      <w:szCs w:val="18"/>
                    </w:rPr>
                  </w:pPr>
                  <w:r>
                    <w:rPr>
                      <w:rFonts w:ascii="Times New Roman" w:hAnsi="Times New Roman"/>
                      <w:sz w:val="18"/>
                      <w:szCs w:val="18"/>
                    </w:rPr>
                    <w:t>Destination Field</w:t>
                  </w:r>
                </w:p>
              </w:tc>
            </w:tr>
            <w:tr w:rsidR="004E60A4">
              <w:tc>
                <w:tcPr>
                  <w:tcW w:w="2409" w:type="dxa"/>
                </w:tcPr>
                <w:p w:rsidR="004E60A4" w:rsidRDefault="004E60A4" w:rsidP="00F639D6">
                  <w:pPr>
                    <w:spacing w:after="0" w:line="240" w:lineRule="auto"/>
                    <w:rPr>
                      <w:rStyle w:val="Bold"/>
                      <w:sz w:val="16"/>
                      <w:szCs w:val="16"/>
                    </w:rPr>
                  </w:pPr>
                  <w:proofErr w:type="spellStart"/>
                  <w:r>
                    <w:rPr>
                      <w:sz w:val="16"/>
                      <w:szCs w:val="16"/>
                    </w:rPr>
                    <w:t>CustomerPONumber</w:t>
                  </w:r>
                  <w:proofErr w:type="spellEnd"/>
                </w:p>
              </w:tc>
              <w:tc>
                <w:tcPr>
                  <w:tcW w:w="2791" w:type="dxa"/>
                </w:tcPr>
                <w:p w:rsidR="004E60A4" w:rsidRDefault="004E60A4" w:rsidP="00F639D6">
                  <w:pPr>
                    <w:spacing w:after="0" w:line="240" w:lineRule="auto"/>
                    <w:rPr>
                      <w:sz w:val="16"/>
                      <w:szCs w:val="16"/>
                    </w:rPr>
                  </w:pPr>
                  <w:proofErr w:type="spellStart"/>
                  <w:r>
                    <w:rPr>
                      <w:sz w:val="16"/>
                      <w:szCs w:val="16"/>
                    </w:rPr>
                    <w:t>PONumber</w:t>
                  </w:r>
                  <w:proofErr w:type="spellEnd"/>
                </w:p>
              </w:tc>
            </w:tr>
            <w:tr w:rsidR="004E60A4">
              <w:tc>
                <w:tcPr>
                  <w:tcW w:w="2409" w:type="dxa"/>
                </w:tcPr>
                <w:p w:rsidR="004E60A4" w:rsidRDefault="004E60A4" w:rsidP="00F639D6">
                  <w:pPr>
                    <w:spacing w:after="0" w:line="240" w:lineRule="auto"/>
                    <w:rPr>
                      <w:sz w:val="16"/>
                      <w:szCs w:val="16"/>
                    </w:rPr>
                  </w:pPr>
                  <w:proofErr w:type="spellStart"/>
                  <w:r>
                    <w:rPr>
                      <w:sz w:val="16"/>
                      <w:szCs w:val="16"/>
                    </w:rPr>
                    <w:t>UnitPrice</w:t>
                  </w:r>
                  <w:proofErr w:type="spellEnd"/>
                  <w:r>
                    <w:rPr>
                      <w:sz w:val="16"/>
                      <w:szCs w:val="16"/>
                    </w:rPr>
                    <w:t xml:space="preserve"> (under </w:t>
                  </w:r>
                  <w:proofErr w:type="spellStart"/>
                  <w:r>
                    <w:rPr>
                      <w:sz w:val="16"/>
                      <w:szCs w:val="16"/>
                    </w:rPr>
                    <w:t>SalesOrderLine</w:t>
                  </w:r>
                  <w:proofErr w:type="spellEnd"/>
                  <w:r>
                    <w:rPr>
                      <w:sz w:val="16"/>
                      <w:szCs w:val="16"/>
                    </w:rPr>
                    <w:t>)</w:t>
                  </w:r>
                </w:p>
              </w:tc>
              <w:tc>
                <w:tcPr>
                  <w:tcW w:w="2791" w:type="dxa"/>
                </w:tcPr>
                <w:p w:rsidR="004E60A4" w:rsidRDefault="004E60A4" w:rsidP="00F639D6">
                  <w:pPr>
                    <w:spacing w:after="0" w:line="240" w:lineRule="auto"/>
                    <w:rPr>
                      <w:sz w:val="16"/>
                      <w:szCs w:val="16"/>
                    </w:rPr>
                  </w:pPr>
                  <w:r>
                    <w:rPr>
                      <w:sz w:val="16"/>
                      <w:szCs w:val="16"/>
                    </w:rPr>
                    <w:t>Cost</w:t>
                  </w:r>
                  <w:r w:rsidR="0099253D">
                    <w:rPr>
                      <w:sz w:val="16"/>
                      <w:szCs w:val="16"/>
                    </w:rPr>
                    <w:t xml:space="preserve"> (under Items\Item)</w:t>
                  </w:r>
                </w:p>
              </w:tc>
            </w:tr>
            <w:tr w:rsidR="004E60A4">
              <w:tc>
                <w:tcPr>
                  <w:tcW w:w="2409" w:type="dxa"/>
                </w:tcPr>
                <w:p w:rsidR="004E60A4" w:rsidRDefault="004E60A4" w:rsidP="00F639D6">
                  <w:pPr>
                    <w:spacing w:after="0" w:line="240" w:lineRule="auto"/>
                    <w:rPr>
                      <w:sz w:val="16"/>
                      <w:szCs w:val="16"/>
                    </w:rPr>
                  </w:pPr>
                  <w:r>
                    <w:rPr>
                      <w:sz w:val="16"/>
                      <w:szCs w:val="16"/>
                    </w:rPr>
                    <w:t>Quantity</w:t>
                  </w:r>
                </w:p>
              </w:tc>
              <w:tc>
                <w:tcPr>
                  <w:tcW w:w="2791" w:type="dxa"/>
                </w:tcPr>
                <w:p w:rsidR="004E60A4" w:rsidRDefault="004E60A4" w:rsidP="00F639D6">
                  <w:pPr>
                    <w:spacing w:after="0" w:line="240" w:lineRule="auto"/>
                    <w:rPr>
                      <w:sz w:val="16"/>
                      <w:szCs w:val="16"/>
                    </w:rPr>
                  </w:pPr>
                  <w:r>
                    <w:rPr>
                      <w:sz w:val="16"/>
                      <w:szCs w:val="16"/>
                    </w:rPr>
                    <w:t>Qty</w:t>
                  </w:r>
                </w:p>
              </w:tc>
            </w:tr>
            <w:tr w:rsidR="004E60A4">
              <w:tc>
                <w:tcPr>
                  <w:tcW w:w="2409" w:type="dxa"/>
                </w:tcPr>
                <w:p w:rsidR="004E60A4" w:rsidRDefault="004E60A4" w:rsidP="00F639D6">
                  <w:pPr>
                    <w:spacing w:after="0" w:line="240" w:lineRule="auto"/>
                    <w:rPr>
                      <w:sz w:val="16"/>
                      <w:szCs w:val="16"/>
                    </w:rPr>
                  </w:pPr>
                  <w:proofErr w:type="spellStart"/>
                  <w:r>
                    <w:rPr>
                      <w:sz w:val="16"/>
                      <w:szCs w:val="16"/>
                    </w:rPr>
                    <w:t>ItemID</w:t>
                  </w:r>
                  <w:proofErr w:type="spellEnd"/>
                </w:p>
              </w:tc>
              <w:tc>
                <w:tcPr>
                  <w:tcW w:w="2791" w:type="dxa"/>
                </w:tcPr>
                <w:p w:rsidR="004E60A4" w:rsidRDefault="004E60A4" w:rsidP="00F639D6">
                  <w:pPr>
                    <w:spacing w:after="0" w:line="240" w:lineRule="auto"/>
                    <w:rPr>
                      <w:sz w:val="16"/>
                      <w:szCs w:val="16"/>
                    </w:rPr>
                  </w:pPr>
                  <w:proofErr w:type="spellStart"/>
                  <w:r>
                    <w:rPr>
                      <w:sz w:val="16"/>
                      <w:szCs w:val="16"/>
                    </w:rPr>
                    <w:t>ProdID</w:t>
                  </w:r>
                  <w:proofErr w:type="spellEnd"/>
                </w:p>
              </w:tc>
            </w:tr>
            <w:tr w:rsidR="004E60A4">
              <w:tc>
                <w:tcPr>
                  <w:tcW w:w="2409" w:type="dxa"/>
                </w:tcPr>
                <w:p w:rsidR="004E60A4" w:rsidRDefault="004E60A4" w:rsidP="00F639D6">
                  <w:pPr>
                    <w:spacing w:after="0" w:line="240" w:lineRule="auto"/>
                    <w:rPr>
                      <w:sz w:val="16"/>
                      <w:szCs w:val="16"/>
                    </w:rPr>
                  </w:pPr>
                  <w:r>
                    <w:rPr>
                      <w:sz w:val="16"/>
                      <w:szCs w:val="16"/>
                    </w:rPr>
                    <w:t>Status</w:t>
                  </w:r>
                </w:p>
              </w:tc>
              <w:tc>
                <w:tcPr>
                  <w:tcW w:w="2791" w:type="dxa"/>
                </w:tcPr>
                <w:p w:rsidR="004E60A4" w:rsidRDefault="004E60A4" w:rsidP="00F639D6">
                  <w:pPr>
                    <w:spacing w:after="0" w:line="240" w:lineRule="auto"/>
                    <w:rPr>
                      <w:sz w:val="16"/>
                      <w:szCs w:val="16"/>
                    </w:rPr>
                  </w:pPr>
                  <w:r>
                    <w:rPr>
                      <w:sz w:val="16"/>
                      <w:szCs w:val="16"/>
                    </w:rPr>
                    <w:t>Status</w:t>
                  </w:r>
                </w:p>
              </w:tc>
            </w:tr>
          </w:tbl>
          <w:p w:rsidR="00481809" w:rsidRDefault="00481809" w:rsidP="00F639D6">
            <w:pPr>
              <w:pStyle w:val="Lab2View"/>
            </w:pPr>
          </w:p>
          <w:p w:rsidR="004E60A4" w:rsidRDefault="00481809" w:rsidP="00481809">
            <w:pPr>
              <w:pStyle w:val="Note"/>
            </w:pPr>
            <w:r>
              <w:t xml:space="preserve">Your map should look </w:t>
            </w:r>
            <w:proofErr w:type="gramStart"/>
            <w:r>
              <w:t>similar to</w:t>
            </w:r>
            <w:proofErr w:type="gramEnd"/>
            <w:r>
              <w:t xml:space="preserve"> this</w:t>
            </w:r>
            <w:r w:rsidR="004E60A4">
              <w:t>:</w:t>
            </w:r>
          </w:p>
          <w:p w:rsidR="004E60A4" w:rsidRDefault="004E60A4" w:rsidP="00F639D6">
            <w:pPr>
              <w:pStyle w:val="Lab2Tpl"/>
              <w:numPr>
                <w:ilvl w:val="0"/>
                <w:numId w:val="0"/>
              </w:numPr>
            </w:pPr>
          </w:p>
        </w:tc>
      </w:tr>
    </w:tbl>
    <w:p w:rsidR="004E60A4" w:rsidRDefault="004E60A4" w:rsidP="004E60A4">
      <w:pPr>
        <w:pStyle w:val="Tes"/>
      </w:pPr>
    </w:p>
    <w:p w:rsidR="004E60A4" w:rsidRDefault="004E60A4" w:rsidP="004E60A4">
      <w:pPr>
        <w:pStyle w:val="Pb"/>
        <w:framePr w:wrap="around"/>
      </w:pPr>
    </w:p>
    <w:p w:rsidR="004E60A4" w:rsidRDefault="004E60A4" w:rsidP="004E60A4">
      <w:pPr>
        <w:pStyle w:val="Lab2h1"/>
      </w:pPr>
      <w:r>
        <w:t>Exercise 2</w:t>
      </w:r>
      <w:r>
        <w:br/>
        <w:t xml:space="preserve">Adding </w:t>
      </w:r>
      <w:proofErr w:type="spellStart"/>
      <w:r>
        <w:t>Functoids</w:t>
      </w:r>
      <w:proofErr w:type="spellEnd"/>
      <w:r>
        <w:t xml:space="preserve"> to a Map</w:t>
      </w:r>
    </w:p>
    <w:p w:rsidR="004E60A4" w:rsidRDefault="004E60A4" w:rsidP="004E60A4">
      <w:pPr>
        <w:pStyle w:val="Lab2norm"/>
      </w:pPr>
      <w:r>
        <w:t xml:space="preserve">In this exercise, you will add </w:t>
      </w:r>
      <w:proofErr w:type="spellStart"/>
      <w:r>
        <w:t>functoids</w:t>
      </w:r>
      <w:proofErr w:type="spellEnd"/>
      <w:r>
        <w:t xml:space="preserve"> to transform a value from a field in the source schema to a field in the destination schema.</w:t>
      </w:r>
      <w:r w:rsidR="00A62DCB">
        <w:t xml:space="preserve"> </w:t>
      </w:r>
      <w:proofErr w:type="spellStart"/>
      <w:r w:rsidR="00A62DCB">
        <w:t>Functoids</w:t>
      </w:r>
      <w:proofErr w:type="spellEnd"/>
      <w:r w:rsidR="00A62DCB">
        <w:t xml:space="preserve"> provide processing that allows for conditional or advanced transformation of data beyond copying a value from the destination.  </w:t>
      </w:r>
    </w:p>
    <w:p w:rsidR="004E60A4" w:rsidRDefault="004E60A4" w:rsidP="004E60A4">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4E60A4">
        <w:trPr>
          <w:trHeight w:val="572"/>
        </w:trPr>
        <w:tc>
          <w:tcPr>
            <w:tcW w:w="2898" w:type="dxa"/>
            <w:shd w:val="clear" w:color="auto" w:fill="D9D9D9"/>
          </w:tcPr>
          <w:p w:rsidR="004E60A4" w:rsidRDefault="004E60A4" w:rsidP="00F639D6">
            <w:pPr>
              <w:pStyle w:val="Lab2thf"/>
            </w:pPr>
            <w:r>
              <w:t>Tasks</w:t>
            </w:r>
          </w:p>
        </w:tc>
        <w:tc>
          <w:tcPr>
            <w:tcW w:w="6162" w:type="dxa"/>
            <w:shd w:val="clear" w:color="auto" w:fill="D9D9D9"/>
          </w:tcPr>
          <w:p w:rsidR="004E60A4" w:rsidRDefault="004E60A4" w:rsidP="00F639D6">
            <w:pPr>
              <w:pStyle w:val="Lab2th"/>
            </w:pPr>
            <w:r>
              <w:t>Detailed steps</w:t>
            </w:r>
          </w:p>
        </w:tc>
      </w:tr>
      <w:tr w:rsidR="004E60A4">
        <w:tc>
          <w:tcPr>
            <w:tcW w:w="2898" w:type="dxa"/>
            <w:shd w:val="clear" w:color="auto" w:fill="FFFFFF"/>
          </w:tcPr>
          <w:p w:rsidR="004E60A4" w:rsidRDefault="004E60A4" w:rsidP="00D61F12">
            <w:pPr>
              <w:pStyle w:val="Lab2Tpn"/>
              <w:numPr>
                <w:ilvl w:val="0"/>
                <w:numId w:val="18"/>
              </w:numPr>
            </w:pPr>
            <w:r>
              <w:t xml:space="preserve">Add a cumulative </w:t>
            </w:r>
            <w:proofErr w:type="spellStart"/>
            <w:r>
              <w:t>functoid</w:t>
            </w:r>
            <w:proofErr w:type="spellEnd"/>
            <w:r>
              <w:t xml:space="preserve"> to the map.</w:t>
            </w:r>
            <w:r>
              <w:br/>
            </w:r>
            <w:r>
              <w:br/>
              <w:t xml:space="preserve">This </w:t>
            </w:r>
            <w:proofErr w:type="spellStart"/>
            <w:r>
              <w:t>functoid</w:t>
            </w:r>
            <w:proofErr w:type="spellEnd"/>
            <w:r>
              <w:t xml:space="preserve"> calculates the </w:t>
            </w:r>
            <w:r w:rsidRPr="00016917">
              <w:rPr>
                <w:iCs/>
              </w:rPr>
              <w:t>total quantity</w:t>
            </w:r>
            <w:r>
              <w:t xml:space="preserve"> of all line items in the customer order before updating the total quantity in the purchase order.</w:t>
            </w:r>
          </w:p>
        </w:tc>
        <w:tc>
          <w:tcPr>
            <w:tcW w:w="6162" w:type="dxa"/>
            <w:shd w:val="clear" w:color="auto" w:fill="FFFFFF"/>
          </w:tcPr>
          <w:p w:rsidR="004E60A4" w:rsidRDefault="004E60A4" w:rsidP="00D61F12">
            <w:pPr>
              <w:pStyle w:val="Lab2Tpl"/>
              <w:numPr>
                <w:ilvl w:val="0"/>
                <w:numId w:val="15"/>
              </w:numPr>
            </w:pPr>
            <w:r>
              <w:t xml:space="preserve">If the Toolbox is not docked on the left side, on the </w:t>
            </w:r>
            <w:r w:rsidRPr="00915EA1">
              <w:rPr>
                <w:b/>
              </w:rPr>
              <w:t>View</w:t>
            </w:r>
            <w:r>
              <w:t xml:space="preserve"> menu, click </w:t>
            </w:r>
            <w:r w:rsidRPr="00915EA1">
              <w:rPr>
                <w:b/>
              </w:rPr>
              <w:t>Toolbox</w:t>
            </w:r>
            <w:r>
              <w:t>.</w:t>
            </w:r>
          </w:p>
          <w:p w:rsidR="004E60A4" w:rsidRDefault="004E60A4" w:rsidP="00D61F12">
            <w:pPr>
              <w:pStyle w:val="Lab2Tpl"/>
              <w:numPr>
                <w:ilvl w:val="0"/>
                <w:numId w:val="21"/>
              </w:numPr>
            </w:pPr>
            <w:r>
              <w:t xml:space="preserve">In the Toolbox, </w:t>
            </w:r>
            <w:r w:rsidR="005F5931">
              <w:t>on</w:t>
            </w:r>
            <w:r>
              <w:t xml:space="preserve"> the </w:t>
            </w:r>
            <w:r>
              <w:rPr>
                <w:b/>
              </w:rPr>
              <w:t xml:space="preserve">Cumulative </w:t>
            </w:r>
            <w:proofErr w:type="spellStart"/>
            <w:r>
              <w:rPr>
                <w:b/>
              </w:rPr>
              <w:t>Functoids</w:t>
            </w:r>
            <w:proofErr w:type="spellEnd"/>
            <w:r>
              <w:t xml:space="preserve"> palette, click the </w:t>
            </w:r>
            <w:r>
              <w:rPr>
                <w:b/>
              </w:rPr>
              <w:t>Cumulative Sum</w:t>
            </w:r>
            <w:r>
              <w:t xml:space="preserve"> </w:t>
            </w:r>
            <w:proofErr w:type="spellStart"/>
            <w:r>
              <w:t>functoid</w:t>
            </w:r>
            <w:proofErr w:type="spellEnd"/>
            <w:r>
              <w:t>, and then drag it to the Mapper grid.</w:t>
            </w:r>
          </w:p>
          <w:p w:rsidR="004E60A4" w:rsidRDefault="004E60A4" w:rsidP="00D61F12">
            <w:pPr>
              <w:pStyle w:val="Lab2Tpl"/>
              <w:numPr>
                <w:ilvl w:val="0"/>
                <w:numId w:val="21"/>
              </w:numPr>
            </w:pPr>
            <w:r>
              <w:t xml:space="preserve">In the Source Schema pane, click the </w:t>
            </w:r>
            <w:r w:rsidRPr="00D85A3E">
              <w:rPr>
                <w:b/>
              </w:rPr>
              <w:t xml:space="preserve">Quantity </w:t>
            </w:r>
            <w:r w:rsidRPr="00A92A44">
              <w:t>field</w:t>
            </w:r>
            <w:r>
              <w:t xml:space="preserve">, and then drag a link to the </w:t>
            </w:r>
            <w:r>
              <w:rPr>
                <w:b/>
              </w:rPr>
              <w:t>Cumulative Sum</w:t>
            </w:r>
            <w:r>
              <w:t xml:space="preserve"> </w:t>
            </w:r>
            <w:proofErr w:type="spellStart"/>
            <w:r>
              <w:t>functoid</w:t>
            </w:r>
            <w:proofErr w:type="spellEnd"/>
            <w:r>
              <w:t xml:space="preserve"> in the Mapper grid.</w:t>
            </w:r>
          </w:p>
          <w:p w:rsidR="004E60A4" w:rsidRDefault="004E60A4" w:rsidP="00D61F12">
            <w:pPr>
              <w:pStyle w:val="Lab2Tpl"/>
              <w:numPr>
                <w:ilvl w:val="0"/>
                <w:numId w:val="21"/>
              </w:numPr>
            </w:pPr>
            <w:r>
              <w:t xml:space="preserve">In the Mapper grid, click the </w:t>
            </w:r>
            <w:r>
              <w:rPr>
                <w:b/>
              </w:rPr>
              <w:t>Cumulative Sum</w:t>
            </w:r>
            <w:r>
              <w:t xml:space="preserve"> </w:t>
            </w:r>
            <w:proofErr w:type="spellStart"/>
            <w:r>
              <w:t>functoid</w:t>
            </w:r>
            <w:proofErr w:type="spellEnd"/>
            <w:r>
              <w:t xml:space="preserve">, and then drag a link to </w:t>
            </w:r>
            <w:proofErr w:type="spellStart"/>
            <w:r>
              <w:rPr>
                <w:b/>
              </w:rPr>
              <w:t>TotalQty</w:t>
            </w:r>
            <w:proofErr w:type="spellEnd"/>
            <w:r>
              <w:t xml:space="preserve"> in the Destination Schema pane.</w:t>
            </w:r>
          </w:p>
        </w:tc>
      </w:tr>
      <w:tr w:rsidR="004E60A4">
        <w:tc>
          <w:tcPr>
            <w:tcW w:w="2898" w:type="dxa"/>
            <w:shd w:val="clear" w:color="auto" w:fill="FFFFFF"/>
          </w:tcPr>
          <w:p w:rsidR="004E60A4" w:rsidRDefault="004E60A4" w:rsidP="00D61F12">
            <w:pPr>
              <w:pStyle w:val="Lab2Tpn"/>
              <w:numPr>
                <w:ilvl w:val="0"/>
                <w:numId w:val="18"/>
              </w:numPr>
            </w:pPr>
            <w:r>
              <w:t xml:space="preserve">Add a multiplication </w:t>
            </w:r>
            <w:proofErr w:type="spellStart"/>
            <w:r>
              <w:t>functoid</w:t>
            </w:r>
            <w:proofErr w:type="spellEnd"/>
            <w:r>
              <w:t xml:space="preserve"> to the map. </w:t>
            </w:r>
            <w:r>
              <w:br/>
            </w:r>
            <w:r>
              <w:br/>
              <w:t xml:space="preserve">This </w:t>
            </w:r>
            <w:proofErr w:type="spellStart"/>
            <w:r>
              <w:t>functoid</w:t>
            </w:r>
            <w:proofErr w:type="spellEnd"/>
            <w:r>
              <w:t xml:space="preserve"> calculates the total cost of a line item.</w:t>
            </w:r>
          </w:p>
          <w:p w:rsidR="00A90FB8" w:rsidRDefault="00A90FB8" w:rsidP="00A90FB8">
            <w:pPr>
              <w:pStyle w:val="Lab2Tpn"/>
              <w:tabs>
                <w:tab w:val="clear" w:pos="533"/>
              </w:tabs>
              <w:ind w:left="542" w:firstLine="0"/>
            </w:pPr>
            <w:r>
              <w:t xml:space="preserve">The output of this </w:t>
            </w:r>
            <w:proofErr w:type="spellStart"/>
            <w:r>
              <w:t>functoid</w:t>
            </w:r>
            <w:proofErr w:type="spellEnd"/>
            <w:r>
              <w:t xml:space="preserve"> will not go directly to the destination document.  Instead, this </w:t>
            </w:r>
            <w:proofErr w:type="spellStart"/>
            <w:r>
              <w:t>functoid</w:t>
            </w:r>
            <w:proofErr w:type="spellEnd"/>
            <w:r>
              <w:t xml:space="preserve"> will be used as input to another </w:t>
            </w:r>
            <w:proofErr w:type="spellStart"/>
            <w:r>
              <w:t>functoid</w:t>
            </w:r>
            <w:proofErr w:type="spellEnd"/>
            <w:r>
              <w:t xml:space="preserve">.  </w:t>
            </w:r>
          </w:p>
        </w:tc>
        <w:tc>
          <w:tcPr>
            <w:tcW w:w="6162" w:type="dxa"/>
            <w:shd w:val="clear" w:color="auto" w:fill="FFFFFF"/>
          </w:tcPr>
          <w:p w:rsidR="004E60A4" w:rsidRDefault="004E60A4" w:rsidP="00D61F12">
            <w:pPr>
              <w:pStyle w:val="Lab2Tpl"/>
              <w:numPr>
                <w:ilvl w:val="0"/>
                <w:numId w:val="8"/>
              </w:numPr>
            </w:pPr>
            <w:r>
              <w:t xml:space="preserve">In the Toolbox, </w:t>
            </w:r>
            <w:r w:rsidR="005F5931">
              <w:t xml:space="preserve">on </w:t>
            </w:r>
            <w:r>
              <w:t xml:space="preserve">the </w:t>
            </w:r>
            <w:r>
              <w:rPr>
                <w:b/>
              </w:rPr>
              <w:t>Mathematical</w:t>
            </w:r>
            <w:r>
              <w:t xml:space="preserve"> </w:t>
            </w:r>
            <w:proofErr w:type="spellStart"/>
            <w:r>
              <w:rPr>
                <w:b/>
              </w:rPr>
              <w:t>Functoids</w:t>
            </w:r>
            <w:proofErr w:type="spellEnd"/>
            <w:r>
              <w:t xml:space="preserve"> palette, click the </w:t>
            </w:r>
            <w:r>
              <w:rPr>
                <w:b/>
              </w:rPr>
              <w:t>Multiplication</w:t>
            </w:r>
            <w:r>
              <w:t xml:space="preserve"> </w:t>
            </w:r>
            <w:proofErr w:type="spellStart"/>
            <w:r>
              <w:t>functoid</w:t>
            </w:r>
            <w:proofErr w:type="spellEnd"/>
            <w:r>
              <w:t>, and then drag it to the Mapper grid.</w:t>
            </w:r>
          </w:p>
          <w:p w:rsidR="004E60A4" w:rsidRDefault="004E60A4" w:rsidP="00D61F12">
            <w:pPr>
              <w:pStyle w:val="Lab2Tpl"/>
              <w:numPr>
                <w:ilvl w:val="0"/>
                <w:numId w:val="22"/>
              </w:numPr>
            </w:pPr>
            <w:r>
              <w:t xml:space="preserve">In the Source Schema pane, click the </w:t>
            </w:r>
            <w:proofErr w:type="spellStart"/>
            <w:r w:rsidRPr="00D85A3E">
              <w:rPr>
                <w:b/>
              </w:rPr>
              <w:t>UnitPrice</w:t>
            </w:r>
            <w:proofErr w:type="spellEnd"/>
            <w:r>
              <w:t xml:space="preserve"> field, and then drag a link to the </w:t>
            </w:r>
            <w:r>
              <w:rPr>
                <w:b/>
              </w:rPr>
              <w:t xml:space="preserve">Multiplication </w:t>
            </w:r>
            <w:proofErr w:type="spellStart"/>
            <w:r>
              <w:t>functoid</w:t>
            </w:r>
            <w:proofErr w:type="spellEnd"/>
            <w:r>
              <w:t xml:space="preserve"> in the Mapper grid.</w:t>
            </w:r>
          </w:p>
          <w:p w:rsidR="004E60A4" w:rsidRDefault="004E60A4" w:rsidP="00D61F12">
            <w:pPr>
              <w:pStyle w:val="Lab2Tpl"/>
              <w:numPr>
                <w:ilvl w:val="0"/>
                <w:numId w:val="22"/>
              </w:numPr>
            </w:pPr>
            <w:r>
              <w:t xml:space="preserve">In the Source Schema pane, click the </w:t>
            </w:r>
            <w:r w:rsidRPr="00D85A3E">
              <w:rPr>
                <w:b/>
              </w:rPr>
              <w:t>Quantity</w:t>
            </w:r>
            <w:r>
              <w:t xml:space="preserve"> field, and then drag a link to the </w:t>
            </w:r>
            <w:r>
              <w:rPr>
                <w:b/>
              </w:rPr>
              <w:t xml:space="preserve">Multiplication </w:t>
            </w:r>
            <w:proofErr w:type="spellStart"/>
            <w:r>
              <w:t>functoid</w:t>
            </w:r>
            <w:proofErr w:type="spellEnd"/>
            <w:r>
              <w:t xml:space="preserve"> in the Mapper grid.</w:t>
            </w:r>
          </w:p>
        </w:tc>
      </w:tr>
      <w:tr w:rsidR="004E60A4">
        <w:tc>
          <w:tcPr>
            <w:tcW w:w="2898" w:type="dxa"/>
            <w:shd w:val="clear" w:color="auto" w:fill="FFFFFF"/>
          </w:tcPr>
          <w:p w:rsidR="004E60A4" w:rsidRDefault="004E60A4" w:rsidP="00D61F12">
            <w:pPr>
              <w:pStyle w:val="Lab2Tpn"/>
              <w:numPr>
                <w:ilvl w:val="0"/>
                <w:numId w:val="18"/>
              </w:numPr>
              <w:ind w:left="533" w:hanging="317"/>
            </w:pPr>
            <w:r>
              <w:rPr>
                <w:b/>
                <w:bCs/>
                <w:sz w:val="21"/>
              </w:rPr>
              <w:br w:type="page"/>
            </w:r>
            <w:r>
              <w:t xml:space="preserve">Add another cumulative </w:t>
            </w:r>
            <w:proofErr w:type="spellStart"/>
            <w:r>
              <w:t>functoid</w:t>
            </w:r>
            <w:proofErr w:type="spellEnd"/>
            <w:r>
              <w:t xml:space="preserve"> to the map. </w:t>
            </w:r>
            <w:r>
              <w:br/>
            </w:r>
            <w:r>
              <w:br/>
              <w:t xml:space="preserve">This </w:t>
            </w:r>
            <w:proofErr w:type="spellStart"/>
            <w:r>
              <w:t>functoid</w:t>
            </w:r>
            <w:proofErr w:type="spellEnd"/>
            <w:r>
              <w:t xml:space="preserve"> calculates the </w:t>
            </w:r>
            <w:r w:rsidRPr="000F5284">
              <w:rPr>
                <w:iCs/>
              </w:rPr>
              <w:t>total cost</w:t>
            </w:r>
            <w:r w:rsidRPr="000F5284">
              <w:t xml:space="preserve"> of </w:t>
            </w:r>
            <w:r w:rsidRPr="000F5284">
              <w:rPr>
                <w:iCs/>
              </w:rPr>
              <w:t>all</w:t>
            </w:r>
            <w:r>
              <w:t xml:space="preserve"> line items in the customer order before updating the total cost in the purchase order.</w:t>
            </w:r>
          </w:p>
        </w:tc>
        <w:tc>
          <w:tcPr>
            <w:tcW w:w="6162" w:type="dxa"/>
            <w:shd w:val="clear" w:color="auto" w:fill="FFFFFF"/>
          </w:tcPr>
          <w:p w:rsidR="004E60A4" w:rsidRDefault="004E60A4" w:rsidP="00D61F12">
            <w:pPr>
              <w:pStyle w:val="Lab2Tpl"/>
              <w:numPr>
                <w:ilvl w:val="0"/>
                <w:numId w:val="7"/>
              </w:numPr>
            </w:pPr>
            <w:r>
              <w:t xml:space="preserve">In the Toolbox, </w:t>
            </w:r>
            <w:r w:rsidR="005F5931">
              <w:t xml:space="preserve">on </w:t>
            </w:r>
            <w:r>
              <w:t xml:space="preserve">the </w:t>
            </w:r>
            <w:r>
              <w:rPr>
                <w:b/>
              </w:rPr>
              <w:t>Cumulative Functions</w:t>
            </w:r>
            <w:r>
              <w:t xml:space="preserve"> palette, click the </w:t>
            </w:r>
            <w:r>
              <w:rPr>
                <w:b/>
              </w:rPr>
              <w:t>Cumulative Sum</w:t>
            </w:r>
            <w:r>
              <w:t xml:space="preserve"> </w:t>
            </w:r>
            <w:proofErr w:type="spellStart"/>
            <w:r>
              <w:t>functoid</w:t>
            </w:r>
            <w:proofErr w:type="spellEnd"/>
            <w:r>
              <w:t>, and then drag it to the Mapper grid.</w:t>
            </w:r>
          </w:p>
          <w:p w:rsidR="004E60A4" w:rsidRDefault="004E60A4" w:rsidP="00481809">
            <w:pPr>
              <w:pStyle w:val="Note"/>
            </w:pPr>
            <w:r>
              <w:t xml:space="preserve">Make sure to place this </w:t>
            </w:r>
            <w:proofErr w:type="spellStart"/>
            <w:r>
              <w:t>functoid</w:t>
            </w:r>
            <w:proofErr w:type="spellEnd"/>
            <w:r>
              <w:t xml:space="preserve"> to the right of the multiplication </w:t>
            </w:r>
            <w:proofErr w:type="spellStart"/>
            <w:r>
              <w:t>functoid</w:t>
            </w:r>
            <w:proofErr w:type="spellEnd"/>
            <w:r>
              <w:t xml:space="preserve">. </w:t>
            </w:r>
            <w:proofErr w:type="spellStart"/>
            <w:r>
              <w:t>Functoids</w:t>
            </w:r>
            <w:proofErr w:type="spellEnd"/>
            <w:r>
              <w:t xml:space="preserve"> must always link from left to right.</w:t>
            </w:r>
          </w:p>
          <w:p w:rsidR="004E60A4" w:rsidRDefault="004E60A4" w:rsidP="00D61F12">
            <w:pPr>
              <w:pStyle w:val="Lab2Tpl"/>
              <w:numPr>
                <w:ilvl w:val="0"/>
                <w:numId w:val="23"/>
              </w:numPr>
            </w:pPr>
            <w:r>
              <w:t xml:space="preserve">In the Mapper grid, drag a link from the </w:t>
            </w:r>
            <w:r>
              <w:rPr>
                <w:b/>
              </w:rPr>
              <w:t>Multiplication</w:t>
            </w:r>
            <w:r>
              <w:t xml:space="preserve"> </w:t>
            </w:r>
            <w:proofErr w:type="spellStart"/>
            <w:r>
              <w:t>functoid</w:t>
            </w:r>
            <w:proofErr w:type="spellEnd"/>
            <w:r>
              <w:t xml:space="preserve"> to the </w:t>
            </w:r>
            <w:r>
              <w:rPr>
                <w:b/>
              </w:rPr>
              <w:t xml:space="preserve">Cumulative Sum </w:t>
            </w:r>
            <w:proofErr w:type="spellStart"/>
            <w:r>
              <w:t>functoid</w:t>
            </w:r>
            <w:proofErr w:type="spellEnd"/>
            <w:r w:rsidR="00A90FB8">
              <w:t xml:space="preserve"> you just added</w:t>
            </w:r>
            <w:r>
              <w:t>.</w:t>
            </w:r>
          </w:p>
          <w:p w:rsidR="004E60A4" w:rsidRDefault="004E60A4" w:rsidP="00D61F12">
            <w:pPr>
              <w:pStyle w:val="Lab2Tpl"/>
              <w:numPr>
                <w:ilvl w:val="0"/>
                <w:numId w:val="23"/>
              </w:numPr>
            </w:pPr>
            <w:r>
              <w:t>In the</w:t>
            </w:r>
            <w:r>
              <w:rPr>
                <w:b/>
              </w:rPr>
              <w:t xml:space="preserve"> </w:t>
            </w:r>
            <w:r>
              <w:t>Mapper grid,</w:t>
            </w:r>
            <w:r>
              <w:rPr>
                <w:b/>
              </w:rPr>
              <w:t xml:space="preserve"> </w:t>
            </w:r>
            <w:r>
              <w:t xml:space="preserve">drag a link from the </w:t>
            </w:r>
            <w:r>
              <w:rPr>
                <w:b/>
              </w:rPr>
              <w:t>Cumulative Sum</w:t>
            </w:r>
            <w:r>
              <w:t xml:space="preserve"> </w:t>
            </w:r>
            <w:proofErr w:type="spellStart"/>
            <w:r>
              <w:t>functoid</w:t>
            </w:r>
            <w:proofErr w:type="spellEnd"/>
            <w:r>
              <w:t xml:space="preserve"> to the </w:t>
            </w:r>
            <w:proofErr w:type="spellStart"/>
            <w:r w:rsidRPr="00054B3C">
              <w:rPr>
                <w:b/>
              </w:rPr>
              <w:t>TotalCost</w:t>
            </w:r>
            <w:proofErr w:type="spellEnd"/>
            <w:r>
              <w:rPr>
                <w:b/>
              </w:rPr>
              <w:t xml:space="preserve"> </w:t>
            </w:r>
            <w:r>
              <w:t>field in the</w:t>
            </w:r>
            <w:r>
              <w:rPr>
                <w:b/>
              </w:rPr>
              <w:t xml:space="preserve"> </w:t>
            </w:r>
            <w:r>
              <w:t>Destination Schema pane.</w:t>
            </w:r>
          </w:p>
        </w:tc>
      </w:tr>
    </w:tbl>
    <w:p w:rsidR="000C5296" w:rsidRDefault="000C5296" w:rsidP="000C5296">
      <w:pPr>
        <w:pStyle w:val="Pb"/>
        <w:framePr w:wrap="around"/>
      </w:pPr>
    </w:p>
    <w:p w:rsidR="000C5296" w:rsidRDefault="000C5296">
      <w:pPr>
        <w:pStyle w:val="Ttw"/>
        <w:numPr>
          <w:ilvl w:val="12"/>
          <w:numId w:val="0"/>
        </w:numPr>
        <w:ind w:left="-2300"/>
        <w:rPr>
          <w:iCs/>
        </w:rPr>
      </w:pPr>
      <w:r>
        <w:rPr>
          <w:iCs/>
        </w:rPr>
        <w:t>(</w:t>
      </w:r>
      <w:r>
        <w:rPr>
          <w:i/>
        </w:rPr>
        <w:t>continued</w:t>
      </w:r>
      <w:r>
        <w:rPr>
          <w:iCs/>
        </w:rPr>
        <w:t>)</w:t>
      </w:r>
    </w:p>
    <w:p w:rsidR="000C5296" w:rsidRDefault="000C5296" w:rsidP="000C5296">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0C5296">
        <w:trPr>
          <w:trHeight w:val="572"/>
        </w:trPr>
        <w:tc>
          <w:tcPr>
            <w:tcW w:w="2898" w:type="dxa"/>
            <w:shd w:val="clear" w:color="auto" w:fill="D9D9D9"/>
          </w:tcPr>
          <w:p w:rsidR="000C5296" w:rsidRDefault="000C5296" w:rsidP="00F639D6">
            <w:pPr>
              <w:pStyle w:val="Lab2thf"/>
            </w:pPr>
            <w:r>
              <w:t>Tasks</w:t>
            </w:r>
          </w:p>
        </w:tc>
        <w:tc>
          <w:tcPr>
            <w:tcW w:w="6162" w:type="dxa"/>
            <w:shd w:val="clear" w:color="auto" w:fill="D9D9D9"/>
          </w:tcPr>
          <w:p w:rsidR="000C5296" w:rsidRDefault="000C5296" w:rsidP="00F639D6">
            <w:pPr>
              <w:pStyle w:val="Lab2th"/>
            </w:pPr>
            <w:r>
              <w:t>Detailed steps</w:t>
            </w:r>
          </w:p>
        </w:tc>
      </w:tr>
      <w:tr w:rsidR="004E60A4">
        <w:tc>
          <w:tcPr>
            <w:tcW w:w="2898" w:type="dxa"/>
            <w:shd w:val="clear" w:color="auto" w:fill="FFFFFF"/>
          </w:tcPr>
          <w:p w:rsidR="004E60A4" w:rsidRDefault="004E60A4" w:rsidP="00D61F12">
            <w:pPr>
              <w:pStyle w:val="Lab2Tpn"/>
              <w:numPr>
                <w:ilvl w:val="0"/>
                <w:numId w:val="18"/>
              </w:numPr>
            </w:pPr>
            <w:r>
              <w:t xml:space="preserve">Add a scripting </w:t>
            </w:r>
            <w:proofErr w:type="spellStart"/>
            <w:r>
              <w:t>functoid</w:t>
            </w:r>
            <w:proofErr w:type="spellEnd"/>
            <w:r>
              <w:t xml:space="preserve"> to a map.</w:t>
            </w:r>
            <w:r>
              <w:br/>
            </w:r>
            <w:r>
              <w:br/>
            </w:r>
            <w:r>
              <w:br/>
              <w:t xml:space="preserve">This step changes the value in the </w:t>
            </w:r>
            <w:r w:rsidRPr="000F5284">
              <w:t>Priority</w:t>
            </w:r>
            <w:r>
              <w:t xml:space="preserve"> field from an integer to a string.</w:t>
            </w:r>
            <w:r>
              <w:br/>
            </w:r>
            <w:r>
              <w:br/>
              <w:t>This function could be written in C#, Jscript .NET, XSLT, or an external assembly.</w:t>
            </w:r>
          </w:p>
        </w:tc>
        <w:tc>
          <w:tcPr>
            <w:tcW w:w="6162" w:type="dxa"/>
            <w:shd w:val="clear" w:color="auto" w:fill="FFFFFF"/>
          </w:tcPr>
          <w:p w:rsidR="004E60A4" w:rsidRDefault="004E60A4" w:rsidP="00D61F12">
            <w:pPr>
              <w:pStyle w:val="Lab2Tpl"/>
              <w:numPr>
                <w:ilvl w:val="0"/>
                <w:numId w:val="6"/>
              </w:numPr>
            </w:pPr>
            <w:r>
              <w:t xml:space="preserve">In the Toolbox, </w:t>
            </w:r>
            <w:r w:rsidR="00AD0984">
              <w:t xml:space="preserve">on </w:t>
            </w:r>
            <w:r>
              <w:t xml:space="preserve">the </w:t>
            </w:r>
            <w:r>
              <w:rPr>
                <w:b/>
              </w:rPr>
              <w:t xml:space="preserve">Advanced </w:t>
            </w:r>
            <w:proofErr w:type="spellStart"/>
            <w:r>
              <w:rPr>
                <w:b/>
              </w:rPr>
              <w:t>Functoids</w:t>
            </w:r>
            <w:proofErr w:type="spellEnd"/>
            <w:r>
              <w:t xml:space="preserve"> palette, click the </w:t>
            </w:r>
            <w:r>
              <w:rPr>
                <w:b/>
              </w:rPr>
              <w:t>Scripting</w:t>
            </w:r>
            <w:r>
              <w:t xml:space="preserve"> </w:t>
            </w:r>
            <w:proofErr w:type="spellStart"/>
            <w:r>
              <w:t>functoid</w:t>
            </w:r>
            <w:proofErr w:type="spellEnd"/>
            <w:r>
              <w:t>, and then drag it to the Mapper grid.</w:t>
            </w:r>
          </w:p>
          <w:p w:rsidR="004E60A4" w:rsidRDefault="004E60A4" w:rsidP="00D61F12">
            <w:pPr>
              <w:pStyle w:val="Lab2Tpl"/>
              <w:numPr>
                <w:ilvl w:val="0"/>
                <w:numId w:val="6"/>
              </w:numPr>
            </w:pPr>
            <w:r>
              <w:t xml:space="preserve">In the Source Schema pane, click the </w:t>
            </w:r>
            <w:r w:rsidRPr="00D85A3E">
              <w:rPr>
                <w:b/>
              </w:rPr>
              <w:t xml:space="preserve">Priority </w:t>
            </w:r>
            <w:r w:rsidRPr="00054B3C">
              <w:t>field</w:t>
            </w:r>
            <w:r>
              <w:t xml:space="preserve">, and then drag a link to the </w:t>
            </w:r>
            <w:r>
              <w:rPr>
                <w:b/>
              </w:rPr>
              <w:t>Scripting</w:t>
            </w:r>
            <w:r>
              <w:t xml:space="preserve"> </w:t>
            </w:r>
            <w:proofErr w:type="spellStart"/>
            <w:r>
              <w:t>functoid</w:t>
            </w:r>
            <w:proofErr w:type="spellEnd"/>
            <w:r>
              <w:t xml:space="preserve"> in the Mapper grid.</w:t>
            </w:r>
          </w:p>
          <w:p w:rsidR="004E60A4" w:rsidRDefault="004E60A4" w:rsidP="00D61F12">
            <w:pPr>
              <w:pStyle w:val="Lab2Tpl"/>
              <w:numPr>
                <w:ilvl w:val="0"/>
                <w:numId w:val="6"/>
              </w:numPr>
            </w:pPr>
            <w:r>
              <w:t xml:space="preserve">Click the </w:t>
            </w:r>
            <w:r>
              <w:rPr>
                <w:b/>
              </w:rPr>
              <w:t xml:space="preserve">Scripting </w:t>
            </w:r>
            <w:proofErr w:type="spellStart"/>
            <w:r>
              <w:t>functoid</w:t>
            </w:r>
            <w:proofErr w:type="spellEnd"/>
            <w:r>
              <w:t xml:space="preserve">, and then drag a link to the </w:t>
            </w:r>
            <w:r w:rsidRPr="00054B3C">
              <w:rPr>
                <w:b/>
              </w:rPr>
              <w:t>Priority</w:t>
            </w:r>
            <w:r>
              <w:t xml:space="preserve"> field in the Destination Schema pane.</w:t>
            </w:r>
          </w:p>
          <w:p w:rsidR="004E60A4" w:rsidRDefault="004E60A4" w:rsidP="00D61F12">
            <w:pPr>
              <w:pStyle w:val="Lab2Tpl"/>
              <w:numPr>
                <w:ilvl w:val="0"/>
                <w:numId w:val="6"/>
              </w:numPr>
            </w:pPr>
            <w:r>
              <w:t xml:space="preserve">Right-click the </w:t>
            </w:r>
            <w:r>
              <w:rPr>
                <w:b/>
                <w:bCs/>
              </w:rPr>
              <w:t>Scripting</w:t>
            </w:r>
            <w:r>
              <w:t xml:space="preserve"> </w:t>
            </w:r>
            <w:proofErr w:type="spellStart"/>
            <w:r>
              <w:t>functoid</w:t>
            </w:r>
            <w:proofErr w:type="spellEnd"/>
            <w:r>
              <w:t xml:space="preserve">, and then click </w:t>
            </w:r>
            <w:r w:rsidR="00A90FB8">
              <w:rPr>
                <w:b/>
                <w:bCs/>
              </w:rPr>
              <w:t xml:space="preserve">Configure </w:t>
            </w:r>
            <w:proofErr w:type="spellStart"/>
            <w:r w:rsidR="00A90FB8">
              <w:rPr>
                <w:b/>
                <w:bCs/>
              </w:rPr>
              <w:t>Functoid</w:t>
            </w:r>
            <w:proofErr w:type="spellEnd"/>
            <w:r w:rsidR="00A90FB8">
              <w:rPr>
                <w:b/>
                <w:bCs/>
              </w:rPr>
              <w:t xml:space="preserve"> Script</w:t>
            </w:r>
            <w:r w:rsidR="00AD0984">
              <w:t>.</w:t>
            </w:r>
          </w:p>
          <w:p w:rsidR="004E60A4" w:rsidRDefault="004E60A4" w:rsidP="00D61F12">
            <w:pPr>
              <w:pStyle w:val="Lab2Tpl"/>
              <w:numPr>
                <w:ilvl w:val="0"/>
                <w:numId w:val="6"/>
              </w:numPr>
            </w:pPr>
            <w:r>
              <w:t xml:space="preserve">In the </w:t>
            </w:r>
            <w:r>
              <w:rPr>
                <w:b/>
                <w:bCs/>
              </w:rPr>
              <w:t xml:space="preserve">Configure </w:t>
            </w:r>
            <w:proofErr w:type="spellStart"/>
            <w:r>
              <w:rPr>
                <w:b/>
                <w:bCs/>
              </w:rPr>
              <w:t>Functoid</w:t>
            </w:r>
            <w:proofErr w:type="spellEnd"/>
            <w:r>
              <w:rPr>
                <w:b/>
                <w:bCs/>
              </w:rPr>
              <w:t xml:space="preserve"> Script</w:t>
            </w:r>
            <w:r>
              <w:t xml:space="preserve"> dialog box, in the </w:t>
            </w:r>
            <w:r>
              <w:rPr>
                <w:b/>
                <w:bCs/>
              </w:rPr>
              <w:t>Script type</w:t>
            </w:r>
            <w:r>
              <w:rPr>
                <w:bCs/>
              </w:rPr>
              <w:t xml:space="preserve"> list</w:t>
            </w:r>
            <w:r>
              <w:t>, c</w:t>
            </w:r>
            <w:r w:rsidR="00AD0984">
              <w:t>hoose</w:t>
            </w:r>
            <w:r>
              <w:t xml:space="preserve"> </w:t>
            </w:r>
            <w:r>
              <w:rPr>
                <w:b/>
                <w:bCs/>
              </w:rPr>
              <w:t>Inline Visual Basic .NET</w:t>
            </w:r>
            <w:r>
              <w:t xml:space="preserve">, and then </w:t>
            </w:r>
            <w:r w:rsidR="00261902">
              <w:t>copy</w:t>
            </w:r>
            <w:r>
              <w:t xml:space="preserve"> the code </w:t>
            </w:r>
            <w:r w:rsidR="00261902">
              <w:t xml:space="preserve">from </w:t>
            </w:r>
            <w:r w:rsidR="00A10E21">
              <w:rPr>
                <w:b/>
              </w:rPr>
              <w:t>C:\Labs</w:t>
            </w:r>
            <w:r w:rsidR="008576DF">
              <w:rPr>
                <w:b/>
              </w:rPr>
              <w:t>\</w:t>
            </w:r>
            <w:r w:rsidR="00CD0593">
              <w:rPr>
                <w:b/>
              </w:rPr>
              <w:t>Lab 3</w:t>
            </w:r>
            <w:r w:rsidR="008576DF">
              <w:rPr>
                <w:b/>
              </w:rPr>
              <w:t>\</w:t>
            </w:r>
            <w:r w:rsidR="00E75752" w:rsidRPr="00E75752">
              <w:rPr>
                <w:b/>
              </w:rPr>
              <w:t>Start</w:t>
            </w:r>
            <w:r w:rsidR="00E75752" w:rsidRPr="00E75752" w:rsidDel="00E75752">
              <w:rPr>
                <w:b/>
              </w:rPr>
              <w:t xml:space="preserve"> </w:t>
            </w:r>
            <w:r w:rsidR="00261902">
              <w:rPr>
                <w:b/>
              </w:rPr>
              <w:t>\ScriptingFunctoid.txt</w:t>
            </w:r>
            <w:r w:rsidR="00261902">
              <w:t xml:space="preserve"> to</w:t>
            </w:r>
            <w:r>
              <w:t xml:space="preserve"> the </w:t>
            </w:r>
            <w:r>
              <w:rPr>
                <w:b/>
              </w:rPr>
              <w:t>Inline script</w:t>
            </w:r>
            <w:r>
              <w:t xml:space="preserve"> </w:t>
            </w:r>
            <w:r>
              <w:rPr>
                <w:b/>
              </w:rPr>
              <w:t>buffer</w:t>
            </w:r>
            <w:r>
              <w:t xml:space="preserve"> text box</w:t>
            </w:r>
            <w:r w:rsidR="00B77996">
              <w:t xml:space="preserve"> (overwrite any code already present)</w:t>
            </w:r>
            <w:r>
              <w:t>:</w:t>
            </w:r>
            <w:r>
              <w:br/>
            </w:r>
          </w:p>
          <w:tbl>
            <w:tblPr>
              <w:tblW w:w="525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6" w:type="dxa"/>
                <w:bottom w:w="72" w:type="dxa"/>
                <w:right w:w="86" w:type="dxa"/>
              </w:tblCellMar>
              <w:tblLook w:val="0000" w:firstRow="0" w:lastRow="0" w:firstColumn="0" w:lastColumn="0" w:noHBand="0" w:noVBand="0"/>
            </w:tblPr>
            <w:tblGrid>
              <w:gridCol w:w="5250"/>
            </w:tblGrid>
            <w:tr w:rsidR="004E60A4" w:rsidTr="002E24B2">
              <w:trPr>
                <w:trHeight w:val="3387"/>
                <w:jc w:val="center"/>
              </w:trPr>
              <w:tc>
                <w:tcPr>
                  <w:tcW w:w="5250" w:type="dxa"/>
                </w:tcPr>
                <w:p w:rsidR="004664F5" w:rsidRPr="00395613" w:rsidRDefault="004664F5" w:rsidP="004664F5">
                  <w:pPr>
                    <w:pStyle w:val="Lab2Tpl"/>
                    <w:numPr>
                      <w:ilvl w:val="0"/>
                      <w:numId w:val="0"/>
                    </w:numPr>
                    <w:spacing w:before="0" w:after="0" w:line="240" w:lineRule="auto"/>
                    <w:ind w:left="34"/>
                    <w:rPr>
                      <w:i/>
                    </w:rPr>
                  </w:pPr>
                  <w:r w:rsidRPr="00395613">
                    <w:rPr>
                      <w:i/>
                    </w:rPr>
                    <w:t xml:space="preserve">Public Function </w:t>
                  </w:r>
                  <w:proofErr w:type="spellStart"/>
                  <w:proofErr w:type="gramStart"/>
                  <w:r w:rsidRPr="00395613">
                    <w:rPr>
                      <w:i/>
                    </w:rPr>
                    <w:t>PriorityConversion</w:t>
                  </w:r>
                  <w:proofErr w:type="spellEnd"/>
                  <w:r w:rsidRPr="00395613">
                    <w:rPr>
                      <w:i/>
                    </w:rPr>
                    <w:t>(</w:t>
                  </w:r>
                  <w:proofErr w:type="spellStart"/>
                  <w:proofErr w:type="gramEnd"/>
                  <w:r w:rsidRPr="00395613">
                    <w:rPr>
                      <w:i/>
                    </w:rPr>
                    <w:t>ByVal</w:t>
                  </w:r>
                  <w:proofErr w:type="spellEnd"/>
                  <w:r w:rsidRPr="00395613">
                    <w:rPr>
                      <w:i/>
                    </w:rPr>
                    <w:t xml:space="preserve"> param1 As String) _</w:t>
                  </w:r>
                </w:p>
                <w:p w:rsidR="004664F5" w:rsidRPr="00395613" w:rsidRDefault="004664F5" w:rsidP="004664F5">
                  <w:pPr>
                    <w:pStyle w:val="Lab2Tpl"/>
                    <w:numPr>
                      <w:ilvl w:val="0"/>
                      <w:numId w:val="0"/>
                    </w:numPr>
                    <w:spacing w:before="0" w:after="0" w:line="240" w:lineRule="auto"/>
                    <w:ind w:left="216"/>
                    <w:rPr>
                      <w:i/>
                    </w:rPr>
                  </w:pPr>
                  <w:r>
                    <w:rPr>
                      <w:i/>
                    </w:rPr>
                    <w:t xml:space="preserve">      </w:t>
                  </w:r>
                  <w:r w:rsidRPr="00395613">
                    <w:rPr>
                      <w:i/>
                    </w:rPr>
                    <w:t>As String</w:t>
                  </w:r>
                </w:p>
                <w:p w:rsidR="004664F5" w:rsidRPr="00395613" w:rsidRDefault="004664F5" w:rsidP="004664F5">
                  <w:pPr>
                    <w:pStyle w:val="Lab2Tpl"/>
                    <w:numPr>
                      <w:ilvl w:val="0"/>
                      <w:numId w:val="0"/>
                    </w:numPr>
                    <w:spacing w:before="0" w:after="0" w:line="240" w:lineRule="auto"/>
                    <w:ind w:left="216"/>
                    <w:rPr>
                      <w:i/>
                    </w:rPr>
                  </w:pPr>
                  <w:r w:rsidRPr="00395613">
                    <w:rPr>
                      <w:i/>
                    </w:rPr>
                    <w:t>dim priority as string = ""</w:t>
                  </w:r>
                </w:p>
                <w:p w:rsidR="004664F5" w:rsidRPr="00395613" w:rsidRDefault="004664F5" w:rsidP="004664F5">
                  <w:pPr>
                    <w:pStyle w:val="Lab2Tpl"/>
                    <w:numPr>
                      <w:ilvl w:val="0"/>
                      <w:numId w:val="0"/>
                    </w:numPr>
                    <w:spacing w:before="0" w:after="0" w:line="240" w:lineRule="auto"/>
                    <w:ind w:left="216"/>
                    <w:rPr>
                      <w:i/>
                    </w:rPr>
                  </w:pPr>
                </w:p>
                <w:p w:rsidR="004664F5" w:rsidRPr="00395613" w:rsidRDefault="004664F5" w:rsidP="004664F5">
                  <w:pPr>
                    <w:pStyle w:val="Lab2Tpl"/>
                    <w:numPr>
                      <w:ilvl w:val="0"/>
                      <w:numId w:val="0"/>
                    </w:numPr>
                    <w:spacing w:before="0" w:after="0" w:line="240" w:lineRule="auto"/>
                    <w:ind w:left="216"/>
                    <w:rPr>
                      <w:i/>
                    </w:rPr>
                  </w:pPr>
                  <w:r w:rsidRPr="00395613">
                    <w:rPr>
                      <w:i/>
                    </w:rPr>
                    <w:t xml:space="preserve"> </w:t>
                  </w:r>
                  <w:proofErr w:type="gramStart"/>
                  <w:r w:rsidRPr="00395613">
                    <w:rPr>
                      <w:i/>
                    </w:rPr>
                    <w:t>Select  param</w:t>
                  </w:r>
                  <w:proofErr w:type="gramEnd"/>
                  <w:r w:rsidRPr="00395613">
                    <w:rPr>
                      <w:i/>
                    </w:rPr>
                    <w:t>1</w:t>
                  </w:r>
                </w:p>
                <w:p w:rsidR="004664F5" w:rsidRPr="00395613" w:rsidRDefault="004664F5" w:rsidP="004664F5">
                  <w:pPr>
                    <w:pStyle w:val="Lab2Tpl"/>
                    <w:numPr>
                      <w:ilvl w:val="0"/>
                      <w:numId w:val="0"/>
                    </w:numPr>
                    <w:spacing w:before="0" w:after="0" w:line="240" w:lineRule="auto"/>
                    <w:ind w:left="216"/>
                    <w:rPr>
                      <w:i/>
                    </w:rPr>
                  </w:pPr>
                  <w:r w:rsidRPr="00395613">
                    <w:rPr>
                      <w:i/>
                    </w:rPr>
                    <w:t xml:space="preserve">  Case “1”</w:t>
                  </w:r>
                </w:p>
                <w:p w:rsidR="004664F5" w:rsidRPr="00395613" w:rsidRDefault="004664F5" w:rsidP="004664F5">
                  <w:pPr>
                    <w:pStyle w:val="Lab2Tpl"/>
                    <w:numPr>
                      <w:ilvl w:val="0"/>
                      <w:numId w:val="0"/>
                    </w:numPr>
                    <w:spacing w:before="0" w:after="0" w:line="240" w:lineRule="auto"/>
                    <w:ind w:left="216"/>
                    <w:rPr>
                      <w:i/>
                    </w:rPr>
                  </w:pPr>
                  <w:r w:rsidRPr="00395613">
                    <w:rPr>
                      <w:i/>
                    </w:rPr>
                    <w:t xml:space="preserve">    priority = “High”</w:t>
                  </w:r>
                </w:p>
                <w:p w:rsidR="004664F5" w:rsidRPr="00395613" w:rsidRDefault="004664F5" w:rsidP="004664F5">
                  <w:pPr>
                    <w:pStyle w:val="Lab2Tpl"/>
                    <w:numPr>
                      <w:ilvl w:val="0"/>
                      <w:numId w:val="0"/>
                    </w:numPr>
                    <w:spacing w:before="0" w:after="0" w:line="240" w:lineRule="auto"/>
                    <w:ind w:left="216"/>
                    <w:rPr>
                      <w:i/>
                    </w:rPr>
                  </w:pPr>
                  <w:r w:rsidRPr="00395613">
                    <w:rPr>
                      <w:i/>
                    </w:rPr>
                    <w:t xml:space="preserve">  Case “2”</w:t>
                  </w:r>
                </w:p>
                <w:p w:rsidR="004664F5" w:rsidRPr="00395613" w:rsidRDefault="004664F5" w:rsidP="004664F5">
                  <w:pPr>
                    <w:pStyle w:val="Lab2Tpl"/>
                    <w:numPr>
                      <w:ilvl w:val="0"/>
                      <w:numId w:val="0"/>
                    </w:numPr>
                    <w:spacing w:before="0" w:after="0" w:line="240" w:lineRule="auto"/>
                    <w:ind w:left="216"/>
                    <w:rPr>
                      <w:i/>
                    </w:rPr>
                  </w:pPr>
                  <w:r w:rsidRPr="00395613">
                    <w:rPr>
                      <w:i/>
                    </w:rPr>
                    <w:t xml:space="preserve">    priority = “Medium”</w:t>
                  </w:r>
                </w:p>
                <w:p w:rsidR="004664F5" w:rsidRPr="00395613" w:rsidRDefault="004664F5" w:rsidP="004664F5">
                  <w:pPr>
                    <w:pStyle w:val="Lab2Tpl"/>
                    <w:numPr>
                      <w:ilvl w:val="0"/>
                      <w:numId w:val="0"/>
                    </w:numPr>
                    <w:spacing w:before="0" w:after="0" w:line="240" w:lineRule="auto"/>
                    <w:ind w:left="216"/>
                    <w:rPr>
                      <w:i/>
                    </w:rPr>
                  </w:pPr>
                  <w:r w:rsidRPr="00395613">
                    <w:rPr>
                      <w:i/>
                    </w:rPr>
                    <w:t xml:space="preserve">  Case “3”</w:t>
                  </w:r>
                </w:p>
                <w:p w:rsidR="004664F5" w:rsidRPr="00395613" w:rsidRDefault="004664F5" w:rsidP="004664F5">
                  <w:pPr>
                    <w:pStyle w:val="Lab2Tpl"/>
                    <w:numPr>
                      <w:ilvl w:val="0"/>
                      <w:numId w:val="0"/>
                    </w:numPr>
                    <w:spacing w:before="0" w:after="0" w:line="240" w:lineRule="auto"/>
                    <w:ind w:left="216"/>
                    <w:rPr>
                      <w:i/>
                    </w:rPr>
                  </w:pPr>
                  <w:r w:rsidRPr="00395613">
                    <w:rPr>
                      <w:i/>
                    </w:rPr>
                    <w:t xml:space="preserve">   priority = “Low”</w:t>
                  </w:r>
                </w:p>
                <w:p w:rsidR="004664F5" w:rsidRPr="00395613" w:rsidRDefault="004664F5" w:rsidP="004664F5">
                  <w:pPr>
                    <w:pStyle w:val="Lab2Tpl"/>
                    <w:numPr>
                      <w:ilvl w:val="0"/>
                      <w:numId w:val="0"/>
                    </w:numPr>
                    <w:spacing w:before="0" w:after="0" w:line="240" w:lineRule="auto"/>
                    <w:ind w:left="216"/>
                    <w:rPr>
                      <w:i/>
                    </w:rPr>
                  </w:pPr>
                  <w:r w:rsidRPr="00395613">
                    <w:rPr>
                      <w:i/>
                    </w:rPr>
                    <w:t>End Select</w:t>
                  </w:r>
                </w:p>
                <w:p w:rsidR="004664F5" w:rsidRPr="00395613" w:rsidRDefault="004664F5" w:rsidP="004664F5">
                  <w:pPr>
                    <w:pStyle w:val="Lab2Tpl"/>
                    <w:numPr>
                      <w:ilvl w:val="0"/>
                      <w:numId w:val="0"/>
                    </w:numPr>
                    <w:spacing w:before="0" w:after="0" w:line="240" w:lineRule="auto"/>
                    <w:ind w:left="216"/>
                    <w:rPr>
                      <w:i/>
                    </w:rPr>
                  </w:pPr>
                </w:p>
                <w:p w:rsidR="004664F5" w:rsidRDefault="004664F5" w:rsidP="004664F5">
                  <w:pPr>
                    <w:pStyle w:val="Lab2Tpl"/>
                    <w:numPr>
                      <w:ilvl w:val="0"/>
                      <w:numId w:val="0"/>
                    </w:numPr>
                    <w:spacing w:before="0" w:after="0" w:line="240" w:lineRule="auto"/>
                    <w:ind w:left="216"/>
                    <w:rPr>
                      <w:i/>
                    </w:rPr>
                  </w:pPr>
                  <w:r w:rsidRPr="00395613">
                    <w:rPr>
                      <w:i/>
                    </w:rPr>
                    <w:t>Return priority</w:t>
                  </w:r>
                </w:p>
                <w:p w:rsidR="004664F5" w:rsidRPr="00395613" w:rsidRDefault="004664F5" w:rsidP="004664F5">
                  <w:pPr>
                    <w:pStyle w:val="Lab2Tpl"/>
                    <w:numPr>
                      <w:ilvl w:val="0"/>
                      <w:numId w:val="0"/>
                    </w:numPr>
                    <w:spacing w:before="0" w:after="0" w:line="240" w:lineRule="auto"/>
                    <w:ind w:left="216"/>
                    <w:rPr>
                      <w:i/>
                    </w:rPr>
                  </w:pPr>
                </w:p>
                <w:p w:rsidR="004E60A4" w:rsidRPr="004664F5" w:rsidRDefault="004664F5" w:rsidP="004664F5">
                  <w:pPr>
                    <w:pStyle w:val="Lab2Tpl"/>
                    <w:numPr>
                      <w:ilvl w:val="0"/>
                      <w:numId w:val="0"/>
                    </w:numPr>
                    <w:spacing w:before="0" w:after="0" w:line="240" w:lineRule="auto"/>
                    <w:ind w:left="34"/>
                    <w:rPr>
                      <w:i/>
                    </w:rPr>
                  </w:pPr>
                  <w:r w:rsidRPr="00395613">
                    <w:rPr>
                      <w:i/>
                    </w:rPr>
                    <w:t>End Function</w:t>
                  </w:r>
                </w:p>
              </w:tc>
            </w:tr>
          </w:tbl>
          <w:p w:rsidR="007B4BAD" w:rsidRDefault="007B4BAD" w:rsidP="0046393C">
            <w:pPr>
              <w:pStyle w:val="Lab2Tpl"/>
              <w:numPr>
                <w:ilvl w:val="0"/>
                <w:numId w:val="0"/>
              </w:numPr>
            </w:pPr>
          </w:p>
          <w:p w:rsidR="004E60A4" w:rsidRDefault="004E60A4" w:rsidP="00D61F12">
            <w:pPr>
              <w:pStyle w:val="Lab2Tpl"/>
              <w:numPr>
                <w:ilvl w:val="0"/>
                <w:numId w:val="27"/>
              </w:numPr>
            </w:pPr>
            <w:r>
              <w:t xml:space="preserve">Click </w:t>
            </w:r>
            <w:r>
              <w:rPr>
                <w:b/>
                <w:bCs/>
              </w:rPr>
              <w:t>OK</w:t>
            </w:r>
            <w:r>
              <w:t xml:space="preserve"> to save the script.</w:t>
            </w:r>
          </w:p>
          <w:p w:rsidR="002E24B2" w:rsidRDefault="00A3681F" w:rsidP="002E24B2">
            <w:pPr>
              <w:pStyle w:val="Note"/>
              <w:rPr>
                <w:noProof/>
              </w:rPr>
            </w:pPr>
            <w:r>
              <w:rPr>
                <w:noProof/>
                <w:lang w:val="sv-SE" w:eastAsia="sv-SE"/>
              </w:rPr>
              <w:drawing>
                <wp:anchor distT="0" distB="0" distL="114300" distR="114300" simplePos="0" relativeHeight="251650560" behindDoc="0" locked="0" layoutInCell="1" allowOverlap="1">
                  <wp:simplePos x="0" y="0"/>
                  <wp:positionH relativeFrom="column">
                    <wp:posOffset>300990</wp:posOffset>
                  </wp:positionH>
                  <wp:positionV relativeFrom="paragraph">
                    <wp:posOffset>204470</wp:posOffset>
                  </wp:positionV>
                  <wp:extent cx="3340100" cy="25355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40100" cy="2535555"/>
                          </a:xfrm>
                          <a:prstGeom prst="rect">
                            <a:avLst/>
                          </a:prstGeom>
                        </pic:spPr>
                      </pic:pic>
                    </a:graphicData>
                  </a:graphic>
                  <wp14:sizeRelH relativeFrom="margin">
                    <wp14:pctWidth>0</wp14:pctWidth>
                  </wp14:sizeRelH>
                  <wp14:sizeRelV relativeFrom="margin">
                    <wp14:pctHeight>0</wp14:pctHeight>
                  </wp14:sizeRelV>
                </wp:anchor>
              </w:drawing>
            </w:r>
            <w:r w:rsidR="002E24B2">
              <w:rPr>
                <w:noProof/>
              </w:rPr>
              <w:t>The completed map should look similar to this:</w:t>
            </w:r>
          </w:p>
          <w:p w:rsidR="004E60A4" w:rsidRDefault="004E60A4" w:rsidP="002E24B2">
            <w:pPr>
              <w:pStyle w:val="Lab2Tpl"/>
              <w:numPr>
                <w:ilvl w:val="0"/>
                <w:numId w:val="0"/>
              </w:numPr>
            </w:pPr>
          </w:p>
        </w:tc>
      </w:tr>
    </w:tbl>
    <w:p w:rsidR="000C5296" w:rsidRDefault="000C5296" w:rsidP="000C5296">
      <w:pPr>
        <w:pStyle w:val="Pb"/>
        <w:framePr w:wrap="around"/>
      </w:pPr>
    </w:p>
    <w:p w:rsidR="000C5296" w:rsidRDefault="000C5296">
      <w:pPr>
        <w:pStyle w:val="Ttw"/>
        <w:numPr>
          <w:ilvl w:val="12"/>
          <w:numId w:val="0"/>
        </w:numPr>
        <w:ind w:left="-2300"/>
        <w:rPr>
          <w:iCs/>
        </w:rPr>
      </w:pPr>
      <w:r>
        <w:rPr>
          <w:iCs/>
        </w:rPr>
        <w:t>(</w:t>
      </w:r>
      <w:r>
        <w:rPr>
          <w:i/>
        </w:rPr>
        <w:t>continued</w:t>
      </w:r>
      <w:r>
        <w:rPr>
          <w:iCs/>
        </w:rPr>
        <w:t>)</w:t>
      </w:r>
    </w:p>
    <w:p w:rsidR="000C5296" w:rsidRDefault="000C5296" w:rsidP="000C5296">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0C5296">
        <w:trPr>
          <w:trHeight w:val="572"/>
        </w:trPr>
        <w:tc>
          <w:tcPr>
            <w:tcW w:w="2898" w:type="dxa"/>
            <w:shd w:val="clear" w:color="auto" w:fill="D9D9D9"/>
          </w:tcPr>
          <w:p w:rsidR="000C5296" w:rsidRDefault="000C5296" w:rsidP="00F639D6">
            <w:pPr>
              <w:pStyle w:val="Lab2thf"/>
            </w:pPr>
            <w:r>
              <w:t>Tasks</w:t>
            </w:r>
          </w:p>
        </w:tc>
        <w:tc>
          <w:tcPr>
            <w:tcW w:w="6162" w:type="dxa"/>
            <w:shd w:val="clear" w:color="auto" w:fill="D9D9D9"/>
          </w:tcPr>
          <w:p w:rsidR="000C5296" w:rsidRDefault="000C5296" w:rsidP="00F639D6">
            <w:pPr>
              <w:pStyle w:val="Lab2th"/>
            </w:pPr>
            <w:r>
              <w:t>Detailed steps</w:t>
            </w:r>
          </w:p>
        </w:tc>
      </w:tr>
      <w:tr w:rsidR="004E60A4">
        <w:tc>
          <w:tcPr>
            <w:tcW w:w="2898" w:type="dxa"/>
            <w:shd w:val="clear" w:color="auto" w:fill="FFFFFF"/>
          </w:tcPr>
          <w:p w:rsidR="004E60A4" w:rsidRDefault="004E60A4" w:rsidP="00D61F12">
            <w:pPr>
              <w:pStyle w:val="Lab2Tpn"/>
              <w:numPr>
                <w:ilvl w:val="0"/>
                <w:numId w:val="18"/>
              </w:numPr>
            </w:pPr>
            <w:r>
              <w:t>Create a new map page.</w:t>
            </w:r>
            <w:r>
              <w:br/>
            </w:r>
            <w:r>
              <w:br/>
              <w:t>You are not required to create a new page, but it will aid in readability.</w:t>
            </w:r>
          </w:p>
          <w:p w:rsidR="004E60A4" w:rsidRDefault="004E60A4" w:rsidP="00F639D6">
            <w:pPr>
              <w:pStyle w:val="Lab2Tpn"/>
              <w:ind w:left="540" w:hanging="324"/>
            </w:pPr>
          </w:p>
        </w:tc>
        <w:tc>
          <w:tcPr>
            <w:tcW w:w="6162" w:type="dxa"/>
            <w:shd w:val="clear" w:color="auto" w:fill="FFFFFF"/>
          </w:tcPr>
          <w:p w:rsidR="004E60A4" w:rsidRDefault="004E60A4" w:rsidP="00D61F12">
            <w:pPr>
              <w:pStyle w:val="Lab2Tpl"/>
              <w:numPr>
                <w:ilvl w:val="0"/>
                <w:numId w:val="9"/>
              </w:numPr>
            </w:pPr>
            <w:r>
              <w:t xml:space="preserve">Below the Map Zone, right-click the </w:t>
            </w:r>
            <w:r>
              <w:rPr>
                <w:b/>
              </w:rPr>
              <w:t>Data Maps</w:t>
            </w:r>
            <w:r>
              <w:t xml:space="preserve"> tab, click </w:t>
            </w:r>
            <w:r>
              <w:rPr>
                <w:b/>
              </w:rPr>
              <w:t>Add Page</w:t>
            </w:r>
            <w:r>
              <w:t xml:space="preserve"> to create a new page (or </w:t>
            </w:r>
            <w:r w:rsidRPr="001C7A3D">
              <w:t>map zone</w:t>
            </w:r>
            <w:r>
              <w:t xml:space="preserve">), and then rename the page as </w:t>
            </w:r>
            <w:r>
              <w:rPr>
                <w:b/>
              </w:rPr>
              <w:t>Control</w:t>
            </w:r>
            <w:r>
              <w:t>.</w:t>
            </w:r>
          </w:p>
        </w:tc>
      </w:tr>
      <w:tr w:rsidR="004E60A4">
        <w:tc>
          <w:tcPr>
            <w:tcW w:w="2898" w:type="dxa"/>
            <w:shd w:val="clear" w:color="auto" w:fill="FFFFFF"/>
          </w:tcPr>
          <w:p w:rsidR="004E60A4" w:rsidRDefault="004E60A4" w:rsidP="00D61F12">
            <w:pPr>
              <w:pStyle w:val="Lab2Tpn"/>
              <w:numPr>
                <w:ilvl w:val="0"/>
                <w:numId w:val="18"/>
              </w:numPr>
              <w:ind w:left="533" w:hanging="317"/>
            </w:pPr>
            <w:r>
              <w:t xml:space="preserve">Add a </w:t>
            </w:r>
            <w:r>
              <w:rPr>
                <w:b/>
              </w:rPr>
              <w:t>Looping</w:t>
            </w:r>
            <w:r>
              <w:t xml:space="preserve"> </w:t>
            </w:r>
            <w:proofErr w:type="spellStart"/>
            <w:r>
              <w:t>functoid</w:t>
            </w:r>
            <w:proofErr w:type="spellEnd"/>
            <w:r>
              <w:t xml:space="preserve"> to the map.</w:t>
            </w:r>
            <w:r>
              <w:br/>
            </w:r>
            <w:r>
              <w:br/>
              <w:t xml:space="preserve">This </w:t>
            </w:r>
            <w:proofErr w:type="spellStart"/>
            <w:r>
              <w:t>functoid</w:t>
            </w:r>
            <w:proofErr w:type="spellEnd"/>
            <w:r>
              <w:t xml:space="preserve"> loops through all occurrences of line items in the customer order and creates multiple line items in the purchase order. </w:t>
            </w:r>
            <w:r>
              <w:br/>
            </w:r>
            <w:r>
              <w:br/>
              <w:t xml:space="preserve">If no </w:t>
            </w:r>
            <w:r>
              <w:rPr>
                <w:b/>
              </w:rPr>
              <w:t>Looping</w:t>
            </w:r>
            <w:r>
              <w:t xml:space="preserve"> </w:t>
            </w:r>
            <w:proofErr w:type="spellStart"/>
            <w:r>
              <w:t>functoid</w:t>
            </w:r>
            <w:proofErr w:type="spellEnd"/>
            <w:r>
              <w:t xml:space="preserve"> is present, the Mapper will try to determine how many of the destination nodes to create for each occurrence of the source node. Even if the Mapper chooses the looping that you desire, it is best for documentation purposes to explicitly use the </w:t>
            </w:r>
            <w:r>
              <w:rPr>
                <w:b/>
              </w:rPr>
              <w:t>Looping</w:t>
            </w:r>
            <w:r>
              <w:t xml:space="preserve"> </w:t>
            </w:r>
            <w:proofErr w:type="spellStart"/>
            <w:r>
              <w:t>functoid</w:t>
            </w:r>
            <w:proofErr w:type="spellEnd"/>
            <w:r>
              <w:t>.</w:t>
            </w:r>
            <w:r>
              <w:br/>
            </w:r>
          </w:p>
        </w:tc>
        <w:tc>
          <w:tcPr>
            <w:tcW w:w="6162" w:type="dxa"/>
            <w:shd w:val="clear" w:color="auto" w:fill="FFFFFF"/>
          </w:tcPr>
          <w:p w:rsidR="004E60A4" w:rsidRDefault="004E60A4" w:rsidP="00D61F12">
            <w:pPr>
              <w:pStyle w:val="Lab2Tpl"/>
              <w:numPr>
                <w:ilvl w:val="0"/>
                <w:numId w:val="10"/>
              </w:numPr>
            </w:pPr>
            <w:r>
              <w:t xml:space="preserve">In the Toolbox, </w:t>
            </w:r>
            <w:r w:rsidR="00AD0984">
              <w:t xml:space="preserve">on </w:t>
            </w:r>
            <w:r>
              <w:t xml:space="preserve">the </w:t>
            </w:r>
            <w:r>
              <w:rPr>
                <w:b/>
              </w:rPr>
              <w:t>Advanced</w:t>
            </w:r>
            <w:r>
              <w:t xml:space="preserve"> </w:t>
            </w:r>
            <w:proofErr w:type="spellStart"/>
            <w:r>
              <w:rPr>
                <w:b/>
              </w:rPr>
              <w:t>Functoids</w:t>
            </w:r>
            <w:proofErr w:type="spellEnd"/>
            <w:r>
              <w:t xml:space="preserve"> palette, and then drag the </w:t>
            </w:r>
            <w:r>
              <w:rPr>
                <w:b/>
              </w:rPr>
              <w:t>Looping</w:t>
            </w:r>
            <w:r>
              <w:t xml:space="preserve"> </w:t>
            </w:r>
            <w:proofErr w:type="spellStart"/>
            <w:r>
              <w:t>functoid</w:t>
            </w:r>
            <w:proofErr w:type="spellEnd"/>
            <w:r>
              <w:t xml:space="preserve"> to the Mapper grid on the </w:t>
            </w:r>
            <w:r w:rsidRPr="001C7A3D">
              <w:t>Control</w:t>
            </w:r>
            <w:r>
              <w:t xml:space="preserve"> page.</w:t>
            </w:r>
          </w:p>
          <w:p w:rsidR="004E60A4" w:rsidRDefault="004E60A4" w:rsidP="00D61F12">
            <w:pPr>
              <w:pStyle w:val="Lab2Tpl"/>
              <w:numPr>
                <w:ilvl w:val="0"/>
                <w:numId w:val="24"/>
              </w:numPr>
              <w:rPr>
                <w:noProof/>
              </w:rPr>
            </w:pPr>
            <w:r>
              <w:t xml:space="preserve">In the Source Schema pane, click the </w:t>
            </w:r>
            <w:proofErr w:type="spellStart"/>
            <w:r w:rsidRPr="006E0722">
              <w:rPr>
                <w:b/>
              </w:rPr>
              <w:t>SalesOrderLine</w:t>
            </w:r>
            <w:proofErr w:type="spellEnd"/>
            <w:r>
              <w:t xml:space="preserve"> record, and then drag it to </w:t>
            </w:r>
            <w:r>
              <w:rPr>
                <w:b/>
              </w:rPr>
              <w:t xml:space="preserve">Looping </w:t>
            </w:r>
            <w:proofErr w:type="spellStart"/>
            <w:r>
              <w:t>functoid</w:t>
            </w:r>
            <w:proofErr w:type="spellEnd"/>
            <w:r>
              <w:t xml:space="preserve"> in the Mapper grid.</w:t>
            </w:r>
          </w:p>
          <w:p w:rsidR="004E60A4" w:rsidRDefault="004E60A4" w:rsidP="00D61F12">
            <w:pPr>
              <w:pStyle w:val="Lab2Tpl"/>
              <w:numPr>
                <w:ilvl w:val="0"/>
                <w:numId w:val="24"/>
              </w:numPr>
              <w:rPr>
                <w:noProof/>
              </w:rPr>
            </w:pPr>
            <w:r>
              <w:t xml:space="preserve">In the Mapper grid, drag a link from the </w:t>
            </w:r>
            <w:r>
              <w:rPr>
                <w:b/>
              </w:rPr>
              <w:t>Looping</w:t>
            </w:r>
            <w:r>
              <w:t xml:space="preserve"> </w:t>
            </w:r>
            <w:proofErr w:type="spellStart"/>
            <w:r>
              <w:t>functoid</w:t>
            </w:r>
            <w:proofErr w:type="spellEnd"/>
            <w:r>
              <w:t xml:space="preserve"> to the </w:t>
            </w:r>
            <w:r w:rsidRPr="001C7A3D">
              <w:rPr>
                <w:b/>
              </w:rPr>
              <w:t>Item</w:t>
            </w:r>
            <w:r>
              <w:t xml:space="preserve"> record in the Destination Schema pane.</w:t>
            </w:r>
          </w:p>
          <w:p w:rsidR="004E60A4" w:rsidRDefault="00A3681F" w:rsidP="00FF4E56">
            <w:pPr>
              <w:pStyle w:val="Note"/>
              <w:rPr>
                <w:noProof/>
              </w:rPr>
            </w:pPr>
            <w:r>
              <w:rPr>
                <w:noProof/>
                <w:lang w:val="sv-SE" w:eastAsia="sv-SE"/>
              </w:rPr>
              <w:drawing>
                <wp:anchor distT="0" distB="0" distL="114300" distR="114300" simplePos="0" relativeHeight="251666944" behindDoc="0" locked="0" layoutInCell="1" allowOverlap="1">
                  <wp:simplePos x="0" y="0"/>
                  <wp:positionH relativeFrom="column">
                    <wp:posOffset>173990</wp:posOffset>
                  </wp:positionH>
                  <wp:positionV relativeFrom="paragraph">
                    <wp:posOffset>228600</wp:posOffset>
                  </wp:positionV>
                  <wp:extent cx="3524250" cy="2778760"/>
                  <wp:effectExtent l="0" t="0" r="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24250" cy="2778760"/>
                          </a:xfrm>
                          <a:prstGeom prst="rect">
                            <a:avLst/>
                          </a:prstGeom>
                        </pic:spPr>
                      </pic:pic>
                    </a:graphicData>
                  </a:graphic>
                  <wp14:sizeRelH relativeFrom="margin">
                    <wp14:pctWidth>0</wp14:pctWidth>
                  </wp14:sizeRelH>
                  <wp14:sizeRelV relativeFrom="margin">
                    <wp14:pctHeight>0</wp14:pctHeight>
                  </wp14:sizeRelV>
                </wp:anchor>
              </w:drawing>
            </w:r>
            <w:r w:rsidR="004E60A4" w:rsidRPr="006E0722">
              <w:rPr>
                <w:noProof/>
              </w:rPr>
              <w:t xml:space="preserve">The completed map should look </w:t>
            </w:r>
            <w:r w:rsidR="00FF4E56">
              <w:rPr>
                <w:noProof/>
              </w:rPr>
              <w:t>like this</w:t>
            </w:r>
            <w:r w:rsidR="004E60A4" w:rsidRPr="006E0722">
              <w:rPr>
                <w:noProof/>
              </w:rPr>
              <w:t>:</w:t>
            </w:r>
          </w:p>
          <w:p w:rsidR="006E0722" w:rsidRDefault="006E0722" w:rsidP="006E0722">
            <w:pPr>
              <w:pStyle w:val="Lab2View"/>
              <w:rPr>
                <w:noProof/>
              </w:rPr>
            </w:pPr>
          </w:p>
          <w:p w:rsidR="004E60A4" w:rsidRDefault="004E60A4" w:rsidP="00D61F12">
            <w:pPr>
              <w:pStyle w:val="Lab2Tpl"/>
              <w:numPr>
                <w:ilvl w:val="0"/>
                <w:numId w:val="24"/>
              </w:numPr>
              <w:rPr>
                <w:noProof/>
              </w:rPr>
            </w:pPr>
            <w:r>
              <w:t xml:space="preserve">On the </w:t>
            </w:r>
            <w:r w:rsidRPr="006E0722">
              <w:rPr>
                <w:b/>
              </w:rPr>
              <w:t>File</w:t>
            </w:r>
            <w:r>
              <w:t xml:space="preserve"> menu, click </w:t>
            </w:r>
            <w:r w:rsidRPr="006E0722">
              <w:rPr>
                <w:b/>
              </w:rPr>
              <w:t>Save All</w:t>
            </w:r>
            <w:r>
              <w:rPr>
                <w:rStyle w:val="Bold"/>
                <w:b w:val="0"/>
                <w:bCs/>
              </w:rPr>
              <w:t>.</w:t>
            </w:r>
          </w:p>
          <w:p w:rsidR="004E60A4" w:rsidRDefault="004E60A4" w:rsidP="00F639D6">
            <w:pPr>
              <w:pStyle w:val="Lab2Tpl"/>
              <w:numPr>
                <w:ilvl w:val="0"/>
                <w:numId w:val="0"/>
              </w:numPr>
              <w:ind w:left="216"/>
              <w:rPr>
                <w:noProof/>
              </w:rPr>
            </w:pPr>
          </w:p>
        </w:tc>
      </w:tr>
    </w:tbl>
    <w:p w:rsidR="004E60A4" w:rsidRDefault="004E60A4" w:rsidP="004E60A4">
      <w:pPr>
        <w:pStyle w:val="Tes"/>
      </w:pPr>
    </w:p>
    <w:p w:rsidR="004E60A4" w:rsidRDefault="004E60A4" w:rsidP="004E60A4">
      <w:pPr>
        <w:pStyle w:val="Pb"/>
        <w:framePr w:wrap="around"/>
      </w:pPr>
    </w:p>
    <w:p w:rsidR="004E60A4" w:rsidRDefault="004E60A4" w:rsidP="004E60A4">
      <w:pPr>
        <w:pStyle w:val="Lab2h1"/>
      </w:pPr>
      <w:r>
        <w:t>Exercise 3</w:t>
      </w:r>
      <w:r>
        <w:br/>
        <w:t xml:space="preserve">Validating and Testing the Map </w:t>
      </w:r>
    </w:p>
    <w:p w:rsidR="004E60A4" w:rsidRDefault="004E60A4" w:rsidP="004E60A4">
      <w:pPr>
        <w:pStyle w:val="Lab2norm"/>
      </w:pPr>
      <w:r>
        <w:t xml:space="preserve">In this exercise, you will use the </w:t>
      </w:r>
      <w:r>
        <w:rPr>
          <w:b/>
        </w:rPr>
        <w:t>Validate Map</w:t>
      </w:r>
      <w:r>
        <w:t xml:space="preserve"> command to determine whether the map contains any internal </w:t>
      </w:r>
      <w:proofErr w:type="gramStart"/>
      <w:r>
        <w:t>inconsistencies, or</w:t>
      </w:r>
      <w:proofErr w:type="gramEnd"/>
      <w:r>
        <w:t xml:space="preserve"> has other issues that might prevent it from being used effectively for mapping schemas. </w:t>
      </w:r>
    </w:p>
    <w:p w:rsidR="00831C8F" w:rsidRDefault="00831C8F" w:rsidP="00831C8F">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4E60A4">
        <w:trPr>
          <w:trHeight w:val="572"/>
        </w:trPr>
        <w:tc>
          <w:tcPr>
            <w:tcW w:w="2898" w:type="dxa"/>
            <w:shd w:val="clear" w:color="auto" w:fill="D9D9D9"/>
          </w:tcPr>
          <w:p w:rsidR="004E60A4" w:rsidRDefault="004E60A4" w:rsidP="00F639D6">
            <w:pPr>
              <w:pStyle w:val="Lab2thf"/>
            </w:pPr>
            <w:r>
              <w:t>Tasks</w:t>
            </w:r>
          </w:p>
        </w:tc>
        <w:tc>
          <w:tcPr>
            <w:tcW w:w="6162" w:type="dxa"/>
            <w:shd w:val="clear" w:color="auto" w:fill="D9D9D9"/>
          </w:tcPr>
          <w:p w:rsidR="004E60A4" w:rsidRDefault="004E60A4" w:rsidP="00F639D6">
            <w:pPr>
              <w:pStyle w:val="Lab2th"/>
            </w:pPr>
            <w:r>
              <w:t>Detailed steps</w:t>
            </w:r>
          </w:p>
        </w:tc>
      </w:tr>
      <w:tr w:rsidR="004E60A4">
        <w:tc>
          <w:tcPr>
            <w:tcW w:w="2898" w:type="dxa"/>
            <w:shd w:val="clear" w:color="auto" w:fill="FFFFFF"/>
          </w:tcPr>
          <w:p w:rsidR="004E60A4" w:rsidRDefault="004E60A4" w:rsidP="00D61F12">
            <w:pPr>
              <w:pStyle w:val="Lab2Tpn"/>
              <w:numPr>
                <w:ilvl w:val="0"/>
                <w:numId w:val="17"/>
              </w:numPr>
            </w:pPr>
            <w:r>
              <w:t>Validate the map.</w:t>
            </w:r>
            <w:r>
              <w:br/>
            </w:r>
            <w:r>
              <w:br/>
              <w:t>This makes sure that the map could produce a valid destination document.</w:t>
            </w:r>
            <w:r>
              <w:br/>
            </w:r>
            <w:r>
              <w:br/>
              <w:t>An example of an invalid map would be one in which a required field in the destination document is not filled.</w:t>
            </w:r>
          </w:p>
        </w:tc>
        <w:tc>
          <w:tcPr>
            <w:tcW w:w="6162" w:type="dxa"/>
            <w:shd w:val="clear" w:color="auto" w:fill="FFFFFF"/>
          </w:tcPr>
          <w:p w:rsidR="004E60A4" w:rsidRDefault="004E60A4" w:rsidP="00D61F12">
            <w:pPr>
              <w:pStyle w:val="Lab2Tpl"/>
              <w:numPr>
                <w:ilvl w:val="0"/>
                <w:numId w:val="5"/>
              </w:numPr>
            </w:pPr>
            <w:r>
              <w:t xml:space="preserve">In Solution Explorer, right-click </w:t>
            </w:r>
            <w:proofErr w:type="spellStart"/>
            <w:r w:rsidRPr="00B16D29">
              <w:rPr>
                <w:b/>
              </w:rPr>
              <w:t>NWCustomerOrder_To_FKSupplierPO.btm</w:t>
            </w:r>
            <w:proofErr w:type="spellEnd"/>
            <w:r>
              <w:t xml:space="preserve">, and then click </w:t>
            </w:r>
            <w:r>
              <w:br/>
            </w:r>
            <w:r>
              <w:rPr>
                <w:b/>
              </w:rPr>
              <w:t>Validate Map</w:t>
            </w:r>
            <w:r>
              <w:t>.</w:t>
            </w:r>
          </w:p>
          <w:p w:rsidR="004E60A4" w:rsidRDefault="004E60A4" w:rsidP="00FF4E56">
            <w:pPr>
              <w:pStyle w:val="Note"/>
            </w:pPr>
            <w:r>
              <w:t>The results of the map validation are displayed in the Output window.</w:t>
            </w:r>
            <w:r w:rsidR="00A90FB8">
              <w:t xml:space="preserve"> A link to the generated XSLT file is also provided to aid in advanced debugging scenarios.</w:t>
            </w:r>
          </w:p>
          <w:p w:rsidR="004E60A4" w:rsidRDefault="004E60A4" w:rsidP="00F639D6">
            <w:pPr>
              <w:pStyle w:val="Lab2Tpl"/>
              <w:numPr>
                <w:ilvl w:val="0"/>
                <w:numId w:val="0"/>
              </w:numPr>
              <w:ind w:left="540" w:hanging="324"/>
            </w:pPr>
          </w:p>
        </w:tc>
      </w:tr>
      <w:tr w:rsidR="004E60A4">
        <w:tc>
          <w:tcPr>
            <w:tcW w:w="2898" w:type="dxa"/>
            <w:shd w:val="clear" w:color="auto" w:fill="FFFFFF"/>
          </w:tcPr>
          <w:p w:rsidR="004E60A4" w:rsidRDefault="004E60A4" w:rsidP="00D61F12">
            <w:pPr>
              <w:pStyle w:val="Lab2Tpn"/>
              <w:numPr>
                <w:ilvl w:val="0"/>
                <w:numId w:val="17"/>
              </w:numPr>
              <w:ind w:left="533" w:hanging="317"/>
            </w:pPr>
            <w:r>
              <w:t>Test the map.</w:t>
            </w:r>
            <w:r>
              <w:br/>
            </w:r>
            <w:r>
              <w:br/>
              <w:t>Testing a map provides a way to catch exceptions or logical errors by using an actual instance document without deploying an entire solution.</w:t>
            </w:r>
          </w:p>
        </w:tc>
        <w:tc>
          <w:tcPr>
            <w:tcW w:w="6162" w:type="dxa"/>
            <w:shd w:val="clear" w:color="auto" w:fill="FFFFFF"/>
          </w:tcPr>
          <w:tbl>
            <w:tblPr>
              <w:tblpPr w:leftFromText="1440" w:rightFromText="1440" w:vertAnchor="text" w:tblpXSpec="center" w:tblpY="649"/>
              <w:tblW w:w="50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1948"/>
              <w:gridCol w:w="3100"/>
            </w:tblGrid>
            <w:tr w:rsidR="004E60A4">
              <w:tc>
                <w:tcPr>
                  <w:tcW w:w="1948" w:type="dxa"/>
                  <w:shd w:val="pct50" w:color="C0C0C0" w:fill="auto"/>
                </w:tcPr>
                <w:p w:rsidR="004E60A4" w:rsidRDefault="004E60A4" w:rsidP="00F639D6">
                  <w:pPr>
                    <w:pStyle w:val="Label"/>
                    <w:spacing w:before="0" w:after="0" w:line="240" w:lineRule="auto"/>
                    <w:rPr>
                      <w:rFonts w:ascii="Times New Roman" w:hAnsi="Times New Roman"/>
                      <w:sz w:val="18"/>
                      <w:szCs w:val="18"/>
                    </w:rPr>
                  </w:pPr>
                  <w:r>
                    <w:rPr>
                      <w:rFonts w:ascii="Times New Roman" w:hAnsi="Times New Roman"/>
                      <w:sz w:val="18"/>
                      <w:szCs w:val="18"/>
                    </w:rPr>
                    <w:t>Property</w:t>
                  </w:r>
                </w:p>
              </w:tc>
              <w:tc>
                <w:tcPr>
                  <w:tcW w:w="3100" w:type="dxa"/>
                  <w:shd w:val="pct50" w:color="C0C0C0" w:fill="auto"/>
                </w:tcPr>
                <w:p w:rsidR="004E60A4" w:rsidRDefault="004E60A4" w:rsidP="00F639D6">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4E60A4">
              <w:tc>
                <w:tcPr>
                  <w:tcW w:w="1948" w:type="dxa"/>
                </w:tcPr>
                <w:p w:rsidR="004E60A4" w:rsidRPr="001C7A3D" w:rsidRDefault="004E60A4" w:rsidP="00F639D6">
                  <w:pPr>
                    <w:spacing w:after="0" w:line="240" w:lineRule="auto"/>
                    <w:rPr>
                      <w:rStyle w:val="Bold"/>
                      <w:sz w:val="16"/>
                      <w:szCs w:val="16"/>
                    </w:rPr>
                  </w:pPr>
                  <w:proofErr w:type="spellStart"/>
                  <w:r w:rsidRPr="001C7A3D">
                    <w:rPr>
                      <w:b/>
                      <w:sz w:val="16"/>
                      <w:szCs w:val="16"/>
                    </w:rPr>
                    <w:t>TestMap</w:t>
                  </w:r>
                  <w:proofErr w:type="spellEnd"/>
                  <w:r w:rsidRPr="001C7A3D">
                    <w:rPr>
                      <w:b/>
                      <w:sz w:val="16"/>
                      <w:szCs w:val="16"/>
                    </w:rPr>
                    <w:t xml:space="preserve"> Input Instance</w:t>
                  </w:r>
                </w:p>
              </w:tc>
              <w:tc>
                <w:tcPr>
                  <w:tcW w:w="3100" w:type="dxa"/>
                </w:tcPr>
                <w:p w:rsidR="004E60A4" w:rsidRPr="004C3389" w:rsidRDefault="00A10E21" w:rsidP="00AD7C7B">
                  <w:pPr>
                    <w:spacing w:after="0" w:line="240" w:lineRule="auto"/>
                    <w:rPr>
                      <w:sz w:val="16"/>
                      <w:szCs w:val="16"/>
                    </w:rPr>
                  </w:pPr>
                  <w:r>
                    <w:rPr>
                      <w:sz w:val="16"/>
                      <w:szCs w:val="16"/>
                    </w:rPr>
                    <w:t>C:\Labs</w:t>
                  </w:r>
                  <w:r w:rsidR="004E60A4" w:rsidRPr="004C3389">
                    <w:rPr>
                      <w:sz w:val="16"/>
                      <w:szCs w:val="16"/>
                    </w:rPr>
                    <w:t>\</w:t>
                  </w:r>
                  <w:r w:rsidR="00CD0593">
                    <w:rPr>
                      <w:sz w:val="16"/>
                      <w:szCs w:val="16"/>
                    </w:rPr>
                    <w:t>Lab 3</w:t>
                  </w:r>
                  <w:r w:rsidR="004C3389" w:rsidRPr="004C3389">
                    <w:rPr>
                      <w:sz w:val="16"/>
                      <w:szCs w:val="16"/>
                    </w:rPr>
                    <w:t>\</w:t>
                  </w:r>
                  <w:r w:rsidR="00453FDA">
                    <w:rPr>
                      <w:sz w:val="16"/>
                      <w:szCs w:val="16"/>
                    </w:rPr>
                    <w:t>Start\</w:t>
                  </w:r>
                  <w:r w:rsidR="004E60A4" w:rsidRPr="004C3389">
                    <w:rPr>
                      <w:sz w:val="16"/>
                      <w:szCs w:val="16"/>
                    </w:rPr>
                    <w:t>CustomerOrder.xml</w:t>
                  </w:r>
                </w:p>
              </w:tc>
            </w:tr>
            <w:tr w:rsidR="004E60A4">
              <w:tc>
                <w:tcPr>
                  <w:tcW w:w="1948" w:type="dxa"/>
                </w:tcPr>
                <w:p w:rsidR="004E60A4" w:rsidRPr="001C7A3D" w:rsidRDefault="004E60A4" w:rsidP="00F639D6">
                  <w:pPr>
                    <w:spacing w:after="0" w:line="240" w:lineRule="auto"/>
                    <w:rPr>
                      <w:b/>
                      <w:sz w:val="16"/>
                      <w:szCs w:val="16"/>
                    </w:rPr>
                  </w:pPr>
                  <w:proofErr w:type="spellStart"/>
                  <w:r w:rsidRPr="001C7A3D">
                    <w:rPr>
                      <w:b/>
                      <w:sz w:val="16"/>
                      <w:szCs w:val="16"/>
                    </w:rPr>
                    <w:t>TestMap</w:t>
                  </w:r>
                  <w:proofErr w:type="spellEnd"/>
                  <w:r w:rsidRPr="001C7A3D">
                    <w:rPr>
                      <w:b/>
                      <w:sz w:val="16"/>
                      <w:szCs w:val="16"/>
                    </w:rPr>
                    <w:t xml:space="preserve"> Input</w:t>
                  </w:r>
                </w:p>
              </w:tc>
              <w:tc>
                <w:tcPr>
                  <w:tcW w:w="3100" w:type="dxa"/>
                </w:tcPr>
                <w:p w:rsidR="004E60A4" w:rsidRDefault="004E60A4" w:rsidP="00F639D6">
                  <w:pPr>
                    <w:spacing w:after="0" w:line="240" w:lineRule="auto"/>
                    <w:rPr>
                      <w:sz w:val="16"/>
                      <w:szCs w:val="16"/>
                    </w:rPr>
                  </w:pPr>
                  <w:r>
                    <w:rPr>
                      <w:sz w:val="16"/>
                      <w:szCs w:val="16"/>
                    </w:rPr>
                    <w:t>XML</w:t>
                  </w:r>
                </w:p>
              </w:tc>
            </w:tr>
          </w:tbl>
          <w:p w:rsidR="004E60A4" w:rsidRDefault="00AD7C7B" w:rsidP="00D61F12">
            <w:pPr>
              <w:pStyle w:val="Lab2Tpl"/>
              <w:numPr>
                <w:ilvl w:val="0"/>
                <w:numId w:val="14"/>
              </w:numPr>
              <w:rPr>
                <w:rStyle w:val="Bold"/>
                <w:b w:val="0"/>
              </w:rPr>
            </w:pPr>
            <w:r>
              <w:t>C</w:t>
            </w:r>
            <w:r w:rsidR="004E60A4">
              <w:t xml:space="preserve">lick </w:t>
            </w:r>
            <w:proofErr w:type="spellStart"/>
            <w:r w:rsidR="004E60A4" w:rsidRPr="00B16D29">
              <w:rPr>
                <w:b/>
              </w:rPr>
              <w:t>NWCustomerOrder_To_FKSupplierPO.btm</w:t>
            </w:r>
            <w:proofErr w:type="spellEnd"/>
            <w:r w:rsidR="004E60A4" w:rsidRPr="00B16D29">
              <w:t xml:space="preserve">, </w:t>
            </w:r>
            <w:r>
              <w:t xml:space="preserve">and in the </w:t>
            </w:r>
            <w:r w:rsidRPr="00AD7C7B">
              <w:rPr>
                <w:b/>
              </w:rPr>
              <w:t>Properties</w:t>
            </w:r>
            <w:r>
              <w:t xml:space="preserve"> window set these properties with the values shown</w:t>
            </w:r>
            <w:r w:rsidR="004E60A4">
              <w:t>:</w:t>
            </w:r>
            <w:r w:rsidR="004E60A4">
              <w:br/>
            </w:r>
          </w:p>
          <w:p w:rsidR="004E60A4" w:rsidRDefault="004E60A4" w:rsidP="00D61F12">
            <w:pPr>
              <w:pStyle w:val="Lab2Tpl"/>
              <w:numPr>
                <w:ilvl w:val="0"/>
                <w:numId w:val="14"/>
              </w:numPr>
            </w:pPr>
            <w:r>
              <w:t xml:space="preserve">Click </w:t>
            </w:r>
            <w:r>
              <w:rPr>
                <w:b/>
              </w:rPr>
              <w:t>OK</w:t>
            </w:r>
            <w:r>
              <w:t xml:space="preserve"> to save the </w:t>
            </w:r>
            <w:r w:rsidR="00FF4E56">
              <w:t>properties</w:t>
            </w:r>
            <w:r>
              <w:t>.</w:t>
            </w:r>
          </w:p>
          <w:p w:rsidR="004E60A4" w:rsidRDefault="004E60A4" w:rsidP="00D61F12">
            <w:pPr>
              <w:pStyle w:val="Lab2Tpl"/>
              <w:numPr>
                <w:ilvl w:val="0"/>
                <w:numId w:val="14"/>
              </w:numPr>
            </w:pPr>
            <w:r>
              <w:t xml:space="preserve">Right-click </w:t>
            </w:r>
            <w:proofErr w:type="spellStart"/>
            <w:r w:rsidRPr="00B16D29">
              <w:rPr>
                <w:b/>
              </w:rPr>
              <w:t>NWCustomerOrder_To_FKSupplierPO.btm</w:t>
            </w:r>
            <w:proofErr w:type="spellEnd"/>
            <w:r>
              <w:t xml:space="preserve">, and then click </w:t>
            </w:r>
            <w:r>
              <w:rPr>
                <w:b/>
              </w:rPr>
              <w:t>Test Map</w:t>
            </w:r>
            <w:r>
              <w:t>.</w:t>
            </w:r>
          </w:p>
          <w:p w:rsidR="00FF4E56" w:rsidRDefault="004E60A4" w:rsidP="00FF4E56">
            <w:pPr>
              <w:pStyle w:val="Note"/>
            </w:pPr>
            <w:r>
              <w:t xml:space="preserve">A link to the XML instance is shown in the Output window. </w:t>
            </w:r>
          </w:p>
          <w:p w:rsidR="004E60A4" w:rsidRDefault="00D6431F" w:rsidP="00D61F12">
            <w:pPr>
              <w:pStyle w:val="Lab2Tpl"/>
              <w:numPr>
                <w:ilvl w:val="0"/>
                <w:numId w:val="14"/>
              </w:numPr>
            </w:pPr>
            <w:r>
              <w:t xml:space="preserve">In the Output window, click </w:t>
            </w:r>
            <w:r w:rsidR="004E60A4">
              <w:t>the</w:t>
            </w:r>
            <w:r w:rsidR="004E60A4" w:rsidRPr="00D6431F">
              <w:t xml:space="preserve"> link</w:t>
            </w:r>
            <w:r w:rsidR="004E60A4">
              <w:t xml:space="preserve"> while pressing </w:t>
            </w:r>
            <w:r w:rsidR="004E60A4" w:rsidRPr="00FF4E56">
              <w:rPr>
                <w:b/>
              </w:rPr>
              <w:t>CTRL</w:t>
            </w:r>
            <w:r w:rsidR="004E60A4">
              <w:t xml:space="preserve"> to open the resulting XML file.</w:t>
            </w:r>
            <w:r>
              <w:t xml:space="preserve"> (If an Internet explorer dialog appears, click OK to dismiss it)</w:t>
            </w:r>
          </w:p>
          <w:p w:rsidR="00AD7C7B" w:rsidRDefault="00AD7C7B" w:rsidP="00AD7C7B">
            <w:pPr>
              <w:pStyle w:val="Note"/>
            </w:pPr>
            <w:r>
              <w:t xml:space="preserve">Note that the priority should be a text value, converted by the scripting </w:t>
            </w:r>
            <w:proofErr w:type="spellStart"/>
            <w:r>
              <w:t>functoid</w:t>
            </w:r>
            <w:proofErr w:type="spellEnd"/>
            <w:r>
              <w:t xml:space="preserve"> from an integer in the source, and the cumulative </w:t>
            </w:r>
            <w:proofErr w:type="spellStart"/>
            <w:r>
              <w:t>functoids</w:t>
            </w:r>
            <w:proofErr w:type="spellEnd"/>
            <w:r>
              <w:t xml:space="preserve"> have calculated total values in several places.</w:t>
            </w:r>
          </w:p>
        </w:tc>
      </w:tr>
    </w:tbl>
    <w:p w:rsidR="004E60A4" w:rsidRDefault="004E60A4" w:rsidP="004E60A4">
      <w:pPr>
        <w:pStyle w:val="Tes"/>
        <w:rPr>
          <w:highlight w:val="yellow"/>
        </w:rPr>
      </w:pPr>
    </w:p>
    <w:p w:rsidR="004E60A4" w:rsidRPr="006F30C7" w:rsidRDefault="004E60A4" w:rsidP="004E60A4">
      <w:pPr>
        <w:pStyle w:val="Pb"/>
        <w:framePr w:wrap="around"/>
        <w:rPr>
          <w:highlight w:val="yellow"/>
        </w:rPr>
      </w:pPr>
    </w:p>
    <w:p w:rsidR="004E60A4" w:rsidRDefault="004E60A4" w:rsidP="004E60A4">
      <w:pPr>
        <w:pStyle w:val="Lab2h1"/>
      </w:pPr>
      <w:r>
        <w:t>Exercise 4</w:t>
      </w:r>
      <w:r>
        <w:br/>
        <w:t>Building the Map Project</w:t>
      </w:r>
    </w:p>
    <w:p w:rsidR="004E60A4" w:rsidRDefault="004E60A4" w:rsidP="004E60A4">
      <w:pPr>
        <w:pStyle w:val="Lab2norm"/>
      </w:pPr>
      <w:r>
        <w:t>In this exercise, you will build the project to generate an assembly that contains the resources (the schemas and the map) that you have created. This also ensures that that there are no compile-time errors in the work you have completed so far</w:t>
      </w:r>
      <w:r w:rsidR="00B77996">
        <w:t>.</w:t>
      </w:r>
    </w:p>
    <w:p w:rsidR="004E60A4" w:rsidRDefault="004E60A4" w:rsidP="004E60A4">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4E60A4">
        <w:trPr>
          <w:trHeight w:val="572"/>
        </w:trPr>
        <w:tc>
          <w:tcPr>
            <w:tcW w:w="2898" w:type="dxa"/>
            <w:shd w:val="clear" w:color="auto" w:fill="D9D9D9"/>
          </w:tcPr>
          <w:p w:rsidR="004E60A4" w:rsidRDefault="004E60A4" w:rsidP="00F639D6">
            <w:pPr>
              <w:pStyle w:val="Lab2thf"/>
            </w:pPr>
            <w:r>
              <w:t>Tasks</w:t>
            </w:r>
          </w:p>
        </w:tc>
        <w:tc>
          <w:tcPr>
            <w:tcW w:w="6162" w:type="dxa"/>
            <w:shd w:val="clear" w:color="auto" w:fill="D9D9D9"/>
          </w:tcPr>
          <w:p w:rsidR="004E60A4" w:rsidRDefault="004E60A4" w:rsidP="00F639D6">
            <w:pPr>
              <w:pStyle w:val="Lab2th"/>
            </w:pPr>
            <w:r>
              <w:t>Detailed steps</w:t>
            </w:r>
          </w:p>
        </w:tc>
      </w:tr>
      <w:tr w:rsidR="004E60A4">
        <w:tc>
          <w:tcPr>
            <w:tcW w:w="2898" w:type="dxa"/>
            <w:shd w:val="clear" w:color="auto" w:fill="FFFFFF"/>
          </w:tcPr>
          <w:p w:rsidR="004E60A4" w:rsidRDefault="004E60A4" w:rsidP="00D61F12">
            <w:pPr>
              <w:pStyle w:val="Lab2Tpn"/>
              <w:numPr>
                <w:ilvl w:val="0"/>
                <w:numId w:val="3"/>
              </w:numPr>
            </w:pPr>
            <w:r>
              <w:t>Build the project.</w:t>
            </w:r>
            <w:r>
              <w:br/>
            </w:r>
            <w:r>
              <w:br/>
              <w:t xml:space="preserve">The assembly is compiled into a DLL file and saved in the </w:t>
            </w:r>
            <w:r w:rsidRPr="001C7A3D">
              <w:t>…\bin\De</w:t>
            </w:r>
            <w:r w:rsidR="008E68F7">
              <w:t>bug</w:t>
            </w:r>
            <w:r>
              <w:rPr>
                <w:i/>
              </w:rPr>
              <w:t xml:space="preserve"> </w:t>
            </w:r>
            <w:r>
              <w:t>folder within the project folder.</w:t>
            </w:r>
          </w:p>
        </w:tc>
        <w:tc>
          <w:tcPr>
            <w:tcW w:w="6162" w:type="dxa"/>
            <w:shd w:val="clear" w:color="auto" w:fill="FFFFFF"/>
          </w:tcPr>
          <w:p w:rsidR="004E60A4" w:rsidRDefault="004E60A4" w:rsidP="00D61F12">
            <w:pPr>
              <w:pStyle w:val="Lab2Tpl"/>
              <w:numPr>
                <w:ilvl w:val="0"/>
                <w:numId w:val="16"/>
              </w:numPr>
            </w:pPr>
            <w:r>
              <w:t xml:space="preserve">On the </w:t>
            </w:r>
            <w:r w:rsidRPr="00A305E4">
              <w:rPr>
                <w:b/>
              </w:rPr>
              <w:t>File</w:t>
            </w:r>
            <w:r>
              <w:t xml:space="preserve"> menu, click </w:t>
            </w:r>
            <w:r w:rsidRPr="00A305E4">
              <w:rPr>
                <w:b/>
              </w:rPr>
              <w:t>Save All</w:t>
            </w:r>
            <w:r>
              <w:t>.</w:t>
            </w:r>
          </w:p>
          <w:p w:rsidR="004E60A4" w:rsidRDefault="004E60A4" w:rsidP="00D61F12">
            <w:pPr>
              <w:pStyle w:val="Lab2Tpl"/>
              <w:numPr>
                <w:ilvl w:val="0"/>
                <w:numId w:val="25"/>
              </w:numPr>
            </w:pPr>
            <w:r>
              <w:t xml:space="preserve">In Solution Explorer, right-click </w:t>
            </w:r>
            <w:proofErr w:type="spellStart"/>
            <w:r w:rsidRPr="00A305E4">
              <w:rPr>
                <w:b/>
              </w:rPr>
              <w:t>NWMessaging</w:t>
            </w:r>
            <w:proofErr w:type="spellEnd"/>
            <w:r>
              <w:t xml:space="preserve">, and then click </w:t>
            </w:r>
            <w:r w:rsidRPr="00A305E4">
              <w:rPr>
                <w:b/>
              </w:rPr>
              <w:t>Build</w:t>
            </w:r>
            <w:r>
              <w:t>.</w:t>
            </w:r>
          </w:p>
          <w:p w:rsidR="004E60A4" w:rsidRDefault="004E60A4" w:rsidP="0027145D">
            <w:pPr>
              <w:pStyle w:val="Note"/>
            </w:pPr>
            <w:r>
              <w:t>The results of the compiled project are displayed in the Output window.</w:t>
            </w:r>
          </w:p>
        </w:tc>
      </w:tr>
    </w:tbl>
    <w:p w:rsidR="004E60A4" w:rsidRDefault="004E60A4" w:rsidP="0071316B">
      <w:pPr>
        <w:rPr>
          <w:rFonts w:ascii="Verdana" w:hAnsi="Verdana"/>
        </w:rPr>
      </w:pPr>
    </w:p>
    <w:p w:rsidR="004664F5" w:rsidRDefault="0071316B" w:rsidP="004664F5">
      <w:pPr>
        <w:pStyle w:val="Lab2h1"/>
      </w:pPr>
      <w:r>
        <w:t>Exercise 5</w:t>
      </w:r>
      <w:r w:rsidR="004664F5">
        <w:br/>
        <w:t>Debugging a BizTalk map using the BizTalk Mapper</w:t>
      </w:r>
    </w:p>
    <w:p w:rsidR="004664F5" w:rsidRDefault="004664F5" w:rsidP="004664F5">
      <w:pPr>
        <w:pStyle w:val="Lab2norm"/>
      </w:pPr>
      <w:r>
        <w:t xml:space="preserve">The staff at Northwind have been testing their map files in </w:t>
      </w:r>
      <w:r w:rsidR="00DF1F3B">
        <w:t xml:space="preserve">Visual Studio </w:t>
      </w:r>
      <w:r w:rsidR="001756D7">
        <w:t>2015</w:t>
      </w:r>
      <w:r w:rsidR="00DF1F3B">
        <w:t xml:space="preserve"> </w:t>
      </w:r>
      <w:r>
        <w:t xml:space="preserve">and do not receive any errors or warnings, but in the production system they are getting reports of incorrect results in the purchase orders created by their map.  In this exercise, you will test the existing map to help discover </w:t>
      </w:r>
      <w:proofErr w:type="gramStart"/>
      <w:r>
        <w:t>the  problem</w:t>
      </w:r>
      <w:proofErr w:type="gramEnd"/>
      <w:r>
        <w:t xml:space="preserve"> that has been occurring in the production system.  You will use the new debugging features of </w:t>
      </w:r>
      <w:r w:rsidR="00045543">
        <w:t xml:space="preserve">BizTalk Server </w:t>
      </w:r>
      <w:r w:rsidR="001756D7">
        <w:t>2016</w:t>
      </w:r>
      <w:r w:rsidR="00045543">
        <w:t xml:space="preserve"> </w:t>
      </w:r>
      <w:r>
        <w:t xml:space="preserve">integrated into </w:t>
      </w:r>
      <w:r w:rsidR="00DF1F3B">
        <w:t xml:space="preserve">Visual Studio </w:t>
      </w:r>
      <w:r w:rsidR="001756D7">
        <w:t>2015</w:t>
      </w:r>
      <w:r w:rsidR="00DF1F3B">
        <w:t xml:space="preserve"> </w:t>
      </w:r>
      <w:r>
        <w:t xml:space="preserve">to find and resolve the issue.   </w:t>
      </w:r>
    </w:p>
    <w:p w:rsidR="004664F5" w:rsidRDefault="004664F5" w:rsidP="004664F5">
      <w:pPr>
        <w:pStyle w:val="Lab2norm"/>
      </w:pPr>
      <w:r>
        <w:t xml:space="preserve">The specific problem being reported by the customer service staff is that some purchase orders are missing the priority field.  Customers are complaining as their orders, which they ranked as high priority, are not being fulfilled with the appropriate level of response.  </w:t>
      </w:r>
    </w:p>
    <w:p w:rsidR="004664F5" w:rsidRDefault="004664F5" w:rsidP="004664F5">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4664F5" w:rsidTr="002F1055">
        <w:trPr>
          <w:trHeight w:val="572"/>
        </w:trPr>
        <w:tc>
          <w:tcPr>
            <w:tcW w:w="2898" w:type="dxa"/>
            <w:shd w:val="clear" w:color="auto" w:fill="D9D9D9"/>
          </w:tcPr>
          <w:p w:rsidR="004664F5" w:rsidRDefault="004664F5" w:rsidP="002F1055">
            <w:pPr>
              <w:pStyle w:val="Lab2thf"/>
            </w:pPr>
            <w:r>
              <w:t>Tasks</w:t>
            </w:r>
          </w:p>
        </w:tc>
        <w:tc>
          <w:tcPr>
            <w:tcW w:w="6162" w:type="dxa"/>
            <w:shd w:val="clear" w:color="auto" w:fill="D9D9D9"/>
          </w:tcPr>
          <w:p w:rsidR="004664F5" w:rsidRDefault="004664F5" w:rsidP="002F1055">
            <w:pPr>
              <w:pStyle w:val="Lab2th"/>
            </w:pPr>
            <w:r>
              <w:t>Detailed steps</w:t>
            </w:r>
          </w:p>
        </w:tc>
      </w:tr>
      <w:tr w:rsidR="004664F5" w:rsidTr="002F1055">
        <w:tc>
          <w:tcPr>
            <w:tcW w:w="2898" w:type="dxa"/>
            <w:shd w:val="clear" w:color="auto" w:fill="FFFFFF"/>
          </w:tcPr>
          <w:p w:rsidR="004664F5" w:rsidRDefault="004664F5" w:rsidP="00D61F12">
            <w:pPr>
              <w:pStyle w:val="Lab2Tpn"/>
              <w:numPr>
                <w:ilvl w:val="0"/>
                <w:numId w:val="30"/>
              </w:numPr>
            </w:pPr>
            <w:r>
              <w:t>Setup the map to use a sample file from production.</w:t>
            </w:r>
            <w:r>
              <w:br/>
            </w:r>
          </w:p>
          <w:p w:rsidR="004664F5" w:rsidRDefault="004664F5" w:rsidP="002F1055">
            <w:pPr>
              <w:pStyle w:val="Lab2Tpn"/>
              <w:ind w:left="540" w:hanging="324"/>
            </w:pPr>
          </w:p>
        </w:tc>
        <w:tc>
          <w:tcPr>
            <w:tcW w:w="6162" w:type="dxa"/>
            <w:shd w:val="clear" w:color="auto" w:fill="FFFFFF"/>
          </w:tcPr>
          <w:p w:rsidR="004664F5" w:rsidRDefault="004664F5" w:rsidP="00D61F12">
            <w:pPr>
              <w:pStyle w:val="Lab2Tpl"/>
              <w:numPr>
                <w:ilvl w:val="0"/>
                <w:numId w:val="29"/>
              </w:numPr>
              <w:spacing w:line="240" w:lineRule="auto"/>
            </w:pPr>
            <w:r>
              <w:t xml:space="preserve">In Solution Explorer, click the </w:t>
            </w:r>
            <w:proofErr w:type="spellStart"/>
            <w:r w:rsidRPr="004935ED">
              <w:rPr>
                <w:b/>
              </w:rPr>
              <w:t>NWCustomerOrder_To_FKSupplierPO.btm</w:t>
            </w:r>
            <w:proofErr w:type="spellEnd"/>
            <w:r w:rsidRPr="004935ED">
              <w:rPr>
                <w:rStyle w:val="Bold"/>
                <w:b w:val="0"/>
              </w:rPr>
              <w:t xml:space="preserve"> </w:t>
            </w:r>
            <w:r>
              <w:rPr>
                <w:rStyle w:val="Bold"/>
                <w:b w:val="0"/>
              </w:rPr>
              <w:t xml:space="preserve">file in the </w:t>
            </w:r>
            <w:proofErr w:type="spellStart"/>
            <w:r w:rsidRPr="00CD0593">
              <w:rPr>
                <w:rStyle w:val="Bold"/>
                <w:rFonts w:ascii="Times New Roman" w:hAnsi="Times New Roman"/>
              </w:rPr>
              <w:t>NWMessaging</w:t>
            </w:r>
            <w:proofErr w:type="spellEnd"/>
            <w:r w:rsidRPr="00CD0593">
              <w:t xml:space="preserve"> </w:t>
            </w:r>
            <w:r>
              <w:t>project.</w:t>
            </w:r>
          </w:p>
          <w:p w:rsidR="004664F5" w:rsidRDefault="004664F5" w:rsidP="00D61F12">
            <w:pPr>
              <w:pStyle w:val="Lab2Tpl"/>
              <w:numPr>
                <w:ilvl w:val="0"/>
                <w:numId w:val="29"/>
              </w:numPr>
              <w:spacing w:line="240" w:lineRule="auto"/>
            </w:pPr>
            <w:r>
              <w:t xml:space="preserve">In the properties dialog, edit the </w:t>
            </w:r>
            <w:proofErr w:type="spellStart"/>
            <w:r w:rsidRPr="004935ED">
              <w:rPr>
                <w:b/>
              </w:rPr>
              <w:t>TestMap</w:t>
            </w:r>
            <w:proofErr w:type="spellEnd"/>
            <w:r w:rsidRPr="004935ED">
              <w:rPr>
                <w:b/>
              </w:rPr>
              <w:t xml:space="preserve"> Input Instance</w:t>
            </w:r>
            <w:r>
              <w:t xml:space="preserve"> property and select the </w:t>
            </w:r>
            <w:r w:rsidRPr="004935ED">
              <w:rPr>
                <w:b/>
              </w:rPr>
              <w:t>ProductionProblem_CustomerOrder.xml</w:t>
            </w:r>
            <w:r>
              <w:t xml:space="preserve"> file found in the </w:t>
            </w:r>
            <w:r w:rsidRPr="004935ED">
              <w:rPr>
                <w:b/>
              </w:rPr>
              <w:t>Start</w:t>
            </w:r>
            <w:r>
              <w:t xml:space="preserve"> directory for this lab.  </w:t>
            </w:r>
          </w:p>
          <w:p w:rsidR="004664F5" w:rsidRDefault="004664F5" w:rsidP="002F1055">
            <w:pPr>
              <w:pStyle w:val="Note"/>
            </w:pPr>
            <w:r>
              <w:t xml:space="preserve">The map debugging feature is most useful when you have a configured input instance to use for testing.  </w:t>
            </w:r>
          </w:p>
        </w:tc>
      </w:tr>
    </w:tbl>
    <w:p w:rsidR="004664F5" w:rsidRDefault="004664F5" w:rsidP="004664F5">
      <w:pPr>
        <w:pStyle w:val="Pb"/>
        <w:framePr w:wrap="around"/>
      </w:pPr>
    </w:p>
    <w:p w:rsidR="004664F5" w:rsidRDefault="004664F5" w:rsidP="004664F5">
      <w:pPr>
        <w:pStyle w:val="Ttw"/>
        <w:numPr>
          <w:ilvl w:val="12"/>
          <w:numId w:val="0"/>
        </w:numPr>
        <w:ind w:left="-2300"/>
        <w:rPr>
          <w:iCs/>
        </w:rPr>
      </w:pPr>
      <w:r>
        <w:rPr>
          <w:iCs/>
        </w:rPr>
        <w:t>(</w:t>
      </w:r>
      <w:r>
        <w:rPr>
          <w:i/>
        </w:rPr>
        <w:t>continued</w:t>
      </w:r>
      <w:r>
        <w:rPr>
          <w:iCs/>
        </w:rPr>
        <w:t>)</w:t>
      </w:r>
    </w:p>
    <w:p w:rsidR="004664F5" w:rsidRDefault="004664F5" w:rsidP="004664F5">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4664F5" w:rsidTr="002F1055">
        <w:trPr>
          <w:trHeight w:val="572"/>
        </w:trPr>
        <w:tc>
          <w:tcPr>
            <w:tcW w:w="2898" w:type="dxa"/>
            <w:shd w:val="clear" w:color="auto" w:fill="D9D9D9"/>
          </w:tcPr>
          <w:p w:rsidR="004664F5" w:rsidRDefault="004664F5" w:rsidP="002F1055">
            <w:pPr>
              <w:pStyle w:val="Lab2thf"/>
            </w:pPr>
            <w:r>
              <w:t>Tasks</w:t>
            </w:r>
          </w:p>
        </w:tc>
        <w:tc>
          <w:tcPr>
            <w:tcW w:w="6162" w:type="dxa"/>
            <w:shd w:val="clear" w:color="auto" w:fill="D9D9D9"/>
          </w:tcPr>
          <w:p w:rsidR="004664F5" w:rsidRDefault="004664F5" w:rsidP="002F1055">
            <w:pPr>
              <w:pStyle w:val="Lab2th"/>
            </w:pPr>
            <w:r>
              <w:t>Detailed steps</w:t>
            </w:r>
          </w:p>
        </w:tc>
      </w:tr>
      <w:tr w:rsidR="004664F5" w:rsidTr="002F1055">
        <w:tc>
          <w:tcPr>
            <w:tcW w:w="2898" w:type="dxa"/>
            <w:shd w:val="clear" w:color="auto" w:fill="FFFFFF"/>
          </w:tcPr>
          <w:p w:rsidR="004664F5" w:rsidRDefault="004664F5" w:rsidP="00D61F12">
            <w:pPr>
              <w:pStyle w:val="Lab2Tpn"/>
              <w:numPr>
                <w:ilvl w:val="0"/>
                <w:numId w:val="30"/>
              </w:numPr>
            </w:pPr>
            <w:r>
              <w:t xml:space="preserve">Test the map to verify the bug is happening in this instance. </w:t>
            </w:r>
          </w:p>
          <w:p w:rsidR="004664F5" w:rsidRDefault="004664F5" w:rsidP="002F1055">
            <w:pPr>
              <w:pStyle w:val="Lab2Tpn"/>
              <w:ind w:left="540" w:hanging="324"/>
            </w:pPr>
            <w:r>
              <w:br/>
            </w:r>
          </w:p>
        </w:tc>
        <w:tc>
          <w:tcPr>
            <w:tcW w:w="6162" w:type="dxa"/>
            <w:shd w:val="clear" w:color="auto" w:fill="FFFFFF"/>
          </w:tcPr>
          <w:p w:rsidR="004664F5" w:rsidRDefault="004664F5" w:rsidP="00D61F12">
            <w:pPr>
              <w:pStyle w:val="Lab2Tpl"/>
              <w:numPr>
                <w:ilvl w:val="0"/>
                <w:numId w:val="28"/>
              </w:numPr>
              <w:spacing w:line="240" w:lineRule="auto"/>
            </w:pPr>
            <w:r>
              <w:t xml:space="preserve">In Solution Explorer, right-click the </w:t>
            </w:r>
            <w:proofErr w:type="spellStart"/>
            <w:r w:rsidRPr="004935ED">
              <w:rPr>
                <w:b/>
              </w:rPr>
              <w:t>NWCustomerOrder_To_FKSupplierPO.btm</w:t>
            </w:r>
            <w:proofErr w:type="spellEnd"/>
            <w:r w:rsidRPr="004935ED">
              <w:rPr>
                <w:rStyle w:val="Bold"/>
                <w:b w:val="0"/>
              </w:rPr>
              <w:t xml:space="preserve"> </w:t>
            </w:r>
            <w:r>
              <w:t xml:space="preserve">file, and then click </w:t>
            </w:r>
            <w:r w:rsidRPr="00A80C51">
              <w:rPr>
                <w:rStyle w:val="Bold"/>
                <w:rFonts w:ascii="Times New Roman" w:hAnsi="Times New Roman"/>
              </w:rPr>
              <w:t>Test Map</w:t>
            </w:r>
            <w:r>
              <w:t>.</w:t>
            </w:r>
          </w:p>
          <w:p w:rsidR="004664F5" w:rsidRDefault="004664F5" w:rsidP="00D61F12">
            <w:pPr>
              <w:pStyle w:val="Lab2Tpl"/>
              <w:numPr>
                <w:ilvl w:val="0"/>
                <w:numId w:val="28"/>
              </w:numPr>
              <w:spacing w:line="240" w:lineRule="auto"/>
            </w:pPr>
            <w:r>
              <w:t xml:space="preserve">In the output window, ensure that no errors or warnings are reported.  </w:t>
            </w:r>
          </w:p>
          <w:p w:rsidR="004664F5" w:rsidRDefault="004664F5" w:rsidP="00D61F12">
            <w:pPr>
              <w:pStyle w:val="Lab2Tpl"/>
              <w:numPr>
                <w:ilvl w:val="0"/>
                <w:numId w:val="28"/>
              </w:numPr>
              <w:spacing w:line="240" w:lineRule="auto"/>
            </w:pPr>
            <w:r>
              <w:t xml:space="preserve">While holding the CTRL key, click the link in the output window to view the output document.  </w:t>
            </w:r>
          </w:p>
          <w:p w:rsidR="004664F5" w:rsidRDefault="004664F5" w:rsidP="00D61F12">
            <w:pPr>
              <w:pStyle w:val="Lab2Tpl"/>
              <w:numPr>
                <w:ilvl w:val="0"/>
                <w:numId w:val="28"/>
              </w:numPr>
              <w:spacing w:line="240" w:lineRule="auto"/>
            </w:pPr>
            <w:r>
              <w:t xml:space="preserve">Find the </w:t>
            </w:r>
            <w:r w:rsidRPr="000C6D6E">
              <w:rPr>
                <w:b/>
              </w:rPr>
              <w:t>Priority</w:t>
            </w:r>
            <w:r>
              <w:t xml:space="preserve"> element, near the end of the document, and verify that it does not have a value.  </w:t>
            </w:r>
          </w:p>
          <w:p w:rsidR="004664F5" w:rsidRDefault="004664F5" w:rsidP="002F1055">
            <w:pPr>
              <w:pStyle w:val="Note"/>
            </w:pPr>
            <w:r w:rsidRPr="00F0194A">
              <w:t>The priority should contain a value of “Low”, “Medium”, or “High” based on a value specified in the input document.</w:t>
            </w:r>
            <w:r>
              <w:t xml:space="preserve"> </w:t>
            </w:r>
          </w:p>
        </w:tc>
      </w:tr>
      <w:tr w:rsidR="004664F5" w:rsidTr="002F1055">
        <w:trPr>
          <w:trHeight w:val="1780"/>
        </w:trPr>
        <w:tc>
          <w:tcPr>
            <w:tcW w:w="2898" w:type="dxa"/>
            <w:shd w:val="clear" w:color="auto" w:fill="FFFFFF"/>
          </w:tcPr>
          <w:p w:rsidR="004664F5" w:rsidRDefault="004664F5" w:rsidP="00D61F12">
            <w:pPr>
              <w:pStyle w:val="Lab2Tpn"/>
              <w:numPr>
                <w:ilvl w:val="0"/>
                <w:numId w:val="30"/>
              </w:numPr>
            </w:pPr>
            <w:r>
              <w:t>Set breakpoints in the XSLT file to aid in your debugging.</w:t>
            </w:r>
            <w:r>
              <w:br/>
            </w:r>
            <w:r>
              <w:br/>
            </w:r>
          </w:p>
        </w:tc>
        <w:tc>
          <w:tcPr>
            <w:tcW w:w="6162" w:type="dxa"/>
            <w:shd w:val="clear" w:color="auto" w:fill="FFFFFF"/>
          </w:tcPr>
          <w:p w:rsidR="004664F5" w:rsidRDefault="004664F5" w:rsidP="00D61F12">
            <w:pPr>
              <w:pStyle w:val="Lab2Tpl"/>
              <w:numPr>
                <w:ilvl w:val="0"/>
                <w:numId w:val="33"/>
              </w:numPr>
              <w:spacing w:line="240" w:lineRule="auto"/>
            </w:pPr>
            <w:r>
              <w:t xml:space="preserve">In Solution Explorer, right-click the </w:t>
            </w:r>
            <w:proofErr w:type="spellStart"/>
            <w:r w:rsidRPr="004664F5">
              <w:rPr>
                <w:b/>
              </w:rPr>
              <w:t>NWCustomerOrder_To_FKSupplierPO.btm</w:t>
            </w:r>
            <w:proofErr w:type="spellEnd"/>
            <w:r w:rsidRPr="004664F5">
              <w:rPr>
                <w:rStyle w:val="Bold"/>
                <w:b w:val="0"/>
              </w:rPr>
              <w:t xml:space="preserve"> </w:t>
            </w:r>
            <w:r>
              <w:t>file then click</w:t>
            </w:r>
            <w:r w:rsidRPr="004664F5">
              <w:rPr>
                <w:b/>
                <w:bCs/>
              </w:rPr>
              <w:t xml:space="preserve"> Validate Map</w:t>
            </w:r>
            <w:r>
              <w:t>.</w:t>
            </w:r>
          </w:p>
          <w:p w:rsidR="004664F5" w:rsidRDefault="004664F5" w:rsidP="002F1055">
            <w:pPr>
              <w:pStyle w:val="Lab2Tpl"/>
            </w:pPr>
            <w:r>
              <w:t>In the output window find the link preceded by the text “</w:t>
            </w:r>
            <w:r w:rsidRPr="00696951">
              <w:t>The output XSLT is stored in the following file:</w:t>
            </w:r>
            <w:r>
              <w:t>”.</w:t>
            </w:r>
          </w:p>
          <w:p w:rsidR="004664F5" w:rsidRDefault="004664F5" w:rsidP="002F1055">
            <w:pPr>
              <w:pStyle w:val="Lab2Tpl"/>
            </w:pPr>
            <w:r>
              <w:t xml:space="preserve">While holding the CTRL key down, click the link to view the XSLT document.  </w:t>
            </w:r>
          </w:p>
          <w:p w:rsidR="004664F5" w:rsidRDefault="004664F5" w:rsidP="002F1055">
            <w:pPr>
              <w:pStyle w:val="Lab2Tpl"/>
            </w:pPr>
            <w:r>
              <w:t xml:space="preserve">Right-click inside the document window and choose </w:t>
            </w:r>
            <w:r>
              <w:rPr>
                <w:b/>
              </w:rPr>
              <w:t>View Source</w:t>
            </w:r>
            <w:r>
              <w:t xml:space="preserve"> from the context menu.  </w:t>
            </w:r>
          </w:p>
          <w:p w:rsidR="004664F5" w:rsidRDefault="004664F5" w:rsidP="002F1055">
            <w:pPr>
              <w:pStyle w:val="Note"/>
            </w:pPr>
            <w:r>
              <w:t xml:space="preserve">This is necessary because by default the XSL file is opened using the browser window instead of the text editor.  </w:t>
            </w:r>
          </w:p>
          <w:p w:rsidR="004664F5" w:rsidRDefault="004664F5" w:rsidP="002F1055">
            <w:pPr>
              <w:pStyle w:val="Lab2Tpl"/>
            </w:pPr>
            <w:r>
              <w:t>Within the document window, look for the following text (you will have to scroll down a little to find it):</w:t>
            </w:r>
          </w:p>
          <w:p w:rsidR="004664F5" w:rsidRPr="00C11EB8" w:rsidRDefault="004664F5" w:rsidP="002F1055">
            <w:pPr>
              <w:autoSpaceDE w:val="0"/>
              <w:autoSpaceDN w:val="0"/>
              <w:adjustRightInd w:val="0"/>
              <w:spacing w:after="0" w:line="240" w:lineRule="auto"/>
              <w:rPr>
                <w:rFonts w:ascii="Courier New" w:hAnsi="Courier New" w:cs="Courier New"/>
                <w:noProof/>
                <w:color w:val="0000FF"/>
                <w:sz w:val="18"/>
                <w:szCs w:val="18"/>
              </w:rPr>
            </w:pPr>
            <w:r>
              <w:rPr>
                <w:rFonts w:ascii="Courier New" w:hAnsi="Courier New" w:cs="Courier New"/>
                <w:noProof/>
                <w:color w:val="0000FF"/>
                <w:sz w:val="20"/>
              </w:rPr>
              <w:tab/>
            </w:r>
            <w:r w:rsidRPr="00C11EB8">
              <w:rPr>
                <w:rFonts w:ascii="Courier New" w:hAnsi="Courier New" w:cs="Courier New"/>
                <w:noProof/>
                <w:color w:val="0000FF"/>
                <w:sz w:val="18"/>
                <w:szCs w:val="18"/>
              </w:rPr>
              <w:t>&lt;</w:t>
            </w:r>
            <w:r w:rsidRPr="00C11EB8">
              <w:rPr>
                <w:rFonts w:ascii="Courier New" w:hAnsi="Courier New" w:cs="Courier New"/>
                <w:noProof/>
                <w:color w:val="2B91AF"/>
                <w:sz w:val="18"/>
                <w:szCs w:val="18"/>
              </w:rPr>
              <w:t>xsl:variable</w:t>
            </w:r>
            <w:r w:rsidRPr="00C11EB8">
              <w:rPr>
                <w:rFonts w:ascii="Courier New" w:hAnsi="Courier New" w:cs="Courier New"/>
                <w:noProof/>
                <w:color w:val="0000FF"/>
                <w:sz w:val="18"/>
                <w:szCs w:val="18"/>
              </w:rPr>
              <w:t xml:space="preserve"> </w:t>
            </w:r>
            <w:r w:rsidRPr="00C11EB8">
              <w:rPr>
                <w:rFonts w:ascii="Courier New" w:hAnsi="Courier New" w:cs="Courier New"/>
                <w:noProof/>
                <w:color w:val="FF0000"/>
                <w:sz w:val="18"/>
                <w:szCs w:val="18"/>
              </w:rPr>
              <w:t>name</w:t>
            </w:r>
            <w:r w:rsidRPr="00C11EB8">
              <w:rPr>
                <w:rFonts w:ascii="Courier New" w:hAnsi="Courier New" w:cs="Courier New"/>
                <w:noProof/>
                <w:color w:val="0000FF"/>
                <w:sz w:val="18"/>
                <w:szCs w:val="18"/>
              </w:rPr>
              <w:t>=</w:t>
            </w:r>
            <w:r w:rsidRPr="00C11EB8">
              <w:rPr>
                <w:rFonts w:ascii="Courier New" w:hAnsi="Courier New" w:cs="Courier New"/>
                <w:noProof/>
                <w:sz w:val="18"/>
                <w:szCs w:val="18"/>
              </w:rPr>
              <w:t>"</w:t>
            </w:r>
            <w:r w:rsidRPr="00C11EB8">
              <w:rPr>
                <w:rFonts w:ascii="Courier New" w:hAnsi="Courier New" w:cs="Courier New"/>
                <w:noProof/>
                <w:color w:val="0000FF"/>
                <w:sz w:val="18"/>
                <w:szCs w:val="18"/>
              </w:rPr>
              <w:t>var:v8</w:t>
            </w:r>
            <w:r w:rsidRPr="00C11EB8">
              <w:rPr>
                <w:rFonts w:ascii="Courier New" w:hAnsi="Courier New" w:cs="Courier New"/>
                <w:noProof/>
                <w:sz w:val="18"/>
                <w:szCs w:val="18"/>
              </w:rPr>
              <w:t>"</w:t>
            </w:r>
            <w:r w:rsidRPr="00C11EB8">
              <w:rPr>
                <w:rFonts w:ascii="Courier New" w:hAnsi="Courier New" w:cs="Courier New"/>
                <w:noProof/>
                <w:color w:val="0000FF"/>
                <w:sz w:val="18"/>
                <w:szCs w:val="18"/>
              </w:rPr>
              <w:t xml:space="preserve"> </w:t>
            </w:r>
          </w:p>
          <w:p w:rsidR="004664F5" w:rsidRDefault="004664F5" w:rsidP="002F1055">
            <w:pPr>
              <w:autoSpaceDE w:val="0"/>
              <w:autoSpaceDN w:val="0"/>
              <w:adjustRightInd w:val="0"/>
              <w:spacing w:after="0" w:line="240" w:lineRule="auto"/>
              <w:rPr>
                <w:rFonts w:ascii="Courier New" w:hAnsi="Courier New" w:cs="Courier New"/>
                <w:noProof/>
                <w:color w:val="0000FF"/>
                <w:sz w:val="18"/>
                <w:szCs w:val="18"/>
              </w:rPr>
            </w:pPr>
            <w:r w:rsidRPr="00C11EB8">
              <w:rPr>
                <w:rFonts w:ascii="Courier New" w:hAnsi="Courier New" w:cs="Courier New"/>
                <w:noProof/>
                <w:color w:val="0000FF"/>
                <w:sz w:val="18"/>
                <w:szCs w:val="18"/>
              </w:rPr>
              <w:tab/>
            </w:r>
            <w:r>
              <w:rPr>
                <w:rFonts w:ascii="Courier New" w:hAnsi="Courier New" w:cs="Courier New"/>
                <w:noProof/>
                <w:color w:val="0000FF"/>
                <w:sz w:val="18"/>
                <w:szCs w:val="18"/>
              </w:rPr>
              <w:tab/>
            </w:r>
            <w:r w:rsidRPr="00C11EB8">
              <w:rPr>
                <w:rFonts w:ascii="Courier New" w:hAnsi="Courier New" w:cs="Courier New"/>
                <w:noProof/>
                <w:color w:val="FF0000"/>
                <w:sz w:val="18"/>
                <w:szCs w:val="18"/>
              </w:rPr>
              <w:t>select</w:t>
            </w:r>
            <w:r w:rsidRPr="00C11EB8">
              <w:rPr>
                <w:rFonts w:ascii="Courier New" w:hAnsi="Courier New" w:cs="Courier New"/>
                <w:noProof/>
                <w:color w:val="0000FF"/>
                <w:sz w:val="18"/>
                <w:szCs w:val="18"/>
              </w:rPr>
              <w:t>=</w:t>
            </w:r>
            <w:r w:rsidRPr="00C11EB8">
              <w:rPr>
                <w:rFonts w:ascii="Courier New" w:hAnsi="Courier New" w:cs="Courier New"/>
                <w:noProof/>
                <w:sz w:val="18"/>
                <w:szCs w:val="18"/>
              </w:rPr>
              <w:t>"</w:t>
            </w:r>
            <w:r w:rsidRPr="00C11EB8">
              <w:rPr>
                <w:rFonts w:ascii="Courier New" w:hAnsi="Courier New" w:cs="Courier New"/>
                <w:noProof/>
                <w:color w:val="0000FF"/>
                <w:sz w:val="18"/>
                <w:szCs w:val="18"/>
              </w:rPr>
              <w:t>userVB:PriorityConversion(</w:t>
            </w:r>
          </w:p>
          <w:p w:rsidR="004664F5" w:rsidRPr="00C11EB8" w:rsidRDefault="004664F5" w:rsidP="002F1055">
            <w:pPr>
              <w:autoSpaceDE w:val="0"/>
              <w:autoSpaceDN w:val="0"/>
              <w:adjustRightInd w:val="0"/>
              <w:spacing w:after="0" w:line="240" w:lineRule="auto"/>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Pr>
                <w:rFonts w:ascii="Courier New" w:hAnsi="Courier New" w:cs="Courier New"/>
                <w:noProof/>
                <w:color w:val="0000FF"/>
                <w:sz w:val="18"/>
                <w:szCs w:val="18"/>
              </w:rPr>
              <w:tab/>
            </w:r>
            <w:r w:rsidRPr="00C11EB8">
              <w:rPr>
                <w:rFonts w:ascii="Courier New" w:hAnsi="Courier New" w:cs="Courier New"/>
                <w:noProof/>
                <w:color w:val="0000FF"/>
                <w:sz w:val="18"/>
                <w:szCs w:val="18"/>
              </w:rPr>
              <w:t>string(Priority/text()))</w:t>
            </w:r>
            <w:r w:rsidRPr="00C11EB8">
              <w:rPr>
                <w:rFonts w:ascii="Courier New" w:hAnsi="Courier New" w:cs="Courier New"/>
                <w:noProof/>
                <w:sz w:val="18"/>
                <w:szCs w:val="18"/>
              </w:rPr>
              <w:t>"</w:t>
            </w:r>
            <w:r w:rsidRPr="00C11EB8">
              <w:rPr>
                <w:rFonts w:ascii="Courier New" w:hAnsi="Courier New" w:cs="Courier New"/>
                <w:noProof/>
                <w:color w:val="0000FF"/>
                <w:sz w:val="18"/>
                <w:szCs w:val="18"/>
              </w:rPr>
              <w:t xml:space="preserve"> /&gt;</w:t>
            </w:r>
          </w:p>
          <w:p w:rsidR="004664F5" w:rsidRPr="00C11EB8" w:rsidRDefault="004664F5" w:rsidP="002F1055">
            <w:pPr>
              <w:autoSpaceDE w:val="0"/>
              <w:autoSpaceDN w:val="0"/>
              <w:adjustRightInd w:val="0"/>
              <w:spacing w:after="0" w:line="240" w:lineRule="auto"/>
              <w:rPr>
                <w:rFonts w:ascii="Courier New" w:hAnsi="Courier New" w:cs="Courier New"/>
                <w:noProof/>
                <w:color w:val="0000FF"/>
                <w:sz w:val="18"/>
                <w:szCs w:val="18"/>
              </w:rPr>
            </w:pPr>
            <w:r>
              <w:rPr>
                <w:rFonts w:ascii="Courier New" w:hAnsi="Courier New" w:cs="Courier New"/>
                <w:noProof/>
                <w:color w:val="0000FF"/>
                <w:sz w:val="18"/>
                <w:szCs w:val="18"/>
              </w:rPr>
              <w:tab/>
            </w:r>
            <w:r w:rsidRPr="00C11EB8">
              <w:rPr>
                <w:rFonts w:ascii="Courier New" w:hAnsi="Courier New" w:cs="Courier New"/>
                <w:noProof/>
                <w:color w:val="0000FF"/>
                <w:sz w:val="18"/>
                <w:szCs w:val="18"/>
              </w:rPr>
              <w:t>&lt;</w:t>
            </w:r>
            <w:r w:rsidRPr="00C11EB8">
              <w:rPr>
                <w:rFonts w:ascii="Courier New" w:hAnsi="Courier New" w:cs="Courier New"/>
                <w:noProof/>
                <w:color w:val="A31515"/>
                <w:sz w:val="18"/>
                <w:szCs w:val="18"/>
              </w:rPr>
              <w:t>Priority</w:t>
            </w:r>
            <w:r w:rsidRPr="00C11EB8">
              <w:rPr>
                <w:rFonts w:ascii="Courier New" w:hAnsi="Courier New" w:cs="Courier New"/>
                <w:noProof/>
                <w:color w:val="0000FF"/>
                <w:sz w:val="18"/>
                <w:szCs w:val="18"/>
              </w:rPr>
              <w:t>&gt;</w:t>
            </w:r>
          </w:p>
          <w:p w:rsidR="004664F5" w:rsidRPr="00C11EB8" w:rsidRDefault="004664F5" w:rsidP="002F1055">
            <w:pPr>
              <w:autoSpaceDE w:val="0"/>
              <w:autoSpaceDN w:val="0"/>
              <w:adjustRightInd w:val="0"/>
              <w:spacing w:after="0" w:line="240" w:lineRule="auto"/>
              <w:rPr>
                <w:rFonts w:ascii="Courier New" w:hAnsi="Courier New" w:cs="Courier New"/>
                <w:noProof/>
                <w:color w:val="0000FF"/>
                <w:sz w:val="18"/>
                <w:szCs w:val="18"/>
              </w:rPr>
            </w:pPr>
            <w:r>
              <w:rPr>
                <w:rFonts w:ascii="Courier New" w:hAnsi="Courier New" w:cs="Courier New"/>
                <w:noProof/>
                <w:color w:val="0000FF"/>
                <w:sz w:val="18"/>
                <w:szCs w:val="18"/>
              </w:rPr>
              <w:tab/>
            </w:r>
            <w:r>
              <w:rPr>
                <w:rFonts w:ascii="Courier New" w:hAnsi="Courier New" w:cs="Courier New"/>
                <w:noProof/>
                <w:color w:val="0000FF"/>
                <w:sz w:val="18"/>
                <w:szCs w:val="18"/>
              </w:rPr>
              <w:tab/>
            </w:r>
            <w:r w:rsidRPr="00C11EB8">
              <w:rPr>
                <w:rFonts w:ascii="Courier New" w:hAnsi="Courier New" w:cs="Courier New"/>
                <w:noProof/>
                <w:color w:val="0000FF"/>
                <w:sz w:val="18"/>
                <w:szCs w:val="18"/>
              </w:rPr>
              <w:t>&lt;</w:t>
            </w:r>
            <w:r w:rsidRPr="00C11EB8">
              <w:rPr>
                <w:rFonts w:ascii="Courier New" w:hAnsi="Courier New" w:cs="Courier New"/>
                <w:noProof/>
                <w:color w:val="2B91AF"/>
                <w:sz w:val="18"/>
                <w:szCs w:val="18"/>
              </w:rPr>
              <w:t>xsl:value-of</w:t>
            </w:r>
            <w:r w:rsidRPr="00C11EB8">
              <w:rPr>
                <w:rFonts w:ascii="Courier New" w:hAnsi="Courier New" w:cs="Courier New"/>
                <w:noProof/>
                <w:color w:val="0000FF"/>
                <w:sz w:val="18"/>
                <w:szCs w:val="18"/>
              </w:rPr>
              <w:t xml:space="preserve"> </w:t>
            </w:r>
            <w:r w:rsidRPr="00C11EB8">
              <w:rPr>
                <w:rFonts w:ascii="Courier New" w:hAnsi="Courier New" w:cs="Courier New"/>
                <w:noProof/>
                <w:color w:val="FF0000"/>
                <w:sz w:val="18"/>
                <w:szCs w:val="18"/>
              </w:rPr>
              <w:t>select</w:t>
            </w:r>
            <w:r w:rsidRPr="00C11EB8">
              <w:rPr>
                <w:rFonts w:ascii="Courier New" w:hAnsi="Courier New" w:cs="Courier New"/>
                <w:noProof/>
                <w:color w:val="0000FF"/>
                <w:sz w:val="18"/>
                <w:szCs w:val="18"/>
              </w:rPr>
              <w:t>=</w:t>
            </w:r>
            <w:r w:rsidRPr="00C11EB8">
              <w:rPr>
                <w:rFonts w:ascii="Courier New" w:hAnsi="Courier New" w:cs="Courier New"/>
                <w:noProof/>
                <w:sz w:val="18"/>
                <w:szCs w:val="18"/>
              </w:rPr>
              <w:t>"</w:t>
            </w:r>
            <w:r w:rsidRPr="00C11EB8">
              <w:rPr>
                <w:rFonts w:ascii="Courier New" w:hAnsi="Courier New" w:cs="Courier New"/>
                <w:noProof/>
                <w:color w:val="0000FF"/>
                <w:sz w:val="18"/>
                <w:szCs w:val="18"/>
              </w:rPr>
              <w:t>$var:v8</w:t>
            </w:r>
            <w:r w:rsidRPr="00C11EB8">
              <w:rPr>
                <w:rFonts w:ascii="Courier New" w:hAnsi="Courier New" w:cs="Courier New"/>
                <w:noProof/>
                <w:sz w:val="18"/>
                <w:szCs w:val="18"/>
              </w:rPr>
              <w:t>"</w:t>
            </w:r>
            <w:r w:rsidRPr="00C11EB8">
              <w:rPr>
                <w:rFonts w:ascii="Courier New" w:hAnsi="Courier New" w:cs="Courier New"/>
                <w:noProof/>
                <w:color w:val="0000FF"/>
                <w:sz w:val="18"/>
                <w:szCs w:val="18"/>
              </w:rPr>
              <w:t xml:space="preserve"> /&gt;</w:t>
            </w:r>
          </w:p>
          <w:p w:rsidR="004664F5" w:rsidRPr="00C11EB8" w:rsidRDefault="004664F5" w:rsidP="002F1055">
            <w:pPr>
              <w:pStyle w:val="Lab2Tpl"/>
              <w:numPr>
                <w:ilvl w:val="0"/>
                <w:numId w:val="0"/>
              </w:numPr>
              <w:ind w:left="540"/>
              <w:rPr>
                <w:sz w:val="18"/>
                <w:szCs w:val="18"/>
              </w:rPr>
            </w:pPr>
            <w:r>
              <w:rPr>
                <w:rFonts w:ascii="Courier New" w:hAnsi="Courier New" w:cs="Courier New"/>
                <w:noProof/>
                <w:color w:val="0000FF"/>
                <w:sz w:val="18"/>
                <w:szCs w:val="18"/>
              </w:rPr>
              <w:t xml:space="preserve">  </w:t>
            </w:r>
            <w:r w:rsidRPr="00C11EB8">
              <w:rPr>
                <w:rFonts w:ascii="Courier New" w:hAnsi="Courier New" w:cs="Courier New"/>
                <w:noProof/>
                <w:color w:val="0000FF"/>
                <w:sz w:val="18"/>
                <w:szCs w:val="18"/>
              </w:rPr>
              <w:t>&lt;/</w:t>
            </w:r>
            <w:r w:rsidRPr="00C11EB8">
              <w:rPr>
                <w:rFonts w:ascii="Courier New" w:hAnsi="Courier New" w:cs="Courier New"/>
                <w:noProof/>
                <w:color w:val="A31515"/>
                <w:sz w:val="18"/>
                <w:szCs w:val="18"/>
              </w:rPr>
              <w:t>Priority</w:t>
            </w:r>
            <w:r w:rsidRPr="00C11EB8">
              <w:rPr>
                <w:rFonts w:ascii="Courier New" w:hAnsi="Courier New" w:cs="Courier New"/>
                <w:noProof/>
                <w:color w:val="0000FF"/>
                <w:sz w:val="18"/>
                <w:szCs w:val="18"/>
              </w:rPr>
              <w:t>&gt;</w:t>
            </w:r>
          </w:p>
          <w:p w:rsidR="004664F5" w:rsidRDefault="004664F5" w:rsidP="002F1055">
            <w:pPr>
              <w:pStyle w:val="Lab2Tpl"/>
            </w:pPr>
            <w:r>
              <w:t xml:space="preserve">In the left margin, click next to each of the first two lines to create breakpoints on the two lines most relevant to your current defect.  </w:t>
            </w:r>
          </w:p>
          <w:p w:rsidR="004664F5" w:rsidRDefault="00A429F7" w:rsidP="002F1055">
            <w:pPr>
              <w:pStyle w:val="Lab2Tpl"/>
              <w:numPr>
                <w:ilvl w:val="0"/>
                <w:numId w:val="0"/>
              </w:numPr>
              <w:ind w:left="540"/>
            </w:pPr>
            <w:r>
              <w:rPr>
                <w:noProof/>
                <w:lang w:val="sv-SE" w:eastAsia="sv-SE"/>
              </w:rPr>
              <w:drawing>
                <wp:anchor distT="0" distB="0" distL="114300" distR="114300" simplePos="0" relativeHeight="251657728" behindDoc="0" locked="0" layoutInCell="1" allowOverlap="1">
                  <wp:simplePos x="0" y="0"/>
                  <wp:positionH relativeFrom="column">
                    <wp:posOffset>23495</wp:posOffset>
                  </wp:positionH>
                  <wp:positionV relativeFrom="paragraph">
                    <wp:posOffset>46355</wp:posOffset>
                  </wp:positionV>
                  <wp:extent cx="3869690" cy="400050"/>
                  <wp:effectExtent l="0" t="0" r="0" b="0"/>
                  <wp:wrapTopAndBottom/>
                  <wp:docPr id="6" name="Picture 6" descr="XSLBreak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SLBreakpoints"/>
                          <pic:cNvPicPr>
                            <a:picLocks noChangeAspect="1" noChangeArrowheads="1"/>
                          </pic:cNvPicPr>
                        </pic:nvPicPr>
                        <pic:blipFill>
                          <a:blip r:embed="rId16">
                            <a:extLst>
                              <a:ext uri="{28A0092B-C50C-407E-A947-70E740481C1C}">
                                <a14:useLocalDpi xmlns:a14="http://schemas.microsoft.com/office/drawing/2010/main" val="0"/>
                              </a:ext>
                            </a:extLst>
                          </a:blip>
                          <a:srcRect t="8563"/>
                          <a:stretch>
                            <a:fillRect/>
                          </a:stretch>
                        </pic:blipFill>
                        <pic:spPr bwMode="auto">
                          <a:xfrm>
                            <a:off x="0" y="0"/>
                            <a:ext cx="3869690" cy="4000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664F5" w:rsidTr="002F1055">
        <w:trPr>
          <w:trHeight w:val="1780"/>
        </w:trPr>
        <w:tc>
          <w:tcPr>
            <w:tcW w:w="2898" w:type="dxa"/>
            <w:shd w:val="clear" w:color="auto" w:fill="FFFFFF"/>
          </w:tcPr>
          <w:p w:rsidR="004664F5" w:rsidRDefault="004664F5" w:rsidP="00D61F12">
            <w:pPr>
              <w:pStyle w:val="Lab2Tpn"/>
              <w:numPr>
                <w:ilvl w:val="0"/>
                <w:numId w:val="30"/>
              </w:numPr>
            </w:pPr>
            <w:r>
              <w:t>Use the debugger to find the problem.</w:t>
            </w:r>
          </w:p>
        </w:tc>
        <w:tc>
          <w:tcPr>
            <w:tcW w:w="6162" w:type="dxa"/>
            <w:shd w:val="clear" w:color="auto" w:fill="FFFFFF"/>
          </w:tcPr>
          <w:p w:rsidR="004664F5" w:rsidRDefault="004664F5" w:rsidP="00D61F12">
            <w:pPr>
              <w:pStyle w:val="Lab2Tpl"/>
              <w:numPr>
                <w:ilvl w:val="0"/>
                <w:numId w:val="32"/>
              </w:numPr>
              <w:spacing w:line="240" w:lineRule="auto"/>
            </w:pPr>
            <w:r>
              <w:t>Save and close all documents.</w:t>
            </w:r>
          </w:p>
          <w:p w:rsidR="004664F5" w:rsidRDefault="004664F5" w:rsidP="00D61F12">
            <w:pPr>
              <w:pStyle w:val="Lab2Tpl"/>
              <w:numPr>
                <w:ilvl w:val="0"/>
                <w:numId w:val="1"/>
              </w:numPr>
              <w:spacing w:line="240" w:lineRule="auto"/>
            </w:pPr>
            <w:r>
              <w:t xml:space="preserve">In Solution Explorer, right-click on the </w:t>
            </w:r>
            <w:proofErr w:type="spellStart"/>
            <w:r w:rsidRPr="004935ED">
              <w:rPr>
                <w:b/>
              </w:rPr>
              <w:t>NWCustomerOrder_To_FKSupplierPO.btm</w:t>
            </w:r>
            <w:proofErr w:type="spellEnd"/>
            <w:r w:rsidRPr="004935ED">
              <w:rPr>
                <w:rStyle w:val="Bold"/>
                <w:b w:val="0"/>
              </w:rPr>
              <w:t xml:space="preserve"> </w:t>
            </w:r>
            <w:r>
              <w:t xml:space="preserve">file and choose </w:t>
            </w:r>
            <w:r>
              <w:rPr>
                <w:b/>
              </w:rPr>
              <w:t>Debug Map</w:t>
            </w:r>
            <w:r>
              <w:t xml:space="preserve"> from the context menu.  </w:t>
            </w:r>
          </w:p>
          <w:p w:rsidR="004664F5" w:rsidRDefault="004664F5" w:rsidP="002F1055">
            <w:pPr>
              <w:pStyle w:val="Note"/>
            </w:pPr>
            <w:r>
              <w:t xml:space="preserve">At this point, two document windows should be open: the XSL document and the output XML document being created.  If you look at the output XML </w:t>
            </w:r>
            <w:proofErr w:type="gramStart"/>
            <w:r>
              <w:t>document</w:t>
            </w:r>
            <w:proofErr w:type="gramEnd"/>
            <w:r>
              <w:t xml:space="preserve"> it will be empty at this point.  </w:t>
            </w:r>
            <w:r w:rsidR="000C6D6E">
              <w:t>If prompted to replace the output XML file, select Yes.</w:t>
            </w:r>
          </w:p>
          <w:p w:rsidR="004664F5" w:rsidRDefault="004664F5" w:rsidP="00D61F12">
            <w:pPr>
              <w:pStyle w:val="Lab2Tpl"/>
              <w:numPr>
                <w:ilvl w:val="0"/>
                <w:numId w:val="1"/>
              </w:numPr>
              <w:spacing w:line="240" w:lineRule="auto"/>
            </w:pPr>
            <w:r>
              <w:t xml:space="preserve">In the XSL document, ensure the breakpoints you set in the last step are still present.  </w:t>
            </w:r>
          </w:p>
          <w:p w:rsidR="004664F5" w:rsidRDefault="004664F5" w:rsidP="00D61F12">
            <w:pPr>
              <w:pStyle w:val="Lab2Tpl"/>
              <w:numPr>
                <w:ilvl w:val="0"/>
                <w:numId w:val="1"/>
              </w:numPr>
              <w:spacing w:line="240" w:lineRule="auto"/>
            </w:pPr>
            <w:r>
              <w:t xml:space="preserve">Press </w:t>
            </w:r>
            <w:r w:rsidRPr="004E10BE">
              <w:rPr>
                <w:b/>
              </w:rPr>
              <w:t>F5</w:t>
            </w:r>
            <w:r>
              <w:t xml:space="preserve"> (or choose </w:t>
            </w:r>
            <w:r w:rsidRPr="004E10BE">
              <w:rPr>
                <w:b/>
              </w:rPr>
              <w:t>Continue</w:t>
            </w:r>
            <w:r>
              <w:t xml:space="preserve"> from the </w:t>
            </w:r>
            <w:r w:rsidRPr="004E10BE">
              <w:rPr>
                <w:b/>
              </w:rPr>
              <w:t>Debug</w:t>
            </w:r>
            <w:r>
              <w:t xml:space="preserve"> menu) and the execution should stop at your first breakpoint.  </w:t>
            </w:r>
          </w:p>
          <w:p w:rsidR="004664F5" w:rsidRDefault="004664F5" w:rsidP="002F1055">
            <w:pPr>
              <w:pStyle w:val="Note"/>
            </w:pPr>
            <w:r>
              <w:t xml:space="preserve">At this point another document window will open showing the </w:t>
            </w:r>
            <w:r>
              <w:lastRenderedPageBreak/>
              <w:t xml:space="preserve">input XML document as well.  </w:t>
            </w:r>
          </w:p>
          <w:p w:rsidR="004664F5" w:rsidRDefault="004664F5" w:rsidP="00D61F12">
            <w:pPr>
              <w:pStyle w:val="Lab2Tpl"/>
              <w:numPr>
                <w:ilvl w:val="0"/>
                <w:numId w:val="1"/>
              </w:numPr>
              <w:spacing w:line="240" w:lineRule="auto"/>
            </w:pPr>
            <w:r>
              <w:t xml:space="preserve">Press the </w:t>
            </w:r>
            <w:r w:rsidRPr="004E10BE">
              <w:rPr>
                <w:b/>
              </w:rPr>
              <w:t>F11</w:t>
            </w:r>
            <w:r>
              <w:t xml:space="preserve"> key (or choose </w:t>
            </w:r>
            <w:r w:rsidRPr="004E10BE">
              <w:rPr>
                <w:b/>
              </w:rPr>
              <w:t>Debug</w:t>
            </w:r>
            <w:r>
              <w:t xml:space="preserve"> | </w:t>
            </w:r>
            <w:r w:rsidRPr="004E10BE">
              <w:rPr>
                <w:b/>
              </w:rPr>
              <w:t>Step Into</w:t>
            </w:r>
            <w:r>
              <w:t xml:space="preserve">) and the debugger should step into the Visual Basic script function that is used to set the variable </w:t>
            </w:r>
            <w:proofErr w:type="gramStart"/>
            <w:r>
              <w:t>var:v</w:t>
            </w:r>
            <w:proofErr w:type="gramEnd"/>
            <w:r>
              <w:t xml:space="preserve">8.  </w:t>
            </w:r>
          </w:p>
          <w:p w:rsidR="004664F5" w:rsidRDefault="004664F5" w:rsidP="00D61F12">
            <w:pPr>
              <w:pStyle w:val="Lab2Tpl"/>
              <w:numPr>
                <w:ilvl w:val="0"/>
                <w:numId w:val="1"/>
              </w:numPr>
              <w:spacing w:line="240" w:lineRule="auto"/>
            </w:pPr>
            <w:r>
              <w:t xml:space="preserve">Use the </w:t>
            </w:r>
            <w:r w:rsidRPr="004E10BE">
              <w:rPr>
                <w:b/>
              </w:rPr>
              <w:t>F10</w:t>
            </w:r>
            <w:r>
              <w:t xml:space="preserve"> (</w:t>
            </w:r>
            <w:r w:rsidRPr="004E10BE">
              <w:rPr>
                <w:b/>
              </w:rPr>
              <w:t>Debug | Step Over</w:t>
            </w:r>
            <w:r>
              <w:t xml:space="preserve">) command to step through the select scope in the function, BUT DO NOT EXIT THE FUNCTION.  </w:t>
            </w:r>
          </w:p>
          <w:p w:rsidR="004664F5" w:rsidRDefault="004664F5" w:rsidP="00D61F12">
            <w:pPr>
              <w:pStyle w:val="Lab2Tpl"/>
              <w:numPr>
                <w:ilvl w:val="0"/>
                <w:numId w:val="1"/>
              </w:numPr>
              <w:spacing w:line="240" w:lineRule="auto"/>
            </w:pPr>
            <w:r>
              <w:t xml:space="preserve">Before exiting the function, open the </w:t>
            </w:r>
            <w:r w:rsidRPr="004E10BE">
              <w:rPr>
                <w:b/>
              </w:rPr>
              <w:t>Locals</w:t>
            </w:r>
            <w:r>
              <w:t xml:space="preserve"> window and find the </w:t>
            </w:r>
            <w:r w:rsidRPr="004E10BE">
              <w:rPr>
                <w:b/>
              </w:rPr>
              <w:t>param1</w:t>
            </w:r>
            <w:r>
              <w:t xml:space="preserve"> variable to check its value and find out why it is not being matched in the select statement.  </w:t>
            </w:r>
          </w:p>
          <w:p w:rsidR="004664F5" w:rsidRDefault="004664F5" w:rsidP="002F1055">
            <w:pPr>
              <w:pStyle w:val="Note"/>
            </w:pPr>
            <w:r>
              <w:t xml:space="preserve">Notice that the param1 being passed to the function has a value of “01” instead of an integer value between 1 and 3 as expected by the function.  </w:t>
            </w:r>
          </w:p>
          <w:p w:rsidR="004664F5" w:rsidRDefault="004664F5" w:rsidP="00D61F12">
            <w:pPr>
              <w:pStyle w:val="Lab2Tpl"/>
              <w:numPr>
                <w:ilvl w:val="0"/>
                <w:numId w:val="1"/>
              </w:numPr>
              <w:spacing w:line="240" w:lineRule="auto"/>
            </w:pPr>
            <w:r>
              <w:t xml:space="preserve">Continue to step out of the function and then check the </w:t>
            </w:r>
            <w:r w:rsidRPr="00B206A5">
              <w:rPr>
                <w:b/>
              </w:rPr>
              <w:t>Locals</w:t>
            </w:r>
            <w:r>
              <w:t xml:space="preserve"> window again to check the value of the </w:t>
            </w:r>
            <w:proofErr w:type="gramStart"/>
            <w:r w:rsidRPr="00B206A5">
              <w:rPr>
                <w:b/>
              </w:rPr>
              <w:t>var:v</w:t>
            </w:r>
            <w:proofErr w:type="gramEnd"/>
            <w:r w:rsidRPr="00B206A5">
              <w:rPr>
                <w:b/>
              </w:rPr>
              <w:t>8</w:t>
            </w:r>
            <w:r>
              <w:t xml:space="preserve"> variable.  </w:t>
            </w:r>
          </w:p>
          <w:p w:rsidR="004664F5" w:rsidRDefault="004664F5" w:rsidP="002F1055">
            <w:pPr>
              <w:pStyle w:val="Note"/>
            </w:pPr>
            <w:r>
              <w:t xml:space="preserve">Notice that the function returned an empty string, which is being used as the value of the Priority element.  </w:t>
            </w:r>
          </w:p>
          <w:p w:rsidR="004664F5" w:rsidRDefault="004664F5" w:rsidP="00D61F12">
            <w:pPr>
              <w:pStyle w:val="Lab2Tpl"/>
              <w:numPr>
                <w:ilvl w:val="0"/>
                <w:numId w:val="1"/>
              </w:numPr>
              <w:spacing w:line="240" w:lineRule="auto"/>
            </w:pPr>
            <w:r>
              <w:t xml:space="preserve">Now that you have found the defect, press </w:t>
            </w:r>
            <w:r w:rsidRPr="00DF6CA9">
              <w:rPr>
                <w:b/>
              </w:rPr>
              <w:t>F5</w:t>
            </w:r>
            <w:r>
              <w:t xml:space="preserve"> (</w:t>
            </w:r>
            <w:r w:rsidRPr="00DF6CA9">
              <w:rPr>
                <w:b/>
              </w:rPr>
              <w:t>Debug | Continue</w:t>
            </w:r>
            <w:r>
              <w:t xml:space="preserve">) to complete the debugging session so you can fix the problem.  </w:t>
            </w:r>
          </w:p>
        </w:tc>
      </w:tr>
      <w:tr w:rsidR="004664F5" w:rsidTr="002F1055">
        <w:trPr>
          <w:trHeight w:val="1780"/>
        </w:trPr>
        <w:tc>
          <w:tcPr>
            <w:tcW w:w="2898" w:type="dxa"/>
            <w:shd w:val="clear" w:color="auto" w:fill="FFFFFF"/>
          </w:tcPr>
          <w:p w:rsidR="004664F5" w:rsidRDefault="004664F5" w:rsidP="00D61F12">
            <w:pPr>
              <w:pStyle w:val="Lab2Tpn"/>
              <w:numPr>
                <w:ilvl w:val="0"/>
                <w:numId w:val="30"/>
              </w:numPr>
            </w:pPr>
            <w:r>
              <w:lastRenderedPageBreak/>
              <w:t xml:space="preserve">Fix the problem and debug again to ensure the fix worked.  </w:t>
            </w:r>
          </w:p>
        </w:tc>
        <w:tc>
          <w:tcPr>
            <w:tcW w:w="6162" w:type="dxa"/>
            <w:shd w:val="clear" w:color="auto" w:fill="FFFFFF"/>
          </w:tcPr>
          <w:p w:rsidR="004664F5" w:rsidRDefault="004664F5" w:rsidP="00D61F12">
            <w:pPr>
              <w:pStyle w:val="Lab2Tpl"/>
              <w:numPr>
                <w:ilvl w:val="0"/>
                <w:numId w:val="31"/>
              </w:numPr>
              <w:spacing w:line="240" w:lineRule="auto"/>
            </w:pPr>
            <w:r>
              <w:t xml:space="preserve">Open the </w:t>
            </w:r>
            <w:proofErr w:type="spellStart"/>
            <w:r w:rsidRPr="004664F5">
              <w:rPr>
                <w:b/>
              </w:rPr>
              <w:t>NWCustomerOrder_To_FKSupplierPO.btm</w:t>
            </w:r>
            <w:proofErr w:type="spellEnd"/>
            <w:r w:rsidRPr="004664F5">
              <w:rPr>
                <w:rStyle w:val="Bold"/>
                <w:b w:val="0"/>
              </w:rPr>
              <w:t xml:space="preserve"> </w:t>
            </w:r>
            <w:r>
              <w:t xml:space="preserve">file by double-clicking it in Solution Explorer.  </w:t>
            </w:r>
          </w:p>
          <w:p w:rsidR="004664F5" w:rsidRDefault="004664F5" w:rsidP="004664F5">
            <w:pPr>
              <w:pStyle w:val="Lab2Tpl"/>
              <w:spacing w:line="240" w:lineRule="auto"/>
            </w:pPr>
            <w:r>
              <w:t>Right-click th</w:t>
            </w:r>
            <w:r w:rsidR="000C6D6E">
              <w:t xml:space="preserve">e scripting </w:t>
            </w:r>
            <w:proofErr w:type="spellStart"/>
            <w:r w:rsidR="000C6D6E">
              <w:t>functoid</w:t>
            </w:r>
            <w:proofErr w:type="spellEnd"/>
            <w:r w:rsidR="000C6D6E">
              <w:t xml:space="preserve">, </w:t>
            </w:r>
            <w:r>
              <w:t xml:space="preserve">connected to the Priority element in the output schema, and choose </w:t>
            </w:r>
            <w:r>
              <w:rPr>
                <w:b/>
              </w:rPr>
              <w:t xml:space="preserve">Configure </w:t>
            </w:r>
            <w:proofErr w:type="spellStart"/>
            <w:r w:rsidR="000C6D6E">
              <w:rPr>
                <w:b/>
              </w:rPr>
              <w:t>Functoid</w:t>
            </w:r>
            <w:proofErr w:type="spellEnd"/>
            <w:r w:rsidR="000C6D6E">
              <w:rPr>
                <w:b/>
              </w:rPr>
              <w:t xml:space="preserve"> </w:t>
            </w:r>
            <w:r>
              <w:rPr>
                <w:b/>
              </w:rPr>
              <w:t>Script</w:t>
            </w:r>
            <w:r>
              <w:t xml:space="preserve"> from the context menu.  </w:t>
            </w:r>
          </w:p>
          <w:p w:rsidR="004664F5" w:rsidRDefault="004664F5" w:rsidP="004664F5">
            <w:pPr>
              <w:pStyle w:val="Lab2Tpl"/>
              <w:spacing w:line="240" w:lineRule="auto"/>
            </w:pPr>
            <w:r>
              <w:t xml:space="preserve">Edit the Visual Basic function to so that the Select statement returns “Error” if a value outside the expected range is received as input as shown in bold below. </w:t>
            </w:r>
          </w:p>
          <w:p w:rsidR="004664F5" w:rsidRDefault="004664F5" w:rsidP="002F1055">
            <w:pPr>
              <w:pStyle w:val="Lab2Tpl"/>
              <w:numPr>
                <w:ilvl w:val="0"/>
                <w:numId w:val="0"/>
              </w:numPr>
              <w:spacing w:line="240" w:lineRule="auto"/>
            </w:pPr>
          </w:p>
          <w:p w:rsidR="004664F5" w:rsidRPr="00395613" w:rsidRDefault="004664F5" w:rsidP="002F1055">
            <w:pPr>
              <w:pStyle w:val="Lab2Tpl"/>
              <w:numPr>
                <w:ilvl w:val="0"/>
                <w:numId w:val="0"/>
              </w:numPr>
              <w:spacing w:before="0" w:after="0" w:line="240" w:lineRule="auto"/>
              <w:ind w:left="216"/>
              <w:rPr>
                <w:i/>
              </w:rPr>
            </w:pPr>
            <w:r w:rsidRPr="00395613">
              <w:rPr>
                <w:i/>
              </w:rPr>
              <w:t xml:space="preserve">Public Function </w:t>
            </w:r>
            <w:proofErr w:type="spellStart"/>
            <w:proofErr w:type="gramStart"/>
            <w:r w:rsidRPr="00395613">
              <w:rPr>
                <w:i/>
              </w:rPr>
              <w:t>PriorityConversion</w:t>
            </w:r>
            <w:proofErr w:type="spellEnd"/>
            <w:r w:rsidRPr="00395613">
              <w:rPr>
                <w:i/>
              </w:rPr>
              <w:t>(</w:t>
            </w:r>
            <w:proofErr w:type="spellStart"/>
            <w:proofErr w:type="gramEnd"/>
            <w:r w:rsidRPr="00395613">
              <w:rPr>
                <w:i/>
              </w:rPr>
              <w:t>ByVal</w:t>
            </w:r>
            <w:proofErr w:type="spellEnd"/>
            <w:r w:rsidRPr="00395613">
              <w:rPr>
                <w:i/>
              </w:rPr>
              <w:t xml:space="preserve"> param1 As String) _</w:t>
            </w:r>
          </w:p>
          <w:p w:rsidR="004664F5" w:rsidRPr="00395613" w:rsidRDefault="004664F5" w:rsidP="002F1055">
            <w:pPr>
              <w:pStyle w:val="Lab2Tpl"/>
              <w:numPr>
                <w:ilvl w:val="0"/>
                <w:numId w:val="0"/>
              </w:numPr>
              <w:spacing w:before="0" w:after="0" w:line="240" w:lineRule="auto"/>
              <w:ind w:left="216"/>
              <w:rPr>
                <w:i/>
              </w:rPr>
            </w:pPr>
            <w:r>
              <w:rPr>
                <w:i/>
              </w:rPr>
              <w:t xml:space="preserve">      </w:t>
            </w:r>
            <w:r w:rsidRPr="00395613">
              <w:rPr>
                <w:i/>
              </w:rPr>
              <w:t>As String</w:t>
            </w:r>
          </w:p>
          <w:p w:rsidR="004664F5" w:rsidRPr="00395613" w:rsidRDefault="004664F5" w:rsidP="002F1055">
            <w:pPr>
              <w:pStyle w:val="Lab2Tpl"/>
              <w:numPr>
                <w:ilvl w:val="0"/>
                <w:numId w:val="0"/>
              </w:numPr>
              <w:spacing w:before="0" w:after="0" w:line="240" w:lineRule="auto"/>
              <w:ind w:left="216"/>
              <w:rPr>
                <w:i/>
              </w:rPr>
            </w:pPr>
            <w:r w:rsidRPr="00395613">
              <w:rPr>
                <w:i/>
              </w:rPr>
              <w:t>dim priority as string = ""</w:t>
            </w:r>
          </w:p>
          <w:p w:rsidR="004664F5" w:rsidRPr="00395613" w:rsidRDefault="004664F5" w:rsidP="002F1055">
            <w:pPr>
              <w:pStyle w:val="Lab2Tpl"/>
              <w:numPr>
                <w:ilvl w:val="0"/>
                <w:numId w:val="0"/>
              </w:numPr>
              <w:spacing w:before="0" w:after="0" w:line="240" w:lineRule="auto"/>
              <w:ind w:left="216"/>
              <w:rPr>
                <w:i/>
              </w:rPr>
            </w:pPr>
          </w:p>
          <w:p w:rsidR="004664F5" w:rsidRPr="00395613" w:rsidRDefault="004664F5" w:rsidP="002F1055">
            <w:pPr>
              <w:pStyle w:val="Lab2Tpl"/>
              <w:numPr>
                <w:ilvl w:val="0"/>
                <w:numId w:val="0"/>
              </w:numPr>
              <w:spacing w:before="0" w:after="0" w:line="240" w:lineRule="auto"/>
              <w:ind w:left="216"/>
              <w:rPr>
                <w:i/>
              </w:rPr>
            </w:pPr>
            <w:r w:rsidRPr="00395613">
              <w:rPr>
                <w:i/>
              </w:rPr>
              <w:t xml:space="preserve"> </w:t>
            </w:r>
            <w:proofErr w:type="gramStart"/>
            <w:r w:rsidRPr="00395613">
              <w:rPr>
                <w:i/>
              </w:rPr>
              <w:t>Select  param</w:t>
            </w:r>
            <w:proofErr w:type="gramEnd"/>
            <w:r w:rsidRPr="00395613">
              <w:rPr>
                <w:i/>
              </w:rPr>
              <w:t>1</w:t>
            </w:r>
          </w:p>
          <w:p w:rsidR="004664F5" w:rsidRPr="00395613" w:rsidRDefault="004664F5" w:rsidP="002F1055">
            <w:pPr>
              <w:pStyle w:val="Lab2Tpl"/>
              <w:numPr>
                <w:ilvl w:val="0"/>
                <w:numId w:val="0"/>
              </w:numPr>
              <w:spacing w:before="0" w:after="0" w:line="240" w:lineRule="auto"/>
              <w:ind w:left="216"/>
              <w:rPr>
                <w:i/>
              </w:rPr>
            </w:pPr>
            <w:r w:rsidRPr="00395613">
              <w:rPr>
                <w:i/>
              </w:rPr>
              <w:t xml:space="preserve">  Case “1”</w:t>
            </w:r>
          </w:p>
          <w:p w:rsidR="004664F5" w:rsidRPr="00395613" w:rsidRDefault="004664F5" w:rsidP="002F1055">
            <w:pPr>
              <w:pStyle w:val="Lab2Tpl"/>
              <w:numPr>
                <w:ilvl w:val="0"/>
                <w:numId w:val="0"/>
              </w:numPr>
              <w:spacing w:before="0" w:after="0" w:line="240" w:lineRule="auto"/>
              <w:ind w:left="216"/>
              <w:rPr>
                <w:i/>
              </w:rPr>
            </w:pPr>
            <w:r w:rsidRPr="00395613">
              <w:rPr>
                <w:i/>
              </w:rPr>
              <w:t xml:space="preserve">    priority = “High”</w:t>
            </w:r>
          </w:p>
          <w:p w:rsidR="004664F5" w:rsidRPr="00395613" w:rsidRDefault="004664F5" w:rsidP="002F1055">
            <w:pPr>
              <w:pStyle w:val="Lab2Tpl"/>
              <w:numPr>
                <w:ilvl w:val="0"/>
                <w:numId w:val="0"/>
              </w:numPr>
              <w:spacing w:before="0" w:after="0" w:line="240" w:lineRule="auto"/>
              <w:ind w:left="216"/>
              <w:rPr>
                <w:i/>
              </w:rPr>
            </w:pPr>
            <w:r w:rsidRPr="00395613">
              <w:rPr>
                <w:i/>
              </w:rPr>
              <w:t xml:space="preserve">  Case “2”</w:t>
            </w:r>
          </w:p>
          <w:p w:rsidR="004664F5" w:rsidRPr="00395613" w:rsidRDefault="004664F5" w:rsidP="002F1055">
            <w:pPr>
              <w:pStyle w:val="Lab2Tpl"/>
              <w:numPr>
                <w:ilvl w:val="0"/>
                <w:numId w:val="0"/>
              </w:numPr>
              <w:spacing w:before="0" w:after="0" w:line="240" w:lineRule="auto"/>
              <w:ind w:left="216"/>
              <w:rPr>
                <w:i/>
              </w:rPr>
            </w:pPr>
            <w:r w:rsidRPr="00395613">
              <w:rPr>
                <w:i/>
              </w:rPr>
              <w:t xml:space="preserve">    priority = “Medium”</w:t>
            </w:r>
          </w:p>
          <w:p w:rsidR="004664F5" w:rsidRPr="00395613" w:rsidRDefault="004664F5" w:rsidP="002F1055">
            <w:pPr>
              <w:pStyle w:val="Lab2Tpl"/>
              <w:numPr>
                <w:ilvl w:val="0"/>
                <w:numId w:val="0"/>
              </w:numPr>
              <w:spacing w:before="0" w:after="0" w:line="240" w:lineRule="auto"/>
              <w:ind w:left="216"/>
              <w:rPr>
                <w:i/>
              </w:rPr>
            </w:pPr>
            <w:r w:rsidRPr="00395613">
              <w:rPr>
                <w:i/>
              </w:rPr>
              <w:t xml:space="preserve">  Case “3”</w:t>
            </w:r>
          </w:p>
          <w:p w:rsidR="004664F5" w:rsidRPr="00395613" w:rsidRDefault="004664F5" w:rsidP="002F1055">
            <w:pPr>
              <w:pStyle w:val="Lab2Tpl"/>
              <w:numPr>
                <w:ilvl w:val="0"/>
                <w:numId w:val="0"/>
              </w:numPr>
              <w:spacing w:before="0" w:after="0" w:line="240" w:lineRule="auto"/>
              <w:ind w:left="216"/>
              <w:rPr>
                <w:i/>
              </w:rPr>
            </w:pPr>
            <w:r w:rsidRPr="00395613">
              <w:rPr>
                <w:i/>
              </w:rPr>
              <w:t xml:space="preserve">   priority = “Low”</w:t>
            </w:r>
          </w:p>
          <w:p w:rsidR="004664F5" w:rsidRPr="00395613" w:rsidRDefault="004664F5" w:rsidP="002F1055">
            <w:pPr>
              <w:pStyle w:val="Lab2Tpl"/>
              <w:numPr>
                <w:ilvl w:val="0"/>
                <w:numId w:val="0"/>
              </w:numPr>
              <w:spacing w:before="0" w:after="0" w:line="240" w:lineRule="auto"/>
              <w:ind w:left="216"/>
              <w:rPr>
                <w:b/>
                <w:i/>
              </w:rPr>
            </w:pPr>
            <w:r w:rsidRPr="00395613">
              <w:rPr>
                <w:b/>
                <w:i/>
              </w:rPr>
              <w:t xml:space="preserve">  Case Else</w:t>
            </w:r>
          </w:p>
          <w:p w:rsidR="004664F5" w:rsidRPr="00395613" w:rsidRDefault="004664F5" w:rsidP="002F1055">
            <w:pPr>
              <w:pStyle w:val="Lab2Tpl"/>
              <w:numPr>
                <w:ilvl w:val="0"/>
                <w:numId w:val="0"/>
              </w:numPr>
              <w:spacing w:before="0" w:after="0" w:line="240" w:lineRule="auto"/>
              <w:ind w:left="216"/>
              <w:rPr>
                <w:b/>
                <w:i/>
              </w:rPr>
            </w:pPr>
            <w:r w:rsidRPr="00395613">
              <w:rPr>
                <w:b/>
                <w:i/>
              </w:rPr>
              <w:t xml:space="preserve">    priority = "Error"</w:t>
            </w:r>
          </w:p>
          <w:p w:rsidR="004664F5" w:rsidRPr="00395613" w:rsidRDefault="004664F5" w:rsidP="002F1055">
            <w:pPr>
              <w:pStyle w:val="Lab2Tpl"/>
              <w:numPr>
                <w:ilvl w:val="0"/>
                <w:numId w:val="0"/>
              </w:numPr>
              <w:spacing w:before="0" w:after="0" w:line="240" w:lineRule="auto"/>
              <w:ind w:left="216"/>
              <w:rPr>
                <w:i/>
              </w:rPr>
            </w:pPr>
            <w:r w:rsidRPr="00395613">
              <w:rPr>
                <w:i/>
              </w:rPr>
              <w:t xml:space="preserve"> End Select</w:t>
            </w:r>
          </w:p>
          <w:p w:rsidR="004664F5" w:rsidRPr="00395613" w:rsidRDefault="004664F5" w:rsidP="002F1055">
            <w:pPr>
              <w:pStyle w:val="Lab2Tpl"/>
              <w:numPr>
                <w:ilvl w:val="0"/>
                <w:numId w:val="0"/>
              </w:numPr>
              <w:spacing w:before="0" w:after="0" w:line="240" w:lineRule="auto"/>
              <w:ind w:left="216"/>
              <w:rPr>
                <w:i/>
              </w:rPr>
            </w:pPr>
          </w:p>
          <w:p w:rsidR="004664F5" w:rsidRPr="00395613" w:rsidRDefault="004664F5" w:rsidP="002F1055">
            <w:pPr>
              <w:pStyle w:val="Lab2Tpl"/>
              <w:numPr>
                <w:ilvl w:val="0"/>
                <w:numId w:val="0"/>
              </w:numPr>
              <w:spacing w:before="0" w:after="0" w:line="240" w:lineRule="auto"/>
              <w:ind w:left="216"/>
              <w:rPr>
                <w:i/>
              </w:rPr>
            </w:pPr>
            <w:r w:rsidRPr="00395613">
              <w:rPr>
                <w:i/>
              </w:rPr>
              <w:t>Return priority</w:t>
            </w:r>
          </w:p>
          <w:p w:rsidR="004664F5" w:rsidRPr="00395613" w:rsidRDefault="004664F5" w:rsidP="002F1055">
            <w:pPr>
              <w:pStyle w:val="Lab2Tpl"/>
              <w:numPr>
                <w:ilvl w:val="0"/>
                <w:numId w:val="0"/>
              </w:numPr>
              <w:spacing w:before="0" w:after="0" w:line="240" w:lineRule="auto"/>
              <w:ind w:left="216"/>
              <w:rPr>
                <w:i/>
              </w:rPr>
            </w:pPr>
            <w:r w:rsidRPr="00395613">
              <w:rPr>
                <w:i/>
              </w:rPr>
              <w:t>End Function</w:t>
            </w:r>
          </w:p>
          <w:p w:rsidR="004664F5" w:rsidRDefault="004664F5" w:rsidP="002F1055">
            <w:pPr>
              <w:pStyle w:val="Lab2Tpl"/>
              <w:numPr>
                <w:ilvl w:val="0"/>
                <w:numId w:val="0"/>
              </w:numPr>
              <w:spacing w:before="0" w:after="0" w:line="240" w:lineRule="auto"/>
            </w:pPr>
            <w:r>
              <w:t xml:space="preserve"> </w:t>
            </w:r>
          </w:p>
          <w:p w:rsidR="004664F5" w:rsidRDefault="004664F5" w:rsidP="004664F5">
            <w:pPr>
              <w:pStyle w:val="Lab2Tpl"/>
              <w:spacing w:line="240" w:lineRule="auto"/>
            </w:pPr>
            <w:r>
              <w:t xml:space="preserve">Close the script editor and save the map file.  </w:t>
            </w:r>
          </w:p>
          <w:p w:rsidR="004664F5" w:rsidRDefault="004664F5" w:rsidP="004664F5">
            <w:pPr>
              <w:pStyle w:val="Lab2Tpl"/>
              <w:spacing w:line="240" w:lineRule="auto"/>
            </w:pPr>
            <w:r>
              <w:t xml:space="preserve">Debug the map again using the steps above and step through the Visual Basic function to ensure that the Else statement is executed for this case.  </w:t>
            </w:r>
          </w:p>
          <w:p w:rsidR="004664F5" w:rsidRDefault="004664F5" w:rsidP="004664F5">
            <w:pPr>
              <w:pStyle w:val="Lab2Tpl"/>
              <w:spacing w:line="240" w:lineRule="auto"/>
            </w:pPr>
            <w:r>
              <w:t xml:space="preserve">Inspect the output document to ensure that the results are correct.  </w:t>
            </w:r>
          </w:p>
        </w:tc>
      </w:tr>
    </w:tbl>
    <w:p w:rsidR="004B4BC3" w:rsidRDefault="004B4BC3" w:rsidP="004664F5">
      <w:pPr>
        <w:ind w:left="-1890"/>
        <w:rPr>
          <w:rFonts w:ascii="Verdana" w:hAnsi="Verdana"/>
        </w:rPr>
      </w:pPr>
    </w:p>
    <w:p w:rsidR="004664F5" w:rsidRDefault="004B4BC3" w:rsidP="004B4BC3">
      <w:r>
        <w:br w:type="page"/>
      </w:r>
    </w:p>
    <w:p w:rsidR="0071316B" w:rsidRDefault="0071316B" w:rsidP="0071316B">
      <w:pPr>
        <w:pStyle w:val="Lab2h1"/>
      </w:pPr>
      <w:r>
        <w:lastRenderedPageBreak/>
        <w:t>Optional 1</w:t>
      </w:r>
      <w:r>
        <w:br/>
        <w:t>Adding Conditional Mapping</w:t>
      </w:r>
    </w:p>
    <w:p w:rsidR="0071316B" w:rsidRDefault="0071316B" w:rsidP="0071316B">
      <w:pPr>
        <w:pStyle w:val="Lab2norm"/>
      </w:pPr>
      <w:r>
        <w:t xml:space="preserve">Now suppose that you for some reason wanted to include only </w:t>
      </w:r>
      <w:proofErr w:type="spellStart"/>
      <w:r>
        <w:t>SalesOrderLines</w:t>
      </w:r>
      <w:proofErr w:type="spellEnd"/>
      <w:r>
        <w:t xml:space="preserve"> with a specific </w:t>
      </w:r>
      <w:proofErr w:type="spellStart"/>
      <w:r>
        <w:t>ItemID</w:t>
      </w:r>
      <w:proofErr w:type="spellEnd"/>
      <w:r>
        <w:t>, to do that we will conditionally map only those elements to the destination document.</w:t>
      </w:r>
    </w:p>
    <w:p w:rsidR="0071316B" w:rsidRDefault="0071316B" w:rsidP="0071316B">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71316B" w:rsidTr="00171327">
        <w:trPr>
          <w:trHeight w:val="572"/>
        </w:trPr>
        <w:tc>
          <w:tcPr>
            <w:tcW w:w="2898" w:type="dxa"/>
            <w:shd w:val="clear" w:color="auto" w:fill="D9D9D9"/>
          </w:tcPr>
          <w:p w:rsidR="0071316B" w:rsidRDefault="0071316B" w:rsidP="00171327">
            <w:pPr>
              <w:pStyle w:val="Lab2thf"/>
            </w:pPr>
            <w:r>
              <w:t>Tasks</w:t>
            </w:r>
          </w:p>
        </w:tc>
        <w:tc>
          <w:tcPr>
            <w:tcW w:w="6162" w:type="dxa"/>
            <w:shd w:val="clear" w:color="auto" w:fill="D9D9D9"/>
          </w:tcPr>
          <w:p w:rsidR="0071316B" w:rsidRDefault="0071316B" w:rsidP="00171327">
            <w:pPr>
              <w:pStyle w:val="Lab2th"/>
            </w:pPr>
            <w:r>
              <w:t>Detailed steps</w:t>
            </w:r>
          </w:p>
        </w:tc>
      </w:tr>
      <w:tr w:rsidR="0071316B" w:rsidTr="002C75FD">
        <w:trPr>
          <w:trHeight w:val="6842"/>
        </w:trPr>
        <w:tc>
          <w:tcPr>
            <w:tcW w:w="2898" w:type="dxa"/>
            <w:shd w:val="clear" w:color="auto" w:fill="FFFFFF"/>
          </w:tcPr>
          <w:p w:rsidR="0071316B" w:rsidRDefault="0071316B" w:rsidP="00171327">
            <w:pPr>
              <w:pStyle w:val="Lab2Tpn"/>
              <w:numPr>
                <w:ilvl w:val="0"/>
                <w:numId w:val="34"/>
              </w:numPr>
            </w:pPr>
            <w:r>
              <w:t>Add conditional mapping</w:t>
            </w:r>
          </w:p>
        </w:tc>
        <w:tc>
          <w:tcPr>
            <w:tcW w:w="6162" w:type="dxa"/>
            <w:shd w:val="clear" w:color="auto" w:fill="FFFFFF"/>
          </w:tcPr>
          <w:p w:rsidR="0071316B" w:rsidRDefault="0071316B" w:rsidP="00735E8E">
            <w:pPr>
              <w:pStyle w:val="Lab2Tpl"/>
              <w:numPr>
                <w:ilvl w:val="0"/>
                <w:numId w:val="35"/>
              </w:numPr>
            </w:pPr>
            <w:r>
              <w:t xml:space="preserve">In the Solution explorer, select the </w:t>
            </w:r>
            <w:proofErr w:type="spellStart"/>
            <w:r w:rsidRPr="00735E8E">
              <w:rPr>
                <w:b/>
              </w:rPr>
              <w:t>NWCustomerOrder_To_FKSupplierPO.btm</w:t>
            </w:r>
            <w:proofErr w:type="spellEnd"/>
            <w:r>
              <w:t xml:space="preserve"> map.</w:t>
            </w:r>
          </w:p>
          <w:p w:rsidR="0071316B" w:rsidRDefault="0071316B" w:rsidP="00735E8E">
            <w:pPr>
              <w:pStyle w:val="Lab2Tpl"/>
              <w:numPr>
                <w:ilvl w:val="0"/>
                <w:numId w:val="35"/>
              </w:numPr>
            </w:pPr>
            <w:r>
              <w:t xml:space="preserve">In the </w:t>
            </w:r>
            <w:r w:rsidRPr="00735E8E">
              <w:rPr>
                <w:b/>
              </w:rPr>
              <w:t>Properties</w:t>
            </w:r>
            <w:r>
              <w:t xml:space="preserve"> window, restore the </w:t>
            </w:r>
            <w:proofErr w:type="spellStart"/>
            <w:r w:rsidRPr="00735E8E">
              <w:rPr>
                <w:b/>
              </w:rPr>
              <w:t>TestMap</w:t>
            </w:r>
            <w:proofErr w:type="spellEnd"/>
            <w:r w:rsidRPr="00735E8E">
              <w:rPr>
                <w:b/>
              </w:rPr>
              <w:t xml:space="preserve"> Input Instance</w:t>
            </w:r>
            <w:r>
              <w:t xml:space="preserve"> to </w:t>
            </w:r>
            <w:r w:rsidRPr="00735E8E">
              <w:rPr>
                <w:i/>
              </w:rPr>
              <w:t>C:\Labs\Lab 3\Start\CustomerOrder.xml</w:t>
            </w:r>
            <w:r>
              <w:t>.</w:t>
            </w:r>
          </w:p>
          <w:p w:rsidR="0071316B" w:rsidRDefault="0071316B" w:rsidP="00735E8E">
            <w:pPr>
              <w:pStyle w:val="Lab2Tpl"/>
              <w:numPr>
                <w:ilvl w:val="0"/>
                <w:numId w:val="35"/>
              </w:numPr>
            </w:pPr>
            <w:r>
              <w:t>In either Internet Explorer, Visual Studio or another editor, open the CustomerOrder.xml file and view its contents.</w:t>
            </w:r>
          </w:p>
          <w:p w:rsidR="0071316B" w:rsidRDefault="0071316B" w:rsidP="0071316B">
            <w:pPr>
              <w:pStyle w:val="Note"/>
            </w:pPr>
            <w:r>
              <w:t xml:space="preserve">Notice the included items and their associated </w:t>
            </w:r>
            <w:proofErr w:type="spellStart"/>
            <w:r>
              <w:t>ItemID</w:t>
            </w:r>
            <w:proofErr w:type="spellEnd"/>
            <w:r>
              <w:t xml:space="preserve"> values.  </w:t>
            </w:r>
          </w:p>
          <w:p w:rsidR="0071316B" w:rsidRDefault="0071316B" w:rsidP="00735E8E">
            <w:pPr>
              <w:pStyle w:val="Lab2Tpl"/>
              <w:numPr>
                <w:ilvl w:val="0"/>
                <w:numId w:val="35"/>
              </w:numPr>
            </w:pPr>
            <w:r>
              <w:t xml:space="preserve">Open the </w:t>
            </w:r>
            <w:proofErr w:type="spellStart"/>
            <w:r w:rsidRPr="00735E8E">
              <w:rPr>
                <w:b/>
              </w:rPr>
              <w:t>NWCustomerOrder_To_FKSupplierPO.btm</w:t>
            </w:r>
            <w:proofErr w:type="spellEnd"/>
            <w:r w:rsidRPr="00735E8E">
              <w:rPr>
                <w:b/>
              </w:rPr>
              <w:t xml:space="preserve"> </w:t>
            </w:r>
            <w:r>
              <w:t xml:space="preserve">map, and select the </w:t>
            </w:r>
            <w:r w:rsidRPr="00735E8E">
              <w:rPr>
                <w:b/>
              </w:rPr>
              <w:t>Control</w:t>
            </w:r>
            <w:r>
              <w:t xml:space="preserve"> tab.</w:t>
            </w:r>
          </w:p>
          <w:p w:rsidR="0071316B" w:rsidRDefault="0071316B" w:rsidP="00735E8E">
            <w:pPr>
              <w:pStyle w:val="Lab2Tpl"/>
              <w:numPr>
                <w:ilvl w:val="0"/>
                <w:numId w:val="35"/>
              </w:numPr>
            </w:pPr>
            <w:r>
              <w:t xml:space="preserve">From the </w:t>
            </w:r>
            <w:r w:rsidRPr="00735E8E">
              <w:rPr>
                <w:b/>
              </w:rPr>
              <w:t>Toolbox</w:t>
            </w:r>
            <w:r>
              <w:t xml:space="preserve">, expand the </w:t>
            </w:r>
            <w:r w:rsidRPr="00735E8E">
              <w:rPr>
                <w:b/>
              </w:rPr>
              <w:t xml:space="preserve">Logical </w:t>
            </w:r>
            <w:proofErr w:type="spellStart"/>
            <w:r w:rsidRPr="00735E8E">
              <w:rPr>
                <w:b/>
              </w:rPr>
              <w:t>Functoids</w:t>
            </w:r>
            <w:proofErr w:type="spellEnd"/>
            <w:r>
              <w:t xml:space="preserve"> and add an </w:t>
            </w:r>
            <w:r w:rsidRPr="00735E8E">
              <w:rPr>
                <w:b/>
              </w:rPr>
              <w:t xml:space="preserve">Equal </w:t>
            </w:r>
            <w:proofErr w:type="spellStart"/>
            <w:r w:rsidRPr="00735E8E">
              <w:rPr>
                <w:b/>
              </w:rPr>
              <w:t>Functoid</w:t>
            </w:r>
            <w:proofErr w:type="spellEnd"/>
            <w:r>
              <w:t xml:space="preserve"> to the mapper grid.</w:t>
            </w:r>
          </w:p>
          <w:p w:rsidR="0071316B" w:rsidRDefault="0071316B" w:rsidP="00735E8E">
            <w:pPr>
              <w:pStyle w:val="Lab2Tpl"/>
              <w:numPr>
                <w:ilvl w:val="0"/>
                <w:numId w:val="35"/>
              </w:numPr>
            </w:pPr>
            <w:r>
              <w:t xml:space="preserve">Connect the </w:t>
            </w:r>
            <w:proofErr w:type="spellStart"/>
            <w:r w:rsidRPr="00735E8E">
              <w:rPr>
                <w:b/>
              </w:rPr>
              <w:t>ItemID</w:t>
            </w:r>
            <w:proofErr w:type="spellEnd"/>
            <w:r>
              <w:t xml:space="preserve"> node in the source document to the Equal </w:t>
            </w:r>
            <w:proofErr w:type="spellStart"/>
            <w:r>
              <w:t>functoid</w:t>
            </w:r>
            <w:proofErr w:type="spellEnd"/>
            <w:r>
              <w:t>.</w:t>
            </w:r>
          </w:p>
          <w:p w:rsidR="0071316B" w:rsidRDefault="0071316B" w:rsidP="00735E8E">
            <w:pPr>
              <w:pStyle w:val="Lab2Tpl"/>
              <w:numPr>
                <w:ilvl w:val="0"/>
                <w:numId w:val="35"/>
              </w:numPr>
            </w:pPr>
            <w:r>
              <w:t xml:space="preserve">Open the Equal </w:t>
            </w:r>
            <w:proofErr w:type="spellStart"/>
            <w:r>
              <w:t>functoid</w:t>
            </w:r>
            <w:proofErr w:type="spellEnd"/>
            <w:r>
              <w:t xml:space="preserve"> by double clicking on it.</w:t>
            </w:r>
          </w:p>
          <w:p w:rsidR="0071316B" w:rsidRDefault="0071316B" w:rsidP="00735E8E">
            <w:pPr>
              <w:pStyle w:val="Lab2Tpl"/>
              <w:numPr>
                <w:ilvl w:val="0"/>
                <w:numId w:val="35"/>
              </w:numPr>
            </w:pPr>
            <w:r>
              <w:t>For the second parameter, enter the character string “</w:t>
            </w:r>
            <w:r w:rsidRPr="00735E8E">
              <w:rPr>
                <w:b/>
              </w:rPr>
              <w:t>15</w:t>
            </w:r>
            <w:r>
              <w:t>” (do not include the quotes)</w:t>
            </w:r>
            <w:r w:rsidR="004B4BC3">
              <w:t xml:space="preserve"> or any other </w:t>
            </w:r>
            <w:proofErr w:type="spellStart"/>
            <w:r w:rsidR="004B4BC3">
              <w:t>ItemID</w:t>
            </w:r>
            <w:proofErr w:type="spellEnd"/>
            <w:r w:rsidR="004B4BC3">
              <w:t xml:space="preserve"> from the CustomerOrder.xml file that you wish to filter on.</w:t>
            </w:r>
          </w:p>
          <w:p w:rsidR="00735E8E" w:rsidRDefault="002C75FD" w:rsidP="00735E8E">
            <w:pPr>
              <w:pStyle w:val="Lab2Tpl"/>
              <w:numPr>
                <w:ilvl w:val="0"/>
                <w:numId w:val="35"/>
              </w:numPr>
            </w:pPr>
            <w:r>
              <w:t xml:space="preserve">Connect the Equal </w:t>
            </w:r>
            <w:proofErr w:type="spellStart"/>
            <w:r>
              <w:t>functoid</w:t>
            </w:r>
            <w:proofErr w:type="spellEnd"/>
            <w:r>
              <w:t xml:space="preserve"> to the </w:t>
            </w:r>
            <w:r w:rsidRPr="00735E8E">
              <w:rPr>
                <w:b/>
              </w:rPr>
              <w:t xml:space="preserve">Item </w:t>
            </w:r>
            <w:r w:rsidR="00943D43">
              <w:t>r</w:t>
            </w:r>
            <w:r w:rsidRPr="003B283C">
              <w:t>ecord</w:t>
            </w:r>
            <w:r w:rsidRPr="00735E8E">
              <w:rPr>
                <w:b/>
              </w:rPr>
              <w:t xml:space="preserve"> </w:t>
            </w:r>
            <w:r>
              <w:t>in the destination schema.</w:t>
            </w:r>
          </w:p>
          <w:p w:rsidR="00735E8E" w:rsidRDefault="00735E8E" w:rsidP="00735E8E">
            <w:pPr>
              <w:pStyle w:val="Lab2Tpl"/>
              <w:numPr>
                <w:ilvl w:val="0"/>
                <w:numId w:val="35"/>
              </w:numPr>
            </w:pPr>
            <w:r>
              <w:t xml:space="preserve">Right-click </w:t>
            </w:r>
            <w:proofErr w:type="spellStart"/>
            <w:r w:rsidRPr="00735E8E">
              <w:rPr>
                <w:b/>
              </w:rPr>
              <w:t>NWCustomerOrder_To_FKSupplierPO.btm</w:t>
            </w:r>
            <w:proofErr w:type="spellEnd"/>
            <w:r>
              <w:t xml:space="preserve">, and then click </w:t>
            </w:r>
            <w:r w:rsidRPr="00735E8E">
              <w:rPr>
                <w:b/>
              </w:rPr>
              <w:t>Test Map</w:t>
            </w:r>
            <w:r>
              <w:t>.</w:t>
            </w:r>
          </w:p>
          <w:p w:rsidR="00735E8E" w:rsidRDefault="00735E8E" w:rsidP="00735E8E">
            <w:pPr>
              <w:pStyle w:val="Lab2Tpl"/>
              <w:numPr>
                <w:ilvl w:val="0"/>
                <w:numId w:val="35"/>
              </w:numPr>
            </w:pPr>
            <w:r w:rsidRPr="00735E8E">
              <w:rPr>
                <w:b/>
              </w:rPr>
              <w:t>Validate</w:t>
            </w:r>
            <w:r>
              <w:t xml:space="preserve"> that the output is as expected – that it only includes Items with </w:t>
            </w:r>
            <w:proofErr w:type="spellStart"/>
            <w:r>
              <w:t>ProdId</w:t>
            </w:r>
            <w:proofErr w:type="spellEnd"/>
            <w:r>
              <w:t xml:space="preserve"> 15 (or another that you selected).</w:t>
            </w:r>
          </w:p>
          <w:p w:rsidR="0071316B" w:rsidRDefault="0071316B" w:rsidP="00735E8E">
            <w:pPr>
              <w:pStyle w:val="Lab2Tpl"/>
              <w:numPr>
                <w:ilvl w:val="0"/>
                <w:numId w:val="0"/>
              </w:numPr>
              <w:ind w:left="216"/>
            </w:pPr>
          </w:p>
        </w:tc>
      </w:tr>
    </w:tbl>
    <w:p w:rsidR="004B4BC3" w:rsidRDefault="004B4BC3" w:rsidP="002E77BD">
      <w:pPr>
        <w:pStyle w:val="Lab2h1"/>
      </w:pPr>
    </w:p>
    <w:p w:rsidR="00374D97" w:rsidRDefault="00374D97" w:rsidP="00374D97">
      <w:pPr>
        <w:pStyle w:val="Lab2h1"/>
      </w:pPr>
      <w:r>
        <w:t>Optional 2</w:t>
      </w:r>
      <w:r>
        <w:br/>
      </w:r>
      <w:r>
        <w:t>Keyboard Shortcuts</w:t>
      </w:r>
    </w:p>
    <w:p w:rsidR="00374D97" w:rsidRDefault="00374D97" w:rsidP="00374D97">
      <w:pPr>
        <w:pStyle w:val="Lab2norm"/>
      </w:pPr>
      <w:r>
        <w:t xml:space="preserve">Like with many things if you need to be highly productive keyboard shortcuts are often a help. The mapper has lots of keyboard shortcuts you can use, if you want or need them. See </w:t>
      </w:r>
      <w:hyperlink r:id="rId17" w:history="1">
        <w:r w:rsidRPr="001008C2">
          <w:rPr>
            <w:rStyle w:val="Hyperlink"/>
          </w:rPr>
          <w:t>https://docs.microsoft.com/en-us/biztalk/core/biztalk-mapper-keyboard-shortcuts</w:t>
        </w:r>
      </w:hyperlink>
      <w:r>
        <w:t>.</w:t>
      </w:r>
    </w:p>
    <w:p w:rsidR="00374D97" w:rsidRDefault="00374D97">
      <w:pPr>
        <w:spacing w:after="0" w:line="240" w:lineRule="auto"/>
      </w:pPr>
      <w:r>
        <w:br w:type="page"/>
      </w:r>
    </w:p>
    <w:p w:rsidR="00374D97" w:rsidRPr="00374D97" w:rsidRDefault="00374D97" w:rsidP="00374D97">
      <w:pPr>
        <w:pStyle w:val="Lab2norm"/>
      </w:pPr>
    </w:p>
    <w:p w:rsidR="002E77BD" w:rsidRDefault="00374D97" w:rsidP="002E77BD">
      <w:pPr>
        <w:pStyle w:val="Lab2h1"/>
      </w:pPr>
      <w:r>
        <w:t>Optional 3</w:t>
      </w:r>
      <w:r w:rsidR="002E77BD">
        <w:br/>
      </w:r>
      <w:r w:rsidR="00965A87">
        <w:t xml:space="preserve">Creating Custom </w:t>
      </w:r>
      <w:proofErr w:type="spellStart"/>
      <w:r w:rsidR="002E77BD">
        <w:t>Functoids</w:t>
      </w:r>
      <w:proofErr w:type="spellEnd"/>
    </w:p>
    <w:p w:rsidR="006679CB" w:rsidRDefault="006679CB" w:rsidP="002E77BD">
      <w:pPr>
        <w:pStyle w:val="Lab2norm"/>
      </w:pPr>
      <w:r>
        <w:t xml:space="preserve">Read about Custom </w:t>
      </w:r>
      <w:proofErr w:type="spellStart"/>
      <w:r>
        <w:t>Functoids</w:t>
      </w:r>
      <w:proofErr w:type="spellEnd"/>
      <w:r>
        <w:t xml:space="preserve"> at</w:t>
      </w:r>
      <w:r w:rsidR="00374D97">
        <w:t xml:space="preserve"> </w:t>
      </w:r>
      <w:hyperlink r:id="rId18" w:history="1">
        <w:r w:rsidR="00374D97" w:rsidRPr="001008C2">
          <w:rPr>
            <w:rStyle w:val="Hyperlink"/>
          </w:rPr>
          <w:t>https://docs.microsoft.com/en-us/biztalk/core/developing-custom-functoids</w:t>
        </w:r>
      </w:hyperlink>
      <w:r>
        <w:t>.</w:t>
      </w:r>
    </w:p>
    <w:p w:rsidR="00965A87" w:rsidRDefault="002E77BD" w:rsidP="002E77BD">
      <w:pPr>
        <w:pStyle w:val="Lab2norm"/>
      </w:pPr>
      <w:r w:rsidRPr="00965A87">
        <w:t>Lo</w:t>
      </w:r>
      <w:r w:rsidR="00965A87">
        <w:t xml:space="preserve">ok at the Custom </w:t>
      </w:r>
      <w:proofErr w:type="spellStart"/>
      <w:r w:rsidR="00965A87">
        <w:t>Functoid</w:t>
      </w:r>
      <w:proofErr w:type="spellEnd"/>
      <w:r w:rsidR="00965A87">
        <w:t xml:space="preserve"> sample whose description can be found at </w:t>
      </w:r>
      <w:hyperlink r:id="rId19" w:history="1">
        <w:r w:rsidR="00374D97" w:rsidRPr="001008C2">
          <w:rPr>
            <w:rStyle w:val="Hyperlink"/>
          </w:rPr>
          <w:t>https://docs.microsoft.com/en-us/biztalk/core/custom-functoid-biztalk-server-sample</w:t>
        </w:r>
      </w:hyperlink>
      <w:r w:rsidR="00965A87">
        <w:t>.</w:t>
      </w:r>
    </w:p>
    <w:p w:rsidR="00060D92" w:rsidRDefault="00965A87" w:rsidP="00965A87">
      <w:pPr>
        <w:pStyle w:val="Lab2norm"/>
      </w:pPr>
      <w:r>
        <w:t xml:space="preserve">Its source at </w:t>
      </w:r>
      <w:r w:rsidR="00131421" w:rsidRPr="00131421">
        <w:t>C:\Program Files (x</w:t>
      </w:r>
      <w:proofErr w:type="gramStart"/>
      <w:r w:rsidR="00131421" w:rsidRPr="00131421">
        <w:t>86)\</w:t>
      </w:r>
      <w:proofErr w:type="gramEnd"/>
      <w:r w:rsidR="00131421" w:rsidRPr="00131421">
        <w:t xml:space="preserve">Microsoft BizTalk Server </w:t>
      </w:r>
      <w:r w:rsidR="001756D7">
        <w:t>2016</w:t>
      </w:r>
      <w:r w:rsidR="00131421" w:rsidRPr="00131421">
        <w:t>\SDK\Samples\</w:t>
      </w:r>
      <w:proofErr w:type="spellStart"/>
      <w:r w:rsidR="00131421" w:rsidRPr="00131421">
        <w:t>XmlTools</w:t>
      </w:r>
      <w:proofErr w:type="spellEnd"/>
      <w:r>
        <w:t>.</w:t>
      </w:r>
    </w:p>
    <w:p w:rsidR="006679CB" w:rsidRDefault="006679CB" w:rsidP="00965A87">
      <w:pPr>
        <w:pStyle w:val="Lab2norm"/>
      </w:pPr>
      <w:r>
        <w:t xml:space="preserve">Focus on the implementation of the sample – the </w:t>
      </w:r>
      <w:proofErr w:type="spellStart"/>
      <w:r>
        <w:t>CustomFunctoid.cs</w:t>
      </w:r>
      <w:proofErr w:type="spellEnd"/>
      <w:r>
        <w:t xml:space="preserve"> class.</w:t>
      </w:r>
    </w:p>
    <w:p w:rsidR="006679CB" w:rsidRDefault="006679CB" w:rsidP="00965A87">
      <w:pPr>
        <w:pStyle w:val="Lab2norm"/>
      </w:pPr>
      <w:r>
        <w:t xml:space="preserve">Put less focus on </w:t>
      </w:r>
      <w:proofErr w:type="gramStart"/>
      <w:r>
        <w:t>actually deploying</w:t>
      </w:r>
      <w:proofErr w:type="gramEnd"/>
      <w:r>
        <w:t xml:space="preserve"> and running the sample.</w:t>
      </w:r>
    </w:p>
    <w:p w:rsidR="004B4BC3" w:rsidRDefault="004B4BC3" w:rsidP="00965A87">
      <w:pPr>
        <w:pStyle w:val="Lab2norm"/>
      </w:pPr>
    </w:p>
    <w:p w:rsidR="00965A87" w:rsidRDefault="00374D97" w:rsidP="00965A87">
      <w:pPr>
        <w:pStyle w:val="Lab2h1"/>
      </w:pPr>
      <w:r>
        <w:t>Optional 4</w:t>
      </w:r>
      <w:r w:rsidR="00965A87">
        <w:br/>
        <w:t xml:space="preserve">Using the Power of the Scripting </w:t>
      </w:r>
      <w:proofErr w:type="spellStart"/>
      <w:r w:rsidR="00965A87">
        <w:t>Functoid</w:t>
      </w:r>
      <w:proofErr w:type="spellEnd"/>
    </w:p>
    <w:p w:rsidR="00965A87" w:rsidRDefault="00965A87" w:rsidP="00965A87">
      <w:pPr>
        <w:pStyle w:val="Lab2norm"/>
      </w:pPr>
      <w:r w:rsidRPr="00965A87">
        <w:t>Lo</w:t>
      </w:r>
      <w:r>
        <w:t xml:space="preserve">ok at the Extending the Mapper sample and its use of the Scripting </w:t>
      </w:r>
      <w:proofErr w:type="spellStart"/>
      <w:r>
        <w:t>functoid</w:t>
      </w:r>
      <w:proofErr w:type="spellEnd"/>
      <w:r>
        <w:t xml:space="preserve"> whose description can be found at</w:t>
      </w:r>
      <w:r w:rsidR="00374D97" w:rsidRPr="00374D97">
        <w:t xml:space="preserve"> </w:t>
      </w:r>
      <w:hyperlink r:id="rId20" w:history="1">
        <w:r w:rsidR="00374D97" w:rsidRPr="001008C2">
          <w:rPr>
            <w:rStyle w:val="Hyperlink"/>
          </w:rPr>
          <w:t>https://docs.microsoft.com/en-us/biztalk/core/extending-mapper-biztalk-server-sample</w:t>
        </w:r>
      </w:hyperlink>
      <w:r>
        <w:t>.</w:t>
      </w:r>
    </w:p>
    <w:p w:rsidR="00965A87" w:rsidRDefault="00965A87" w:rsidP="00965A87">
      <w:pPr>
        <w:pStyle w:val="Lab2norm"/>
      </w:pPr>
      <w:r>
        <w:t xml:space="preserve">Its source at </w:t>
      </w:r>
      <w:r w:rsidR="00D12FB1" w:rsidRPr="00D12FB1">
        <w:t>C:\Program Files (x</w:t>
      </w:r>
      <w:proofErr w:type="gramStart"/>
      <w:r w:rsidR="00D12FB1" w:rsidRPr="00D12FB1">
        <w:t>86)\</w:t>
      </w:r>
      <w:proofErr w:type="gramEnd"/>
      <w:r w:rsidR="00D12FB1" w:rsidRPr="00D12FB1">
        <w:t xml:space="preserve">Microsoft BizTalk Server </w:t>
      </w:r>
      <w:r w:rsidR="001756D7">
        <w:t>2016</w:t>
      </w:r>
      <w:r w:rsidR="00D12FB1" w:rsidRPr="00D12FB1">
        <w:t>\SDK\Samples\</w:t>
      </w:r>
      <w:proofErr w:type="spellStart"/>
      <w:r w:rsidR="00D12FB1" w:rsidRPr="00D12FB1">
        <w:t>XmlTools</w:t>
      </w:r>
      <w:proofErr w:type="spellEnd"/>
      <w:r>
        <w:t>.</w:t>
      </w:r>
    </w:p>
    <w:p w:rsidR="00965A87" w:rsidRDefault="00965A87" w:rsidP="00965A87">
      <w:pPr>
        <w:pStyle w:val="Lab2norm"/>
      </w:pPr>
      <w:r>
        <w:t xml:space="preserve">Focus on the information in the table towards the end of </w:t>
      </w:r>
      <w:r w:rsidR="00CE22AC">
        <w:t>the page that begins with</w:t>
      </w:r>
    </w:p>
    <w:p w:rsidR="00CE22AC" w:rsidRDefault="00A429F7" w:rsidP="006679CB">
      <w:pPr>
        <w:pStyle w:val="NoSpacing"/>
        <w:ind w:left="-1843"/>
      </w:pPr>
      <w:r>
        <w:rPr>
          <w:noProof/>
          <w:lang w:val="sv-SE" w:eastAsia="sv-SE"/>
        </w:rPr>
        <w:drawing>
          <wp:inline distT="0" distB="0" distL="0" distR="0">
            <wp:extent cx="4282440" cy="518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2440" cy="518160"/>
                    </a:xfrm>
                    <a:prstGeom prst="rect">
                      <a:avLst/>
                    </a:prstGeom>
                    <a:noFill/>
                    <a:ln>
                      <a:noFill/>
                    </a:ln>
                  </pic:spPr>
                </pic:pic>
              </a:graphicData>
            </a:graphic>
          </wp:inline>
        </w:drawing>
      </w:r>
    </w:p>
    <w:p w:rsidR="006679CB" w:rsidRDefault="006679CB" w:rsidP="00965A87">
      <w:pPr>
        <w:pStyle w:val="Lab2norm"/>
      </w:pPr>
      <w:r>
        <w:br/>
      </w:r>
      <w:r w:rsidR="00CE22AC">
        <w:t>and looking at</w:t>
      </w:r>
      <w:r>
        <w:t xml:space="preserve"> the corresponding </w:t>
      </w:r>
      <w:proofErr w:type="spellStart"/>
      <w:r>
        <w:t>functoid</w:t>
      </w:r>
      <w:proofErr w:type="spellEnd"/>
      <w:r>
        <w:t xml:space="preserve"> in</w:t>
      </w:r>
      <w:r w:rsidR="00CE22AC">
        <w:t xml:space="preserve"> the map for how this is done</w:t>
      </w:r>
      <w:r>
        <w:t>.</w:t>
      </w:r>
    </w:p>
    <w:p w:rsidR="00CE22AC" w:rsidRPr="00965A87" w:rsidRDefault="006679CB" w:rsidP="00965A87">
      <w:pPr>
        <w:pStyle w:val="Lab2norm"/>
      </w:pPr>
      <w:r>
        <w:t>P</w:t>
      </w:r>
      <w:r w:rsidR="00CE22AC">
        <w:t xml:space="preserve">ut less focus on </w:t>
      </w:r>
      <w:proofErr w:type="gramStart"/>
      <w:r w:rsidR="00CE22AC">
        <w:t>actually deploying</w:t>
      </w:r>
      <w:proofErr w:type="gramEnd"/>
      <w:r w:rsidR="00CE22AC">
        <w:t xml:space="preserve"> and running the sample.</w:t>
      </w:r>
    </w:p>
    <w:sectPr w:rsidR="00CE22AC" w:rsidRPr="00965A87" w:rsidSect="00933CA1">
      <w:headerReference w:type="even" r:id="rId22"/>
      <w:headerReference w:type="default" r:id="rId23"/>
      <w:footerReference w:type="even" r:id="rId24"/>
      <w:footerReference w:type="default" r:id="rId25"/>
      <w:headerReference w:type="first" r:id="rId26"/>
      <w:footerReference w:type="first" r:id="rId27"/>
      <w:type w:val="evenPage"/>
      <w:pgSz w:w="12240" w:h="15840" w:code="1"/>
      <w:pgMar w:top="-1400" w:right="1293" w:bottom="-1000" w:left="3720" w:header="800" w:footer="320" w:gutter="48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1B8" w:rsidRDefault="006811B8">
      <w:r>
        <w:separator/>
      </w:r>
    </w:p>
  </w:endnote>
  <w:endnote w:type="continuationSeparator" w:id="0">
    <w:p w:rsidR="006811B8" w:rsidRDefault="00681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CA1" w:rsidRDefault="00933C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CA1" w:rsidRDefault="00933C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CA1" w:rsidRDefault="00933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1B8" w:rsidRDefault="006811B8">
      <w:r>
        <w:separator/>
      </w:r>
    </w:p>
  </w:footnote>
  <w:footnote w:type="continuationSeparator" w:id="0">
    <w:p w:rsidR="006811B8" w:rsidRDefault="00681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11CE" w:rsidRDefault="00A27377" w:rsidP="008133F3">
    <w:pPr>
      <w:pStyle w:val="Header"/>
      <w:jc w:val="right"/>
    </w:pPr>
    <w:r>
      <w:t>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CA1" w:rsidRDefault="00A528E9" w:rsidP="00933CA1">
    <w:pPr>
      <w:pStyle w:val="Header"/>
      <w:jc w:val="right"/>
    </w:pPr>
    <w:r>
      <w:fldChar w:fldCharType="begin"/>
    </w:r>
    <w:r w:rsidR="00933CA1">
      <w:instrText xml:space="preserve"> STYLEREF  "Heading 1" </w:instrText>
    </w:r>
    <w:r>
      <w:fldChar w:fldCharType="separate"/>
    </w:r>
    <w:r w:rsidR="00374D97">
      <w:rPr>
        <w:noProof/>
      </w:rPr>
      <w:t>BTSHOL03: Working with Maps</w:t>
    </w:r>
    <w:r>
      <w:fldChar w:fldCharType="end"/>
    </w:r>
    <w:r w:rsidR="00933CA1">
      <w:rPr>
        <w:spacing w:val="260"/>
      </w:rPr>
      <w:t xml:space="preserve">  </w:t>
    </w:r>
    <w:r>
      <w:fldChar w:fldCharType="begin"/>
    </w:r>
    <w:r w:rsidR="00933CA1">
      <w:instrText>PAGE</w:instrText>
    </w:r>
    <w:r>
      <w:fldChar w:fldCharType="separate"/>
    </w:r>
    <w:r w:rsidR="00694EC8">
      <w:rPr>
        <w:noProof/>
      </w:rPr>
      <w:t>2</w:t>
    </w:r>
    <w:r>
      <w:fldChar w:fldCharType="end"/>
    </w:r>
  </w:p>
  <w:p w:rsidR="00933CA1" w:rsidRDefault="00933CA1" w:rsidP="00933CA1">
    <w:pPr>
      <w:pStyle w:val="headerrule"/>
      <w:rPr>
        <w:b/>
      </w:rPr>
    </w:pPr>
  </w:p>
  <w:p w:rsidR="00933CA1" w:rsidRDefault="00933CA1" w:rsidP="00933CA1">
    <w:pPr>
      <w:pStyle w:val="headerrule"/>
      <w:rPr>
        <w:b/>
      </w:rPr>
    </w:pPr>
  </w:p>
  <w:p w:rsidR="00933CA1" w:rsidRDefault="00933C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CA1" w:rsidRDefault="00933C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3E2C"/>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 w15:restartNumberingAfterBreak="0">
    <w:nsid w:val="0A382F11"/>
    <w:multiLevelType w:val="multilevel"/>
    <w:tmpl w:val="9DBA5A98"/>
    <w:lvl w:ilvl="0">
      <w:start w:val="2"/>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 w15:restartNumberingAfterBreak="0">
    <w:nsid w:val="0AF33D38"/>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E312704"/>
    <w:multiLevelType w:val="multilevel"/>
    <w:tmpl w:val="150CB464"/>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 w15:restartNumberingAfterBreak="0">
    <w:nsid w:val="14FB1DD2"/>
    <w:multiLevelType w:val="multilevel"/>
    <w:tmpl w:val="D61EC484"/>
    <w:lvl w:ilvl="0">
      <w:start w:val="1"/>
      <w:numFmt w:val="lowerLetter"/>
      <w:lvlRestart w:val="0"/>
      <w:pStyle w:val="Lab2Tpl"/>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5" w15:restartNumberingAfterBreak="0">
    <w:nsid w:val="1CE5314E"/>
    <w:multiLevelType w:val="multilevel"/>
    <w:tmpl w:val="8AF8C180"/>
    <w:lvl w:ilvl="0">
      <w:start w:val="2"/>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6" w15:restartNumberingAfterBreak="0">
    <w:nsid w:val="2493496F"/>
    <w:multiLevelType w:val="hybridMultilevel"/>
    <w:tmpl w:val="C2CA69D8"/>
    <w:lvl w:ilvl="0" w:tplc="FFFFFFFF">
      <w:start w:val="1"/>
      <w:numFmt w:val="bullet"/>
      <w:pStyle w:val="Bullets"/>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5554CD"/>
    <w:multiLevelType w:val="multilevel"/>
    <w:tmpl w:val="3C26E15A"/>
    <w:lvl w:ilvl="0">
      <w:start w:val="2"/>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8" w15:restartNumberingAfterBreak="0">
    <w:nsid w:val="350F2B95"/>
    <w:multiLevelType w:val="multilevel"/>
    <w:tmpl w:val="3C26E15A"/>
    <w:lvl w:ilvl="0">
      <w:start w:val="2"/>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9" w15:restartNumberingAfterBreak="0">
    <w:nsid w:val="43A018CD"/>
    <w:multiLevelType w:val="multilevel"/>
    <w:tmpl w:val="EC66CAA2"/>
    <w:lvl w:ilvl="0">
      <w:start w:val="7"/>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0" w15:restartNumberingAfterBreak="0">
    <w:nsid w:val="4C22788F"/>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4E597F43"/>
    <w:multiLevelType w:val="multilevel"/>
    <w:tmpl w:val="06F2E518"/>
    <w:lvl w:ilvl="0">
      <w:start w:val="2"/>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2" w15:restartNumberingAfterBreak="0">
    <w:nsid w:val="58033679"/>
    <w:multiLevelType w:val="multilevel"/>
    <w:tmpl w:val="7E308E84"/>
    <w:lvl w:ilvl="0">
      <w:start w:val="2"/>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3" w15:restartNumberingAfterBreak="0">
    <w:nsid w:val="5E13475B"/>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617F057A"/>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64625E1C"/>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6" w15:restartNumberingAfterBreak="0">
    <w:nsid w:val="65B63693"/>
    <w:multiLevelType w:val="multilevel"/>
    <w:tmpl w:val="81AC0FB0"/>
    <w:lvl w:ilvl="0">
      <w:start w:val="2"/>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7" w15:restartNumberingAfterBreak="0">
    <w:nsid w:val="69B75C57"/>
    <w:multiLevelType w:val="multilevel"/>
    <w:tmpl w:val="E19CDCB0"/>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6F4D25EA"/>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0275F1D"/>
    <w:multiLevelType w:val="multilevel"/>
    <w:tmpl w:val="7A385684"/>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0" w15:restartNumberingAfterBreak="0">
    <w:nsid w:val="7C370D93"/>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4"/>
  </w:num>
  <w:num w:numId="2">
    <w:abstractNumId w:val="6"/>
  </w:num>
  <w:num w:numId="3">
    <w:abstractNumId w:val="20"/>
  </w:num>
  <w:num w:numId="4">
    <w:abstractNumId w:val="4"/>
  </w:num>
  <w:num w:numId="5">
    <w:abstractNumId w:val="1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18"/>
  </w:num>
  <w:num w:numId="19">
    <w:abstractNumId w:val="19"/>
  </w:num>
  <w:num w:numId="20">
    <w:abstractNumId w:val="1"/>
  </w:num>
  <w:num w:numId="21">
    <w:abstractNumId w:val="16"/>
  </w:num>
  <w:num w:numId="22">
    <w:abstractNumId w:val="11"/>
  </w:num>
  <w:num w:numId="23">
    <w:abstractNumId w:val="12"/>
  </w:num>
  <w:num w:numId="24">
    <w:abstractNumId w:val="5"/>
  </w:num>
  <w:num w:numId="25">
    <w:abstractNumId w:val="8"/>
  </w:num>
  <w:num w:numId="26">
    <w:abstractNumId w:val="3"/>
  </w:num>
  <w:num w:numId="27">
    <w:abstractNumId w:val="9"/>
  </w:num>
  <w:num w:numId="28">
    <w:abstractNumId w:val="17"/>
  </w:num>
  <w:num w:numId="29">
    <w:abstractNumId w:val="0"/>
  </w:num>
  <w:num w:numId="30">
    <w:abstractNumId w:val="13"/>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Boilerplate" w:val="Module"/>
    <w:docVar w:name="CreateVersion" w:val="6.2.1231"/>
    <w:docVar w:name="FooterState" w:val="Hidden"/>
    <w:docVar w:name="InsertBlankPage" w:val="True"/>
    <w:docVar w:name="IsDirty" w:val="False"/>
    <w:docVar w:name="PowerPoint_MetaData" w:val="&lt;CW_PPT File=&quot;C:\A.Courses\2157A\PowerPnt\Module03.ppt&quot; ImageFolder=&quot;C:\A.Courses\2157A\Modules\PowerPnt\Module03&quot;&gt;_x000a_ &lt;Slides&gt;_x000a_  &lt;Slide CreatorType=&quot;77&quot; SlideID=&quot;280&quot; SlideIndex=&quot;1&quot;/&gt;_x000a_  &lt;Slide CreatorType=&quot;77&quot; SlideID=&quot;548&quot; SlideIndex=&quot;2&quot;/&gt;_x000a_  &lt;Slide CreatorType=&quot;77&quot; SlideID=&quot;486&quot; SlideIndex=&quot;3&quot;/&gt;_x000a_  &lt;Slide CreatorType=&quot;77&quot; SlideID=&quot;532&quot; SlideIndex=&quot;4&quot;/&gt;_x000a_  &lt;Slide CreatorType=&quot;77&quot; SlideID=&quot;531&quot; SlideIndex=&quot;5&quot;/&gt;_x000a_  &lt;Slide CreatorType=&quot;77&quot; SlideID=&quot;549&quot; SlideIndex=&quot;6&quot;/&gt;_x000a_  &lt;Slide CreatorType=&quot;77&quot; SlideID=&quot;534&quot; SlideIndex=&quot;7&quot;/&gt;_x000a_  &lt;Slide CreatorType=&quot;77&quot; SlideID=&quot;533&quot; SlideIndex=&quot;8&quot;/&gt;_x000a_  &lt;Slide CreatorType=&quot;77&quot; SlideID=&quot;545&quot; SlideIndex=&quot;9&quot;/&gt;_x000a_  &lt;Slide CreatorType=&quot;77&quot; SlideID=&quot;536&quot; SlideIndex=&quot;10&quot;/&gt;_x000a_  &lt;Slide CreatorType=&quot;77&quot; SlideID=&quot;537&quot; SlideIndex=&quot;11&quot;/&gt;_x000a_  &lt;Slide CreatorType=&quot;77&quot; SlideID=&quot;538&quot; SlideIndex=&quot;12&quot;/&gt;_x000a_  &lt;Slide CreatorType=&quot;77&quot; SlideID=&quot;539&quot; SlideIndex=&quot;13&quot;/&gt;_x000a_  &lt;Slide CreatorType=&quot;77&quot; SlideID=&quot;535&quot; SlideIndex=&quot;14&quot;/&gt;_x000a_  &lt;Slide CreatorType=&quot;77&quot; SlideID=&quot;547&quot; SlideIndex=&quot;15&quot;/&gt;_x000a_  &lt;Slide CreatorType=&quot;77&quot; SlideID=&quot;546&quot; SlideIndex=&quot;16&quot;/&gt;_x000a_  &lt;Slide CreatorType=&quot;77&quot; SlideID=&quot;555&quot; SlideIndex=&quot;17&quot;/&gt;_x000a_  &lt;Slide CreatorType=&quot;77&quot; SlideID=&quot;554&quot; SlideIndex=&quot;18&quot;/&gt;_x000a_  &lt;Slide CreatorType=&quot;77&quot; SlideID=&quot;542&quot; SlideIndex=&quot;19&quot;/&gt;_x000a_ &lt;/Slides&gt;_x000a_&lt;/CW_PPT&gt;_x000a_"/>
    <w:docVar w:name="StudentEdition" w:val="False"/>
    <w:docVar w:name="WaterMark" w:val="False"/>
  </w:docVars>
  <w:rsids>
    <w:rsidRoot w:val="00060D92"/>
    <w:rsid w:val="000026C2"/>
    <w:rsid w:val="00020B3A"/>
    <w:rsid w:val="00031550"/>
    <w:rsid w:val="00036C63"/>
    <w:rsid w:val="00045543"/>
    <w:rsid w:val="000544AB"/>
    <w:rsid w:val="00054B3C"/>
    <w:rsid w:val="00057C10"/>
    <w:rsid w:val="00060D92"/>
    <w:rsid w:val="00071301"/>
    <w:rsid w:val="00073144"/>
    <w:rsid w:val="000A2595"/>
    <w:rsid w:val="000A6E5D"/>
    <w:rsid w:val="000B4C09"/>
    <w:rsid w:val="000C07A4"/>
    <w:rsid w:val="000C405A"/>
    <w:rsid w:val="000C5296"/>
    <w:rsid w:val="000C6D6E"/>
    <w:rsid w:val="000E170E"/>
    <w:rsid w:val="000E39F5"/>
    <w:rsid w:val="0011042C"/>
    <w:rsid w:val="00110A91"/>
    <w:rsid w:val="001166AC"/>
    <w:rsid w:val="00123C72"/>
    <w:rsid w:val="0013078C"/>
    <w:rsid w:val="00131421"/>
    <w:rsid w:val="0015543D"/>
    <w:rsid w:val="0015634C"/>
    <w:rsid w:val="00171042"/>
    <w:rsid w:val="00171327"/>
    <w:rsid w:val="00171D1D"/>
    <w:rsid w:val="00174C40"/>
    <w:rsid w:val="001756D7"/>
    <w:rsid w:val="001951E9"/>
    <w:rsid w:val="001B04F1"/>
    <w:rsid w:val="001B5FF7"/>
    <w:rsid w:val="001E20E2"/>
    <w:rsid w:val="001E2C07"/>
    <w:rsid w:val="002079CA"/>
    <w:rsid w:val="00212B19"/>
    <w:rsid w:val="00222100"/>
    <w:rsid w:val="00236FAD"/>
    <w:rsid w:val="00242C12"/>
    <w:rsid w:val="00257BB7"/>
    <w:rsid w:val="00260675"/>
    <w:rsid w:val="00261902"/>
    <w:rsid w:val="00263F74"/>
    <w:rsid w:val="0027145D"/>
    <w:rsid w:val="002808BF"/>
    <w:rsid w:val="002833A7"/>
    <w:rsid w:val="002A00B2"/>
    <w:rsid w:val="002A2B52"/>
    <w:rsid w:val="002C75FD"/>
    <w:rsid w:val="002D0B59"/>
    <w:rsid w:val="002E0E4C"/>
    <w:rsid w:val="002E24B2"/>
    <w:rsid w:val="002E49D6"/>
    <w:rsid w:val="002E6CAB"/>
    <w:rsid w:val="002E77BD"/>
    <w:rsid w:val="002F1055"/>
    <w:rsid w:val="002F13CA"/>
    <w:rsid w:val="002F2E63"/>
    <w:rsid w:val="002F7A8C"/>
    <w:rsid w:val="00303124"/>
    <w:rsid w:val="00303D30"/>
    <w:rsid w:val="0031702F"/>
    <w:rsid w:val="00332A5C"/>
    <w:rsid w:val="00335336"/>
    <w:rsid w:val="003618A5"/>
    <w:rsid w:val="003639A5"/>
    <w:rsid w:val="00374D97"/>
    <w:rsid w:val="003819D3"/>
    <w:rsid w:val="00384200"/>
    <w:rsid w:val="003A0A4E"/>
    <w:rsid w:val="003A3F87"/>
    <w:rsid w:val="003B283C"/>
    <w:rsid w:val="003C2A56"/>
    <w:rsid w:val="003F61D3"/>
    <w:rsid w:val="00427C24"/>
    <w:rsid w:val="00453FDA"/>
    <w:rsid w:val="0046393C"/>
    <w:rsid w:val="004664F5"/>
    <w:rsid w:val="00476CAE"/>
    <w:rsid w:val="00481809"/>
    <w:rsid w:val="00484F3F"/>
    <w:rsid w:val="00486A5C"/>
    <w:rsid w:val="00490FDD"/>
    <w:rsid w:val="004A412A"/>
    <w:rsid w:val="004B4BC3"/>
    <w:rsid w:val="004B6B26"/>
    <w:rsid w:val="004B7872"/>
    <w:rsid w:val="004C26E0"/>
    <w:rsid w:val="004C3389"/>
    <w:rsid w:val="004C4BDA"/>
    <w:rsid w:val="004C7D7C"/>
    <w:rsid w:val="004D6BBD"/>
    <w:rsid w:val="004E60A4"/>
    <w:rsid w:val="004F0527"/>
    <w:rsid w:val="004F4F81"/>
    <w:rsid w:val="00507061"/>
    <w:rsid w:val="0051318E"/>
    <w:rsid w:val="00517652"/>
    <w:rsid w:val="00524FE0"/>
    <w:rsid w:val="00526FAF"/>
    <w:rsid w:val="00545946"/>
    <w:rsid w:val="00550FD4"/>
    <w:rsid w:val="00557392"/>
    <w:rsid w:val="00564BB8"/>
    <w:rsid w:val="00565E66"/>
    <w:rsid w:val="005C6225"/>
    <w:rsid w:val="005D10F3"/>
    <w:rsid w:val="005F5931"/>
    <w:rsid w:val="006035E8"/>
    <w:rsid w:val="00616361"/>
    <w:rsid w:val="00622872"/>
    <w:rsid w:val="006229E2"/>
    <w:rsid w:val="00650204"/>
    <w:rsid w:val="006527BC"/>
    <w:rsid w:val="006541C2"/>
    <w:rsid w:val="006679CB"/>
    <w:rsid w:val="00672172"/>
    <w:rsid w:val="0067450C"/>
    <w:rsid w:val="006811B8"/>
    <w:rsid w:val="0068282C"/>
    <w:rsid w:val="00694EC8"/>
    <w:rsid w:val="006D4F60"/>
    <w:rsid w:val="006D7D16"/>
    <w:rsid w:val="006E0722"/>
    <w:rsid w:val="006E7241"/>
    <w:rsid w:val="006F31AB"/>
    <w:rsid w:val="006F7FD4"/>
    <w:rsid w:val="00712BF7"/>
    <w:rsid w:val="0071316B"/>
    <w:rsid w:val="00717BE8"/>
    <w:rsid w:val="007304F4"/>
    <w:rsid w:val="00735E8E"/>
    <w:rsid w:val="007377D8"/>
    <w:rsid w:val="007637AE"/>
    <w:rsid w:val="0076489B"/>
    <w:rsid w:val="00775F1E"/>
    <w:rsid w:val="00794ED2"/>
    <w:rsid w:val="007B0D01"/>
    <w:rsid w:val="007B4BAD"/>
    <w:rsid w:val="007C5223"/>
    <w:rsid w:val="007E37C8"/>
    <w:rsid w:val="007E7E61"/>
    <w:rsid w:val="007F1A5E"/>
    <w:rsid w:val="0081295E"/>
    <w:rsid w:val="008133F3"/>
    <w:rsid w:val="0082248C"/>
    <w:rsid w:val="00831C8F"/>
    <w:rsid w:val="00841389"/>
    <w:rsid w:val="00847011"/>
    <w:rsid w:val="008576DF"/>
    <w:rsid w:val="008700E2"/>
    <w:rsid w:val="00874EBB"/>
    <w:rsid w:val="00883149"/>
    <w:rsid w:val="00895BAA"/>
    <w:rsid w:val="008E68F7"/>
    <w:rsid w:val="00915EA1"/>
    <w:rsid w:val="00917AF7"/>
    <w:rsid w:val="009206B7"/>
    <w:rsid w:val="00927CB6"/>
    <w:rsid w:val="00933CA1"/>
    <w:rsid w:val="00943D43"/>
    <w:rsid w:val="00956893"/>
    <w:rsid w:val="00965A87"/>
    <w:rsid w:val="00972336"/>
    <w:rsid w:val="00973CE1"/>
    <w:rsid w:val="0098670F"/>
    <w:rsid w:val="0099253D"/>
    <w:rsid w:val="00994104"/>
    <w:rsid w:val="009A2156"/>
    <w:rsid w:val="009A2C23"/>
    <w:rsid w:val="009A6B1B"/>
    <w:rsid w:val="009B18D8"/>
    <w:rsid w:val="009B7984"/>
    <w:rsid w:val="009D5256"/>
    <w:rsid w:val="00A10E21"/>
    <w:rsid w:val="00A16349"/>
    <w:rsid w:val="00A25A34"/>
    <w:rsid w:val="00A27377"/>
    <w:rsid w:val="00A305E4"/>
    <w:rsid w:val="00A3681F"/>
    <w:rsid w:val="00A429F7"/>
    <w:rsid w:val="00A44CAB"/>
    <w:rsid w:val="00A528E9"/>
    <w:rsid w:val="00A57F67"/>
    <w:rsid w:val="00A62DCB"/>
    <w:rsid w:val="00A80C51"/>
    <w:rsid w:val="00A90FB8"/>
    <w:rsid w:val="00A92A44"/>
    <w:rsid w:val="00A956A1"/>
    <w:rsid w:val="00AB4A0C"/>
    <w:rsid w:val="00AD0984"/>
    <w:rsid w:val="00AD7C7B"/>
    <w:rsid w:val="00AF0B1E"/>
    <w:rsid w:val="00B154D6"/>
    <w:rsid w:val="00B16D29"/>
    <w:rsid w:val="00B25AB1"/>
    <w:rsid w:val="00B57D1D"/>
    <w:rsid w:val="00B77996"/>
    <w:rsid w:val="00B85D63"/>
    <w:rsid w:val="00B86546"/>
    <w:rsid w:val="00B91160"/>
    <w:rsid w:val="00BA6CDC"/>
    <w:rsid w:val="00BD13EB"/>
    <w:rsid w:val="00BD2B11"/>
    <w:rsid w:val="00BE551D"/>
    <w:rsid w:val="00BE6217"/>
    <w:rsid w:val="00BE7427"/>
    <w:rsid w:val="00BF353A"/>
    <w:rsid w:val="00BF5BE0"/>
    <w:rsid w:val="00C03F71"/>
    <w:rsid w:val="00C10F3C"/>
    <w:rsid w:val="00C203A4"/>
    <w:rsid w:val="00C24E4C"/>
    <w:rsid w:val="00C368C0"/>
    <w:rsid w:val="00C55B08"/>
    <w:rsid w:val="00C57F8A"/>
    <w:rsid w:val="00C741BA"/>
    <w:rsid w:val="00C86C1F"/>
    <w:rsid w:val="00CA1268"/>
    <w:rsid w:val="00CA1D45"/>
    <w:rsid w:val="00CA395F"/>
    <w:rsid w:val="00CD0593"/>
    <w:rsid w:val="00CD59AD"/>
    <w:rsid w:val="00CE22AC"/>
    <w:rsid w:val="00CE2F8C"/>
    <w:rsid w:val="00CF32BC"/>
    <w:rsid w:val="00D12FB1"/>
    <w:rsid w:val="00D21721"/>
    <w:rsid w:val="00D46222"/>
    <w:rsid w:val="00D56810"/>
    <w:rsid w:val="00D61F12"/>
    <w:rsid w:val="00D6431F"/>
    <w:rsid w:val="00D76CEA"/>
    <w:rsid w:val="00D82498"/>
    <w:rsid w:val="00D830B7"/>
    <w:rsid w:val="00D85A3E"/>
    <w:rsid w:val="00D941C6"/>
    <w:rsid w:val="00DB11CE"/>
    <w:rsid w:val="00DF1F3B"/>
    <w:rsid w:val="00DF73F7"/>
    <w:rsid w:val="00DF780D"/>
    <w:rsid w:val="00E06E34"/>
    <w:rsid w:val="00E167EF"/>
    <w:rsid w:val="00E257EA"/>
    <w:rsid w:val="00E31C4D"/>
    <w:rsid w:val="00E376C3"/>
    <w:rsid w:val="00E413C5"/>
    <w:rsid w:val="00E43ABB"/>
    <w:rsid w:val="00E53540"/>
    <w:rsid w:val="00E57347"/>
    <w:rsid w:val="00E65096"/>
    <w:rsid w:val="00E74DD3"/>
    <w:rsid w:val="00E75752"/>
    <w:rsid w:val="00E76ED3"/>
    <w:rsid w:val="00E85877"/>
    <w:rsid w:val="00EA556D"/>
    <w:rsid w:val="00EA5D1E"/>
    <w:rsid w:val="00EB1D52"/>
    <w:rsid w:val="00EC23F6"/>
    <w:rsid w:val="00EE47C8"/>
    <w:rsid w:val="00EF362E"/>
    <w:rsid w:val="00F051C6"/>
    <w:rsid w:val="00F24FEB"/>
    <w:rsid w:val="00F56287"/>
    <w:rsid w:val="00F60D2C"/>
    <w:rsid w:val="00F639D6"/>
    <w:rsid w:val="00F663BF"/>
    <w:rsid w:val="00F66EBD"/>
    <w:rsid w:val="00F80FC5"/>
    <w:rsid w:val="00FA2079"/>
    <w:rsid w:val="00FA2FAB"/>
    <w:rsid w:val="00FB7C19"/>
    <w:rsid w:val="00FF4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7FA95E"/>
  <w15:docId w15:val="{4B061662-7E22-4601-BE68-A341B573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31C8F"/>
    <w:pPr>
      <w:spacing w:after="160" w:line="240" w:lineRule="exact"/>
    </w:pPr>
    <w:rPr>
      <w:sz w:val="21"/>
    </w:rPr>
  </w:style>
  <w:style w:type="paragraph" w:styleId="Heading1">
    <w:name w:val="heading 1"/>
    <w:next w:val="Normal"/>
    <w:qFormat/>
    <w:rsid w:val="00831C8F"/>
    <w:pPr>
      <w:keepNext/>
      <w:keepLines/>
      <w:pBdr>
        <w:top w:val="single" w:sz="18" w:space="17" w:color="auto"/>
        <w:bottom w:val="single" w:sz="4" w:space="17" w:color="auto"/>
      </w:pBdr>
      <w:spacing w:after="740" w:line="600" w:lineRule="exact"/>
      <w:ind w:left="-2275"/>
      <w:outlineLvl w:val="0"/>
    </w:pPr>
    <w:rPr>
      <w:sz w:val="56"/>
    </w:rPr>
  </w:style>
  <w:style w:type="paragraph" w:styleId="Heading2">
    <w:name w:val="heading 2"/>
    <w:next w:val="Normal"/>
    <w:qFormat/>
    <w:rsid w:val="00831C8F"/>
    <w:pPr>
      <w:keepNext/>
      <w:spacing w:before="160" w:after="120" w:line="440" w:lineRule="exact"/>
      <w:ind w:left="-2280"/>
      <w:outlineLvl w:val="1"/>
    </w:pPr>
    <w:rPr>
      <w:rFonts w:ascii="Arial Narrow" w:hAnsi="Arial Narrow"/>
      <w:b/>
      <w:sz w:val="40"/>
    </w:rPr>
  </w:style>
  <w:style w:type="paragraph" w:styleId="Heading3">
    <w:name w:val="heading 3"/>
    <w:basedOn w:val="Heading2"/>
    <w:next w:val="Normal"/>
    <w:qFormat/>
    <w:rsid w:val="00831C8F"/>
    <w:pPr>
      <w:outlineLvl w:val="2"/>
    </w:pPr>
    <w:rPr>
      <w:sz w:val="34"/>
    </w:rPr>
  </w:style>
  <w:style w:type="paragraph" w:styleId="Heading4">
    <w:name w:val="heading 4"/>
    <w:basedOn w:val="Heading2"/>
    <w:next w:val="Normal"/>
    <w:qFormat/>
    <w:rsid w:val="00831C8F"/>
    <w:pPr>
      <w:spacing w:before="80" w:after="40" w:line="340" w:lineRule="exact"/>
      <w:ind w:left="0"/>
      <w:outlineLvl w:val="3"/>
    </w:pPr>
    <w:rPr>
      <w:sz w:val="30"/>
    </w:rPr>
  </w:style>
  <w:style w:type="paragraph" w:styleId="Heading5">
    <w:name w:val="heading 5"/>
    <w:basedOn w:val="Heading2"/>
    <w:next w:val="Normal"/>
    <w:qFormat/>
    <w:rsid w:val="00831C8F"/>
    <w:pPr>
      <w:spacing w:before="60" w:after="40" w:line="280" w:lineRule="exact"/>
      <w:ind w:left="0"/>
      <w:outlineLvl w:val="4"/>
    </w:pPr>
    <w:rPr>
      <w:sz w:val="24"/>
    </w:rPr>
  </w:style>
  <w:style w:type="paragraph" w:styleId="Heading6">
    <w:name w:val="heading 6"/>
    <w:basedOn w:val="Heading2"/>
    <w:next w:val="H6p"/>
    <w:qFormat/>
    <w:rsid w:val="00831C8F"/>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831C8F"/>
    <w:pPr>
      <w:keepNext/>
      <w:spacing w:line="360" w:lineRule="auto"/>
      <w:outlineLvl w:val="6"/>
    </w:pPr>
    <w:rPr>
      <w:vanish/>
      <w:color w:val="FF0000"/>
    </w:rPr>
  </w:style>
  <w:style w:type="paragraph" w:styleId="Heading8">
    <w:name w:val="heading 8"/>
    <w:basedOn w:val="Normal"/>
    <w:next w:val="Normal"/>
    <w:qFormat/>
    <w:rsid w:val="00831C8F"/>
    <w:pPr>
      <w:spacing w:before="240" w:after="60"/>
      <w:outlineLvl w:val="7"/>
    </w:pPr>
    <w:rPr>
      <w:rFonts w:ascii="Arial" w:hAnsi="Arial"/>
      <w:i/>
    </w:rPr>
  </w:style>
  <w:style w:type="paragraph" w:styleId="Heading9">
    <w:name w:val="heading 9"/>
    <w:basedOn w:val="Normal"/>
    <w:next w:val="Normal"/>
    <w:qFormat/>
    <w:rsid w:val="00831C8F"/>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p">
    <w:name w:val="H6p"/>
    <w:next w:val="Normal"/>
    <w:rsid w:val="00831C8F"/>
    <w:pPr>
      <w:spacing w:before="40" w:after="160"/>
    </w:pPr>
    <w:rPr>
      <w:sz w:val="21"/>
    </w:rPr>
  </w:style>
  <w:style w:type="paragraph" w:customStyle="1" w:styleId="Cbx">
    <w:name w:val="*Cbx"/>
    <w:rsid w:val="00831C8F"/>
    <w:pPr>
      <w:tabs>
        <w:tab w:val="left" w:pos="140"/>
        <w:tab w:val="left" w:pos="420"/>
      </w:tabs>
      <w:spacing w:before="100" w:line="210" w:lineRule="exact"/>
      <w:ind w:left="420" w:right="140" w:hanging="300"/>
    </w:pPr>
    <w:rPr>
      <w:rFonts w:ascii="Arial Narrow" w:hAnsi="Arial Narrow"/>
      <w:sz w:val="19"/>
    </w:rPr>
  </w:style>
  <w:style w:type="paragraph" w:customStyle="1" w:styleId="Cbxe">
    <w:name w:val="*Cbxe"/>
    <w:basedOn w:val="Cbx"/>
    <w:next w:val="Normal"/>
    <w:rsid w:val="00831C8F"/>
    <w:pPr>
      <w:spacing w:after="100"/>
    </w:pPr>
  </w:style>
  <w:style w:type="paragraph" w:customStyle="1" w:styleId="Art">
    <w:name w:val="Art"/>
    <w:next w:val="Rule"/>
    <w:rsid w:val="00831C8F"/>
    <w:pPr>
      <w:tabs>
        <w:tab w:val="left" w:pos="0"/>
        <w:tab w:val="left" w:pos="300"/>
      </w:tabs>
    </w:pPr>
    <w:rPr>
      <w:b/>
      <w:sz w:val="21"/>
    </w:rPr>
  </w:style>
  <w:style w:type="paragraph" w:customStyle="1" w:styleId="ArtBody">
    <w:name w:val="Art Body"/>
    <w:basedOn w:val="Art"/>
    <w:next w:val="Normal"/>
    <w:rsid w:val="00831C8F"/>
    <w:pPr>
      <w:spacing w:before="80" w:after="240"/>
    </w:pPr>
  </w:style>
  <w:style w:type="paragraph" w:customStyle="1" w:styleId="ArtWide">
    <w:name w:val="Art Wide"/>
    <w:basedOn w:val="Art"/>
    <w:next w:val="Normal"/>
    <w:rsid w:val="00831C8F"/>
    <w:pPr>
      <w:spacing w:before="140" w:after="240"/>
      <w:ind w:left="-2275"/>
    </w:pPr>
  </w:style>
  <w:style w:type="paragraph" w:customStyle="1" w:styleId="ArtL">
    <w:name w:val="ArtL"/>
    <w:basedOn w:val="ArtBody"/>
    <w:next w:val="Normal"/>
    <w:rsid w:val="00831C8F"/>
    <w:pPr>
      <w:ind w:left="300"/>
    </w:pPr>
  </w:style>
  <w:style w:type="paragraph" w:customStyle="1" w:styleId="ArtSd">
    <w:name w:val="ArtSd"/>
    <w:basedOn w:val="Art"/>
    <w:next w:val="Normal"/>
    <w:rsid w:val="00831C8F"/>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831C8F"/>
    <w:rPr>
      <w:i/>
      <w:vanish/>
    </w:rPr>
  </w:style>
  <w:style w:type="paragraph" w:customStyle="1" w:styleId="Cap">
    <w:name w:val="Cap"/>
    <w:next w:val="Normal"/>
    <w:rsid w:val="00831C8F"/>
    <w:pPr>
      <w:spacing w:after="300" w:line="220" w:lineRule="exact"/>
    </w:pPr>
    <w:rPr>
      <w:rFonts w:ascii="Helvetica-Narrow" w:hAnsi="Helvetica-Narrow"/>
      <w:b/>
      <w:sz w:val="19"/>
    </w:rPr>
  </w:style>
  <w:style w:type="character" w:styleId="CommentReference">
    <w:name w:val="annotation reference"/>
    <w:semiHidden/>
    <w:rsid w:val="00831C8F"/>
    <w:rPr>
      <w:color w:val="008000"/>
      <w:sz w:val="20"/>
    </w:rPr>
  </w:style>
  <w:style w:type="paragraph" w:styleId="CommentText">
    <w:name w:val="annotation text"/>
    <w:basedOn w:val="Normal"/>
    <w:semiHidden/>
    <w:rsid w:val="00831C8F"/>
    <w:pPr>
      <w:spacing w:after="180"/>
    </w:pPr>
    <w:rPr>
      <w:color w:val="008000"/>
    </w:rPr>
  </w:style>
  <w:style w:type="paragraph" w:customStyle="1" w:styleId="Courier">
    <w:name w:val="Courier"/>
    <w:basedOn w:val="Normal"/>
    <w:rsid w:val="00831C8F"/>
    <w:rPr>
      <w:rFonts w:ascii="Courier" w:hAnsi="Courier"/>
    </w:rPr>
  </w:style>
  <w:style w:type="paragraph" w:styleId="DocumentMap">
    <w:name w:val="Document Map"/>
    <w:basedOn w:val="Normal"/>
    <w:semiHidden/>
    <w:rsid w:val="00831C8F"/>
    <w:pPr>
      <w:shd w:val="clear" w:color="auto" w:fill="000080"/>
    </w:pPr>
    <w:rPr>
      <w:rFonts w:ascii="Tahoma" w:hAnsi="Tahoma"/>
    </w:rPr>
  </w:style>
  <w:style w:type="character" w:styleId="Emphasis">
    <w:name w:val="Emphasis"/>
    <w:qFormat/>
    <w:rsid w:val="00831C8F"/>
    <w:rPr>
      <w:i/>
    </w:rPr>
  </w:style>
  <w:style w:type="character" w:styleId="EndnoteReference">
    <w:name w:val="endnote reference"/>
    <w:semiHidden/>
    <w:rsid w:val="00831C8F"/>
    <w:rPr>
      <w:vertAlign w:val="superscript"/>
    </w:rPr>
  </w:style>
  <w:style w:type="paragraph" w:customStyle="1" w:styleId="Ex">
    <w:name w:val="Ex"/>
    <w:rsid w:val="00831C8F"/>
    <w:pPr>
      <w:keepNext/>
      <w:keepLines/>
      <w:shd w:val="clear" w:color="auto" w:fill="E6E6E6"/>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rPr>
  </w:style>
  <w:style w:type="paragraph" w:customStyle="1" w:styleId="ExC">
    <w:name w:val="ExC"/>
    <w:basedOn w:val="Ex"/>
    <w:rsid w:val="00831C8F"/>
    <w:rPr>
      <w:rFonts w:ascii="Lucida Console" w:hAnsi="Lucida Console"/>
    </w:rPr>
  </w:style>
  <w:style w:type="paragraph" w:customStyle="1" w:styleId="Exl">
    <w:name w:val="Exl"/>
    <w:basedOn w:val="Ex"/>
    <w:rsid w:val="00831C8F"/>
    <w:pPr>
      <w:tabs>
        <w:tab w:val="clear" w:pos="200"/>
      </w:tabs>
      <w:ind w:left="300"/>
    </w:pPr>
  </w:style>
  <w:style w:type="paragraph" w:customStyle="1" w:styleId="ExCl">
    <w:name w:val="ExCl"/>
    <w:basedOn w:val="Exl"/>
    <w:rsid w:val="00831C8F"/>
    <w:rPr>
      <w:rFonts w:ascii="Lucida Console" w:hAnsi="Lucida Console"/>
    </w:rPr>
  </w:style>
  <w:style w:type="paragraph" w:customStyle="1" w:styleId="Exl2">
    <w:name w:val="Exl2"/>
    <w:basedOn w:val="Exl"/>
    <w:rsid w:val="00831C8F"/>
    <w:pPr>
      <w:ind w:left="600"/>
    </w:pPr>
  </w:style>
  <w:style w:type="paragraph" w:customStyle="1" w:styleId="ExCl2">
    <w:name w:val="ExCl2"/>
    <w:basedOn w:val="Exl2"/>
    <w:rsid w:val="00831C8F"/>
    <w:rPr>
      <w:rFonts w:ascii="Lucida Console" w:hAnsi="Lucida Console"/>
    </w:rPr>
  </w:style>
  <w:style w:type="paragraph" w:customStyle="1" w:styleId="ExLn1">
    <w:name w:val="ExLn1"/>
    <w:basedOn w:val="Ex"/>
    <w:rsid w:val="00831C8F"/>
    <w:pPr>
      <w:tabs>
        <w:tab w:val="num" w:pos="0"/>
      </w:tabs>
      <w:ind w:hanging="2280"/>
    </w:pPr>
  </w:style>
  <w:style w:type="paragraph" w:customStyle="1" w:styleId="ExCLn1">
    <w:name w:val="ExCLn1"/>
    <w:basedOn w:val="ExLn1"/>
    <w:rsid w:val="00831C8F"/>
    <w:rPr>
      <w:rFonts w:ascii="Lucida Console" w:hAnsi="Lucida Console"/>
    </w:rPr>
  </w:style>
  <w:style w:type="paragraph" w:customStyle="1" w:styleId="ExLn2">
    <w:name w:val="ExLn2"/>
    <w:basedOn w:val="Exl"/>
    <w:rsid w:val="00831C8F"/>
    <w:pPr>
      <w:tabs>
        <w:tab w:val="num" w:pos="300"/>
      </w:tabs>
      <w:ind w:hanging="2580"/>
    </w:pPr>
  </w:style>
  <w:style w:type="paragraph" w:customStyle="1" w:styleId="ExCLn2">
    <w:name w:val="ExCLn2"/>
    <w:basedOn w:val="ExLn2"/>
    <w:rsid w:val="00831C8F"/>
    <w:rPr>
      <w:rFonts w:ascii="Lucida Console" w:hAnsi="Lucida Console"/>
    </w:rPr>
  </w:style>
  <w:style w:type="paragraph" w:customStyle="1" w:styleId="ExLn3">
    <w:name w:val="ExLn3"/>
    <w:basedOn w:val="Exl2"/>
    <w:rsid w:val="00831C8F"/>
    <w:pPr>
      <w:tabs>
        <w:tab w:val="num" w:pos="600"/>
      </w:tabs>
      <w:ind w:hanging="2880"/>
    </w:pPr>
  </w:style>
  <w:style w:type="paragraph" w:customStyle="1" w:styleId="ExCLn3">
    <w:name w:val="ExCLn3"/>
    <w:basedOn w:val="ExLn3"/>
    <w:rsid w:val="00831C8F"/>
    <w:rPr>
      <w:rFonts w:ascii="Lucida Console" w:hAnsi="Lucida Console"/>
    </w:rPr>
  </w:style>
  <w:style w:type="paragraph" w:customStyle="1" w:styleId="Exw">
    <w:name w:val="Exw"/>
    <w:basedOn w:val="Ex"/>
    <w:rsid w:val="00831C8F"/>
    <w:pPr>
      <w:tabs>
        <w:tab w:val="left" w:pos="-2000"/>
        <w:tab w:val="left" w:pos="-1600"/>
        <w:tab w:val="left" w:pos="-1200"/>
        <w:tab w:val="left" w:pos="-800"/>
        <w:tab w:val="left" w:pos="-400"/>
        <w:tab w:val="left" w:pos="0"/>
      </w:tabs>
      <w:ind w:left="-2280"/>
    </w:pPr>
  </w:style>
  <w:style w:type="paragraph" w:customStyle="1" w:styleId="ExCw">
    <w:name w:val="ExCw"/>
    <w:basedOn w:val="Exw"/>
    <w:rsid w:val="00831C8F"/>
    <w:rPr>
      <w:rFonts w:ascii="Lucida Console" w:hAnsi="Lucida Console"/>
    </w:rPr>
  </w:style>
  <w:style w:type="paragraph" w:customStyle="1" w:styleId="ExwLn1">
    <w:name w:val="ExwLn1"/>
    <w:basedOn w:val="Exw"/>
    <w:rsid w:val="00831C8F"/>
    <w:pPr>
      <w:tabs>
        <w:tab w:val="clear" w:pos="-2000"/>
      </w:tabs>
      <w:ind w:left="-1600" w:hanging="680"/>
    </w:pPr>
  </w:style>
  <w:style w:type="paragraph" w:customStyle="1" w:styleId="ExCwLn1">
    <w:name w:val="ExCwLn1"/>
    <w:basedOn w:val="ExwLn1"/>
    <w:rsid w:val="00831C8F"/>
    <w:rPr>
      <w:rFonts w:ascii="Lucida Console" w:hAnsi="Lucida Console"/>
    </w:rPr>
  </w:style>
  <w:style w:type="paragraph" w:customStyle="1" w:styleId="ExLe">
    <w:name w:val="ExLe"/>
    <w:basedOn w:val="Ex"/>
    <w:next w:val="Normal"/>
    <w:rsid w:val="00831C8F"/>
    <w:pPr>
      <w:jc w:val="right"/>
    </w:pPr>
  </w:style>
  <w:style w:type="paragraph" w:customStyle="1" w:styleId="ExwLe">
    <w:name w:val="ExwLe"/>
    <w:basedOn w:val="Exw"/>
    <w:next w:val="Normal"/>
    <w:rsid w:val="00831C8F"/>
    <w:pPr>
      <w:jc w:val="right"/>
    </w:pPr>
  </w:style>
  <w:style w:type="paragraph" w:customStyle="1" w:styleId="FFt">
    <w:name w:val="FFt"/>
    <w:next w:val="Normal"/>
    <w:rsid w:val="00831C8F"/>
    <w:pPr>
      <w:framePr w:hSpace="187" w:wrap="around" w:vAnchor="text" w:hAnchor="page" w:y="1"/>
      <w:spacing w:line="80" w:lineRule="exact"/>
    </w:pPr>
    <w:rPr>
      <w:sz w:val="12"/>
    </w:rPr>
  </w:style>
  <w:style w:type="paragraph" w:styleId="Footer">
    <w:name w:val="footer"/>
    <w:basedOn w:val="Normal"/>
    <w:rsid w:val="00831C8F"/>
    <w:pPr>
      <w:tabs>
        <w:tab w:val="center" w:pos="3380"/>
        <w:tab w:val="right" w:pos="6760"/>
      </w:tabs>
    </w:pPr>
  </w:style>
  <w:style w:type="paragraph" w:customStyle="1" w:styleId="FooterDateStamp">
    <w:name w:val="FooterDateStamp"/>
    <w:rsid w:val="00831C8F"/>
    <w:pPr>
      <w:spacing w:after="200" w:line="160" w:lineRule="exact"/>
      <w:jc w:val="right"/>
    </w:pPr>
    <w:rPr>
      <w:sz w:val="16"/>
    </w:rPr>
  </w:style>
  <w:style w:type="paragraph" w:customStyle="1" w:styleId="FooterDateStampOdd">
    <w:name w:val="FooterDateStampOdd"/>
    <w:basedOn w:val="FooterDateStamp"/>
    <w:rsid w:val="00831C8F"/>
    <w:pPr>
      <w:ind w:left="-2246"/>
      <w:jc w:val="left"/>
    </w:pPr>
  </w:style>
  <w:style w:type="character" w:styleId="FootnoteReference">
    <w:name w:val="footnote reference"/>
    <w:semiHidden/>
    <w:rsid w:val="00831C8F"/>
    <w:rPr>
      <w:sz w:val="20"/>
      <w:vertAlign w:val="superscript"/>
    </w:rPr>
  </w:style>
  <w:style w:type="paragraph" w:styleId="FootnoteText">
    <w:name w:val="footnote text"/>
    <w:basedOn w:val="Normal"/>
    <w:semiHidden/>
    <w:rsid w:val="00831C8F"/>
  </w:style>
  <w:style w:type="paragraph" w:styleId="Header">
    <w:name w:val="header"/>
    <w:next w:val="Normal"/>
    <w:rsid w:val="00831C8F"/>
    <w:pPr>
      <w:tabs>
        <w:tab w:val="right" w:pos="6800"/>
      </w:tabs>
      <w:spacing w:line="240" w:lineRule="exact"/>
      <w:ind w:left="-2275"/>
    </w:pPr>
    <w:rPr>
      <w:rFonts w:ascii="Arial Narrow" w:hAnsi="Arial Narrow"/>
      <w:b/>
      <w:sz w:val="19"/>
    </w:rPr>
  </w:style>
  <w:style w:type="paragraph" w:customStyle="1" w:styleId="headerrule">
    <w:name w:val="header rule"/>
    <w:next w:val="Normal"/>
    <w:rsid w:val="00831C8F"/>
    <w:pPr>
      <w:pBdr>
        <w:top w:val="single" w:sz="6" w:space="0" w:color="auto"/>
      </w:pBdr>
      <w:spacing w:before="50" w:line="80" w:lineRule="exact"/>
      <w:ind w:left="-2280"/>
    </w:pPr>
    <w:rPr>
      <w:sz w:val="12"/>
    </w:rPr>
  </w:style>
  <w:style w:type="paragraph" w:customStyle="1" w:styleId="IMp">
    <w:name w:val="IMp"/>
    <w:rsid w:val="00831C8F"/>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rPr>
  </w:style>
  <w:style w:type="paragraph" w:customStyle="1" w:styleId="IRmh">
    <w:name w:val="IRmh"/>
    <w:next w:val="IMp"/>
    <w:rsid w:val="00831C8F"/>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rPr>
  </w:style>
  <w:style w:type="paragraph" w:customStyle="1" w:styleId="La0">
    <w:name w:val="La0"/>
    <w:basedOn w:val="Normal"/>
    <w:rsid w:val="00831C8F"/>
    <w:pPr>
      <w:spacing w:after="100"/>
    </w:pPr>
    <w:rPr>
      <w:b/>
    </w:rPr>
  </w:style>
  <w:style w:type="paragraph" w:customStyle="1" w:styleId="La1">
    <w:name w:val="La1"/>
    <w:basedOn w:val="La0"/>
    <w:rsid w:val="00831C8F"/>
    <w:pPr>
      <w:ind w:left="300"/>
    </w:pPr>
  </w:style>
  <w:style w:type="paragraph" w:customStyle="1" w:styleId="La2">
    <w:name w:val="La2"/>
    <w:basedOn w:val="La0"/>
    <w:rsid w:val="00831C8F"/>
    <w:pPr>
      <w:ind w:left="600"/>
    </w:pPr>
  </w:style>
  <w:style w:type="paragraph" w:customStyle="1" w:styleId="LaEx0">
    <w:name w:val="LaEx0"/>
    <w:basedOn w:val="La0"/>
    <w:rsid w:val="00831C8F"/>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831C8F"/>
    <w:pPr>
      <w:tabs>
        <w:tab w:val="clear" w:pos="300"/>
      </w:tabs>
      <w:ind w:left="300"/>
    </w:pPr>
  </w:style>
  <w:style w:type="paragraph" w:customStyle="1" w:styleId="LaEx2">
    <w:name w:val="LaEx2"/>
    <w:basedOn w:val="LaEx1"/>
    <w:rsid w:val="00831C8F"/>
    <w:pPr>
      <w:tabs>
        <w:tab w:val="clear" w:pos="700"/>
      </w:tabs>
      <w:ind w:left="600"/>
    </w:pPr>
  </w:style>
  <w:style w:type="paragraph" w:customStyle="1" w:styleId="LaExC0">
    <w:name w:val="LaExC0"/>
    <w:basedOn w:val="LaEx0"/>
    <w:rsid w:val="00831C8F"/>
    <w:rPr>
      <w:rFonts w:ascii="Lucida Console" w:hAnsi="Lucida Console"/>
    </w:rPr>
  </w:style>
  <w:style w:type="paragraph" w:customStyle="1" w:styleId="LaExC1">
    <w:name w:val="LaExC1"/>
    <w:basedOn w:val="LaEx1"/>
    <w:rsid w:val="00831C8F"/>
    <w:rPr>
      <w:rFonts w:ascii="Lucida Console" w:hAnsi="Lucida Console"/>
    </w:rPr>
  </w:style>
  <w:style w:type="paragraph" w:customStyle="1" w:styleId="LaExC2">
    <w:name w:val="LaExC2"/>
    <w:basedOn w:val="LaEx2"/>
    <w:rsid w:val="00831C8F"/>
    <w:rPr>
      <w:rFonts w:ascii="Lucida Console" w:hAnsi="Lucida Console"/>
    </w:rPr>
  </w:style>
  <w:style w:type="paragraph" w:customStyle="1" w:styleId="Latp">
    <w:name w:val="Latp"/>
    <w:basedOn w:val="Normal"/>
    <w:rsid w:val="00831C8F"/>
    <w:pPr>
      <w:numPr>
        <w:ilvl w:val="12"/>
      </w:numPr>
      <w:spacing w:before="20" w:after="60" w:line="220" w:lineRule="exact"/>
      <w:ind w:left="240"/>
    </w:pPr>
    <w:rPr>
      <w:b/>
      <w:sz w:val="19"/>
    </w:rPr>
  </w:style>
  <w:style w:type="paragraph" w:customStyle="1" w:styleId="Latpf">
    <w:name w:val="Latpf"/>
    <w:basedOn w:val="Normal"/>
    <w:rsid w:val="00831C8F"/>
    <w:pPr>
      <w:numPr>
        <w:ilvl w:val="12"/>
      </w:numPr>
      <w:spacing w:before="20" w:after="60" w:line="220" w:lineRule="exact"/>
    </w:pPr>
    <w:rPr>
      <w:b/>
      <w:sz w:val="19"/>
    </w:rPr>
  </w:style>
  <w:style w:type="paragraph" w:customStyle="1" w:styleId="Lb1">
    <w:name w:val="Lb1"/>
    <w:rsid w:val="00831C8F"/>
    <w:pPr>
      <w:tabs>
        <w:tab w:val="left" w:pos="300"/>
        <w:tab w:val="num" w:pos="360"/>
      </w:tabs>
      <w:spacing w:after="100"/>
      <w:ind w:left="300" w:hanging="300"/>
    </w:pPr>
    <w:rPr>
      <w:sz w:val="21"/>
    </w:rPr>
  </w:style>
  <w:style w:type="paragraph" w:customStyle="1" w:styleId="Tp">
    <w:name w:val="Tp"/>
    <w:rsid w:val="00831C8F"/>
    <w:pPr>
      <w:tabs>
        <w:tab w:val="left" w:pos="540"/>
      </w:tabs>
      <w:spacing w:before="20" w:after="60" w:line="240" w:lineRule="exact"/>
      <w:ind w:left="240"/>
    </w:pPr>
    <w:rPr>
      <w:sz w:val="19"/>
    </w:rPr>
  </w:style>
  <w:style w:type="paragraph" w:customStyle="1" w:styleId="Lb1Tp">
    <w:name w:val="Lb1Tp"/>
    <w:basedOn w:val="Tp"/>
    <w:rsid w:val="00831C8F"/>
    <w:pPr>
      <w:tabs>
        <w:tab w:val="left" w:pos="480"/>
      </w:tabs>
      <w:ind w:left="480" w:hanging="240"/>
    </w:pPr>
  </w:style>
  <w:style w:type="paragraph" w:customStyle="1" w:styleId="Lb1Tpf">
    <w:name w:val="Lb1Tpf"/>
    <w:basedOn w:val="Lb1Tp"/>
    <w:rsid w:val="00831C8F"/>
    <w:pPr>
      <w:tabs>
        <w:tab w:val="clear" w:pos="480"/>
        <w:tab w:val="left" w:pos="240"/>
      </w:tabs>
      <w:ind w:left="240"/>
    </w:pPr>
  </w:style>
  <w:style w:type="paragraph" w:customStyle="1" w:styleId="Lb2">
    <w:name w:val="Lb2"/>
    <w:basedOn w:val="Lb1"/>
    <w:rsid w:val="00831C8F"/>
    <w:pPr>
      <w:tabs>
        <w:tab w:val="clear" w:pos="300"/>
        <w:tab w:val="clear" w:pos="360"/>
        <w:tab w:val="left" w:pos="600"/>
        <w:tab w:val="num" w:pos="660"/>
      </w:tabs>
      <w:ind w:left="600"/>
    </w:pPr>
  </w:style>
  <w:style w:type="paragraph" w:customStyle="1" w:styleId="Lb2Tp">
    <w:name w:val="Lb2Tp"/>
    <w:basedOn w:val="Lb1Tp"/>
    <w:rsid w:val="00831C8F"/>
    <w:pPr>
      <w:tabs>
        <w:tab w:val="clear" w:pos="480"/>
        <w:tab w:val="left" w:pos="720"/>
      </w:tabs>
      <w:ind w:left="720"/>
    </w:pPr>
  </w:style>
  <w:style w:type="paragraph" w:customStyle="1" w:styleId="Lb2Tpf">
    <w:name w:val="Lb2Tpf"/>
    <w:basedOn w:val="Lb1Tpf"/>
    <w:rsid w:val="00831C8F"/>
    <w:pPr>
      <w:tabs>
        <w:tab w:val="clear" w:pos="240"/>
        <w:tab w:val="left" w:pos="480"/>
      </w:tabs>
      <w:ind w:left="480"/>
    </w:pPr>
  </w:style>
  <w:style w:type="paragraph" w:customStyle="1" w:styleId="Lb3">
    <w:name w:val="Lb3"/>
    <w:basedOn w:val="Lb2"/>
    <w:rsid w:val="00831C8F"/>
    <w:pPr>
      <w:tabs>
        <w:tab w:val="clear" w:pos="600"/>
        <w:tab w:val="clear" w:pos="660"/>
        <w:tab w:val="left" w:pos="900"/>
        <w:tab w:val="num" w:pos="960"/>
      </w:tabs>
      <w:ind w:left="900"/>
    </w:pPr>
  </w:style>
  <w:style w:type="paragraph" w:customStyle="1" w:styleId="LbP">
    <w:name w:val="LbP"/>
    <w:next w:val="Normal"/>
    <w:rsid w:val="00831C8F"/>
    <w:pPr>
      <w:tabs>
        <w:tab w:val="num" w:pos="300"/>
      </w:tabs>
      <w:spacing w:after="100" w:line="240" w:lineRule="exact"/>
      <w:ind w:left="300" w:hanging="300"/>
    </w:pPr>
    <w:rPr>
      <w:sz w:val="21"/>
    </w:rPr>
  </w:style>
  <w:style w:type="paragraph" w:customStyle="1" w:styleId="Le">
    <w:name w:val="Le"/>
    <w:next w:val="Normal"/>
    <w:rsid w:val="00831C8F"/>
    <w:pPr>
      <w:spacing w:line="160" w:lineRule="exact"/>
      <w:jc w:val="right"/>
    </w:pPr>
    <w:rPr>
      <w:sz w:val="16"/>
    </w:rPr>
  </w:style>
  <w:style w:type="paragraph" w:customStyle="1" w:styleId="Leh">
    <w:name w:val="Leh"/>
    <w:next w:val="Normal"/>
    <w:rsid w:val="00831C8F"/>
    <w:pPr>
      <w:spacing w:line="80" w:lineRule="exact"/>
      <w:jc w:val="right"/>
    </w:pPr>
    <w:rPr>
      <w:sz w:val="12"/>
    </w:rPr>
  </w:style>
  <w:style w:type="paragraph" w:customStyle="1" w:styleId="Li">
    <w:name w:val="Li"/>
    <w:next w:val="Normal"/>
    <w:rsid w:val="00831C8F"/>
    <w:pPr>
      <w:spacing w:after="180"/>
    </w:pPr>
    <w:rPr>
      <w:rFonts w:ascii="Arial Narrow" w:hAnsi="Arial Narrow"/>
      <w:b/>
      <w:sz w:val="28"/>
    </w:rPr>
  </w:style>
  <w:style w:type="character" w:styleId="LineNumber">
    <w:name w:val="line number"/>
    <w:rsid w:val="00831C8F"/>
    <w:rPr>
      <w:rFonts w:ascii="Courier New" w:hAnsi="Courier New"/>
      <w:sz w:val="16"/>
    </w:rPr>
  </w:style>
  <w:style w:type="paragraph" w:customStyle="1" w:styleId="Line0">
    <w:name w:val="Line0"/>
    <w:rsid w:val="00831C8F"/>
    <w:pPr>
      <w:tabs>
        <w:tab w:val="right" w:leader="underscore" w:pos="6740"/>
      </w:tabs>
      <w:spacing w:after="240" w:line="240" w:lineRule="exact"/>
      <w:ind w:left="-30"/>
    </w:pPr>
    <w:rPr>
      <w:sz w:val="21"/>
    </w:rPr>
  </w:style>
  <w:style w:type="paragraph" w:customStyle="1" w:styleId="Line1">
    <w:name w:val="Line1"/>
    <w:basedOn w:val="Line0"/>
    <w:rsid w:val="00831C8F"/>
    <w:pPr>
      <w:ind w:left="300"/>
    </w:pPr>
  </w:style>
  <w:style w:type="paragraph" w:customStyle="1" w:styleId="Line2">
    <w:name w:val="Line2"/>
    <w:basedOn w:val="Line0"/>
    <w:rsid w:val="00831C8F"/>
    <w:pPr>
      <w:ind w:left="600"/>
    </w:pPr>
  </w:style>
  <w:style w:type="paragraph" w:customStyle="1" w:styleId="Ln1">
    <w:name w:val="Ln1"/>
    <w:rsid w:val="00831C8F"/>
    <w:pPr>
      <w:tabs>
        <w:tab w:val="left" w:pos="300"/>
        <w:tab w:val="num" w:pos="720"/>
      </w:tabs>
      <w:spacing w:after="100"/>
      <w:ind w:left="300" w:hanging="300"/>
    </w:pPr>
    <w:rPr>
      <w:sz w:val="21"/>
    </w:rPr>
  </w:style>
  <w:style w:type="paragraph" w:customStyle="1" w:styleId="Ln2">
    <w:name w:val="Ln2"/>
    <w:basedOn w:val="Ln1"/>
    <w:rsid w:val="00831C8F"/>
    <w:pPr>
      <w:tabs>
        <w:tab w:val="clear" w:pos="300"/>
        <w:tab w:val="clear" w:pos="720"/>
        <w:tab w:val="left" w:pos="600"/>
        <w:tab w:val="num" w:pos="1020"/>
      </w:tabs>
      <w:ind w:left="600"/>
    </w:pPr>
  </w:style>
  <w:style w:type="paragraph" w:customStyle="1" w:styleId="Ln3">
    <w:name w:val="Ln3"/>
    <w:basedOn w:val="Ln2"/>
    <w:rsid w:val="00831C8F"/>
    <w:pPr>
      <w:tabs>
        <w:tab w:val="clear" w:pos="600"/>
        <w:tab w:val="clear" w:pos="1020"/>
        <w:tab w:val="left" w:pos="900"/>
        <w:tab w:val="num" w:pos="1680"/>
      </w:tabs>
      <w:ind w:left="900"/>
    </w:pPr>
  </w:style>
  <w:style w:type="paragraph" w:customStyle="1" w:styleId="Lp1">
    <w:name w:val="Lp1"/>
    <w:rsid w:val="00831C8F"/>
    <w:pPr>
      <w:spacing w:after="100" w:line="240" w:lineRule="exact"/>
      <w:ind w:left="300"/>
    </w:pPr>
    <w:rPr>
      <w:sz w:val="21"/>
    </w:rPr>
  </w:style>
  <w:style w:type="paragraph" w:customStyle="1" w:styleId="Lp2">
    <w:name w:val="Lp2"/>
    <w:basedOn w:val="Lp1"/>
    <w:rsid w:val="00831C8F"/>
    <w:pPr>
      <w:ind w:left="600"/>
    </w:pPr>
  </w:style>
  <w:style w:type="paragraph" w:customStyle="1" w:styleId="Lp3">
    <w:name w:val="Lp3"/>
    <w:basedOn w:val="Lp1"/>
    <w:rsid w:val="00831C8F"/>
    <w:pPr>
      <w:ind w:left="900"/>
    </w:pPr>
  </w:style>
  <w:style w:type="paragraph" w:customStyle="1" w:styleId="Lp4">
    <w:name w:val="Lp4"/>
    <w:basedOn w:val="Lp1"/>
    <w:rsid w:val="00831C8F"/>
    <w:pPr>
      <w:ind w:left="1200"/>
    </w:pPr>
  </w:style>
  <w:style w:type="paragraph" w:customStyle="1" w:styleId="Lp5">
    <w:name w:val="Lp5"/>
    <w:basedOn w:val="Lp1"/>
    <w:rsid w:val="00831C8F"/>
    <w:pPr>
      <w:ind w:left="1500"/>
    </w:pPr>
  </w:style>
  <w:style w:type="paragraph" w:customStyle="1" w:styleId="Mp">
    <w:name w:val="Mp"/>
    <w:next w:val="Normal"/>
    <w:rsid w:val="00831C8F"/>
    <w:pPr>
      <w:keepNext/>
      <w:keepLines/>
      <w:framePr w:w="2040" w:hSpace="240" w:vSpace="240" w:wrap="around" w:vAnchor="text" w:hAnchor="page" w:y="2"/>
      <w:spacing w:line="220" w:lineRule="exact"/>
    </w:pPr>
    <w:rPr>
      <w:rFonts w:ascii="Arial Narrow" w:hAnsi="Arial Narrow"/>
      <w:sz w:val="19"/>
    </w:rPr>
  </w:style>
  <w:style w:type="paragraph" w:customStyle="1" w:styleId="Ne">
    <w:name w:val="Ne"/>
    <w:next w:val="Normal"/>
    <w:rsid w:val="00831C8F"/>
    <w:pPr>
      <w:pBdr>
        <w:top w:val="single" w:sz="6" w:space="1" w:color="auto"/>
      </w:pBdr>
      <w:spacing w:after="60" w:line="140" w:lineRule="exact"/>
      <w:ind w:left="20"/>
    </w:pPr>
    <w:rPr>
      <w:color w:val="FFFFFF"/>
      <w:sz w:val="12"/>
    </w:rPr>
  </w:style>
  <w:style w:type="paragraph" w:customStyle="1" w:styleId="Nei">
    <w:name w:val="Nei"/>
    <w:basedOn w:val="Ne"/>
    <w:next w:val="Normal"/>
    <w:rsid w:val="00831C8F"/>
    <w:pPr>
      <w:ind w:left="300"/>
    </w:pPr>
  </w:style>
  <w:style w:type="paragraph" w:customStyle="1" w:styleId="Nh">
    <w:name w:val="Nh"/>
    <w:next w:val="Normal"/>
    <w:rsid w:val="00831C8F"/>
    <w:pPr>
      <w:keepNext/>
      <w:keepLines/>
      <w:framePr w:h="270" w:hRule="exact" w:hSpace="170" w:wrap="around" w:vAnchor="text" w:hAnchor="text" w:x="-19" w:y="10"/>
      <w:numPr>
        <w:ilvl w:val="12"/>
      </w:numPr>
      <w:spacing w:before="40" w:line="235" w:lineRule="exact"/>
      <w:ind w:left="20"/>
    </w:pPr>
    <w:rPr>
      <w:rFonts w:ascii="Arial Narrow" w:hAnsi="Arial Narrow"/>
      <w:b/>
      <w:sz w:val="21"/>
    </w:rPr>
  </w:style>
  <w:style w:type="paragraph" w:customStyle="1" w:styleId="Nhi">
    <w:name w:val="Nhi"/>
    <w:basedOn w:val="Nh"/>
    <w:next w:val="Normal"/>
    <w:rsid w:val="00831C8F"/>
    <w:pPr>
      <w:framePr w:wrap="around" w:x="301"/>
      <w:ind w:left="0"/>
    </w:pPr>
  </w:style>
  <w:style w:type="paragraph" w:styleId="NormalIndent">
    <w:name w:val="Normal Indent"/>
    <w:basedOn w:val="Normal"/>
    <w:rsid w:val="00831C8F"/>
    <w:pPr>
      <w:ind w:left="300"/>
    </w:pPr>
  </w:style>
  <w:style w:type="paragraph" w:customStyle="1" w:styleId="Np1">
    <w:name w:val="Np1"/>
    <w:next w:val="Ne"/>
    <w:rsid w:val="00831C8F"/>
    <w:pPr>
      <w:keepNext/>
      <w:spacing w:before="40" w:after="100" w:line="240" w:lineRule="exact"/>
    </w:pPr>
    <w:rPr>
      <w:sz w:val="21"/>
    </w:rPr>
  </w:style>
  <w:style w:type="paragraph" w:customStyle="1" w:styleId="Np1i">
    <w:name w:val="Np1i"/>
    <w:basedOn w:val="Np1"/>
    <w:next w:val="Nei"/>
    <w:rsid w:val="00831C8F"/>
    <w:pPr>
      <w:ind w:left="300" w:hanging="300"/>
    </w:pPr>
  </w:style>
  <w:style w:type="paragraph" w:customStyle="1" w:styleId="Np2">
    <w:name w:val="Np2"/>
    <w:basedOn w:val="Np1"/>
    <w:next w:val="Ne"/>
    <w:rsid w:val="00831C8F"/>
    <w:pPr>
      <w:spacing w:before="0"/>
    </w:pPr>
  </w:style>
  <w:style w:type="paragraph" w:customStyle="1" w:styleId="Np2i">
    <w:name w:val="Np2i"/>
    <w:basedOn w:val="Np2"/>
    <w:next w:val="Nei"/>
    <w:rsid w:val="00831C8F"/>
    <w:pPr>
      <w:ind w:left="300"/>
    </w:pPr>
  </w:style>
  <w:style w:type="paragraph" w:customStyle="1" w:styleId="Ns">
    <w:name w:val="Ns"/>
    <w:next w:val="Nh"/>
    <w:rsid w:val="00831C8F"/>
    <w:pPr>
      <w:keepNext/>
      <w:keepLines/>
      <w:pBdr>
        <w:bottom w:val="single" w:sz="6" w:space="1" w:color="auto"/>
      </w:pBdr>
      <w:spacing w:line="80" w:lineRule="exact"/>
      <w:ind w:left="20"/>
    </w:pPr>
    <w:rPr>
      <w:color w:val="FFFFFF"/>
      <w:sz w:val="12"/>
    </w:rPr>
  </w:style>
  <w:style w:type="paragraph" w:customStyle="1" w:styleId="Nsi">
    <w:name w:val="Nsi"/>
    <w:basedOn w:val="Ns"/>
    <w:next w:val="Nhi"/>
    <w:rsid w:val="00831C8F"/>
    <w:pPr>
      <w:ind w:left="300"/>
    </w:pPr>
  </w:style>
  <w:style w:type="character" w:styleId="PageNumber">
    <w:name w:val="page number"/>
    <w:basedOn w:val="DefaultParagraphFont"/>
    <w:rsid w:val="00831C8F"/>
  </w:style>
  <w:style w:type="paragraph" w:customStyle="1" w:styleId="PgN">
    <w:name w:val="PgN"/>
    <w:basedOn w:val="Heading6"/>
    <w:next w:val="Normal"/>
    <w:rsid w:val="00831C8F"/>
    <w:pPr>
      <w:framePr w:w="2071" w:hSpace="180" w:vSpace="180" w:wrap="around" w:x="-2279"/>
      <w:spacing w:before="50" w:line="460" w:lineRule="exact"/>
    </w:pPr>
    <w:rPr>
      <w:b w:val="0"/>
      <w:sz w:val="24"/>
    </w:rPr>
  </w:style>
  <w:style w:type="paragraph" w:customStyle="1" w:styleId="Proch1">
    <w:name w:val="Proch1"/>
    <w:next w:val="Ln1"/>
    <w:rsid w:val="00831C8F"/>
    <w:pPr>
      <w:tabs>
        <w:tab w:val="left" w:pos="300"/>
        <w:tab w:val="num" w:pos="360"/>
      </w:tabs>
      <w:spacing w:before="60" w:after="100" w:line="280" w:lineRule="exact"/>
      <w:ind w:left="300" w:hanging="300"/>
    </w:pPr>
    <w:rPr>
      <w:b/>
      <w:sz w:val="21"/>
    </w:rPr>
  </w:style>
  <w:style w:type="paragraph" w:customStyle="1" w:styleId="Proch2">
    <w:name w:val="Proch2"/>
    <w:basedOn w:val="Proch1"/>
    <w:next w:val="Ln2"/>
    <w:rsid w:val="00831C8F"/>
    <w:pPr>
      <w:tabs>
        <w:tab w:val="clear" w:pos="300"/>
        <w:tab w:val="clear" w:pos="360"/>
        <w:tab w:val="left" w:pos="600"/>
        <w:tab w:val="num" w:pos="660"/>
      </w:tabs>
      <w:ind w:left="600"/>
    </w:pPr>
  </w:style>
  <w:style w:type="paragraph" w:customStyle="1" w:styleId="Procp">
    <w:name w:val="Procp"/>
    <w:next w:val="Normal"/>
    <w:rsid w:val="00831C8F"/>
    <w:pPr>
      <w:spacing w:after="100" w:line="240" w:lineRule="exact"/>
    </w:pPr>
    <w:rPr>
      <w:sz w:val="21"/>
    </w:rPr>
  </w:style>
  <w:style w:type="paragraph" w:customStyle="1" w:styleId="Procp2">
    <w:name w:val="Procp2"/>
    <w:basedOn w:val="Procp"/>
    <w:next w:val="Normal"/>
    <w:rsid w:val="00831C8F"/>
    <w:pPr>
      <w:ind w:left="300"/>
    </w:pPr>
  </w:style>
  <w:style w:type="paragraph" w:customStyle="1" w:styleId="Rh1">
    <w:name w:val="Rh1"/>
    <w:next w:val="Normal"/>
    <w:rsid w:val="00831C8F"/>
    <w:pPr>
      <w:keepNext/>
      <w:keepLines/>
      <w:tabs>
        <w:tab w:val="left" w:pos="0"/>
      </w:tabs>
      <w:spacing w:after="180" w:line="440" w:lineRule="exact"/>
      <w:ind w:left="-1800"/>
    </w:pPr>
    <w:rPr>
      <w:rFonts w:ascii="Arial Narrow" w:hAnsi="Arial Narrow"/>
      <w:b/>
      <w:sz w:val="40"/>
    </w:rPr>
  </w:style>
  <w:style w:type="paragraph" w:customStyle="1" w:styleId="Rmh">
    <w:name w:val="Rmh"/>
    <w:next w:val="Normal"/>
    <w:rsid w:val="00831C8F"/>
    <w:pPr>
      <w:framePr w:w="2040" w:hSpace="240" w:vSpace="240" w:wrap="around" w:vAnchor="text" w:hAnchor="page" w:y="2"/>
      <w:spacing w:line="220" w:lineRule="exact"/>
    </w:pPr>
    <w:rPr>
      <w:rFonts w:ascii="Arial Narrow" w:hAnsi="Arial Narrow"/>
      <w:b/>
      <w:sz w:val="21"/>
    </w:rPr>
  </w:style>
  <w:style w:type="paragraph" w:customStyle="1" w:styleId="Rq">
    <w:name w:val="Rq"/>
    <w:basedOn w:val="Heading5"/>
    <w:next w:val="Normal"/>
    <w:rsid w:val="00831C8F"/>
    <w:pPr>
      <w:spacing w:after="120" w:line="440" w:lineRule="exact"/>
    </w:pPr>
    <w:rPr>
      <w:sz w:val="28"/>
    </w:rPr>
  </w:style>
  <w:style w:type="paragraph" w:customStyle="1" w:styleId="Rule">
    <w:name w:val="Rule"/>
    <w:next w:val="Normal"/>
    <w:link w:val="RuleChar"/>
    <w:rsid w:val="00831C8F"/>
    <w:pPr>
      <w:pBdr>
        <w:bottom w:val="single" w:sz="6" w:space="0" w:color="auto"/>
      </w:pBdr>
      <w:spacing w:after="340" w:line="120" w:lineRule="exact"/>
      <w:ind w:left="-2280"/>
    </w:pPr>
    <w:rPr>
      <w:color w:val="FFFFFF"/>
      <w:sz w:val="8"/>
    </w:rPr>
  </w:style>
  <w:style w:type="paragraph" w:customStyle="1" w:styleId="Sbre">
    <w:name w:val="Sbre"/>
    <w:next w:val="Normal"/>
    <w:rsid w:val="00831C8F"/>
    <w:pPr>
      <w:spacing w:line="300" w:lineRule="exact"/>
      <w:ind w:left="-240"/>
    </w:pPr>
    <w:rPr>
      <w:sz w:val="16"/>
    </w:rPr>
  </w:style>
  <w:style w:type="paragraph" w:customStyle="1" w:styleId="Sbrh">
    <w:name w:val="Sbrh"/>
    <w:next w:val="Normal"/>
    <w:rsid w:val="00831C8F"/>
    <w:pPr>
      <w:keepNext/>
      <w:keepLines/>
      <w:spacing w:before="40" w:after="40" w:line="280" w:lineRule="exact"/>
      <w:ind w:left="300" w:right="300"/>
    </w:pPr>
    <w:rPr>
      <w:rFonts w:ascii="Arial Narrow" w:hAnsi="Arial Narrow"/>
      <w:b/>
      <w:sz w:val="24"/>
    </w:rPr>
  </w:style>
  <w:style w:type="paragraph" w:customStyle="1" w:styleId="Sbrh2">
    <w:name w:val="Sbrh2"/>
    <w:basedOn w:val="Sbrh"/>
    <w:next w:val="Normal"/>
    <w:rsid w:val="00831C8F"/>
    <w:pPr>
      <w:spacing w:line="240" w:lineRule="exact"/>
    </w:pPr>
    <w:rPr>
      <w:sz w:val="21"/>
    </w:rPr>
  </w:style>
  <w:style w:type="paragraph" w:customStyle="1" w:styleId="Sbrs">
    <w:name w:val="Sbrs"/>
    <w:basedOn w:val="Sbre"/>
    <w:next w:val="Sbrh"/>
    <w:rsid w:val="00831C8F"/>
    <w:pPr>
      <w:keepNext/>
      <w:spacing w:line="100" w:lineRule="exact"/>
    </w:pPr>
  </w:style>
  <w:style w:type="paragraph" w:customStyle="1" w:styleId="Syn">
    <w:name w:val="Syn"/>
    <w:basedOn w:val="Normal"/>
    <w:rsid w:val="00831C8F"/>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831C8F"/>
    <w:pPr>
      <w:tabs>
        <w:tab w:val="left" w:pos="-1400"/>
        <w:tab w:val="left" w:pos="-1120"/>
        <w:tab w:val="left" w:pos="-840"/>
        <w:tab w:val="left" w:pos="-560"/>
        <w:tab w:val="left" w:pos="-280"/>
        <w:tab w:val="left" w:pos="0"/>
      </w:tabs>
      <w:ind w:left="-1660"/>
    </w:pPr>
  </w:style>
  <w:style w:type="paragraph" w:customStyle="1" w:styleId="Te">
    <w:name w:val="Te"/>
    <w:next w:val="Normal"/>
    <w:rsid w:val="00831C8F"/>
    <w:pPr>
      <w:pBdr>
        <w:top w:val="single" w:sz="6" w:space="1" w:color="auto"/>
      </w:pBdr>
      <w:spacing w:before="80" w:after="120" w:line="160" w:lineRule="exact"/>
      <w:ind w:left="20" w:right="-20"/>
      <w:jc w:val="right"/>
    </w:pPr>
    <w:rPr>
      <w:sz w:val="16"/>
    </w:rPr>
  </w:style>
  <w:style w:type="paragraph" w:customStyle="1" w:styleId="Teh">
    <w:name w:val="Teh"/>
    <w:next w:val="Normal"/>
    <w:rsid w:val="00831C8F"/>
    <w:pPr>
      <w:keepLines/>
      <w:spacing w:line="80" w:lineRule="exact"/>
      <w:jc w:val="right"/>
    </w:pPr>
    <w:rPr>
      <w:sz w:val="21"/>
    </w:rPr>
  </w:style>
  <w:style w:type="paragraph" w:customStyle="1" w:styleId="Tei">
    <w:name w:val="Tei"/>
    <w:basedOn w:val="Te"/>
    <w:next w:val="Normal"/>
    <w:rsid w:val="00831C8F"/>
    <w:pPr>
      <w:ind w:left="300"/>
    </w:pPr>
  </w:style>
  <w:style w:type="paragraph" w:customStyle="1" w:styleId="Term1">
    <w:name w:val="Term1"/>
    <w:next w:val="Normal"/>
    <w:rsid w:val="00831C8F"/>
    <w:pPr>
      <w:spacing w:line="240" w:lineRule="exact"/>
    </w:pPr>
    <w:rPr>
      <w:sz w:val="21"/>
    </w:rPr>
  </w:style>
  <w:style w:type="paragraph" w:customStyle="1" w:styleId="Term2">
    <w:name w:val="Term2"/>
    <w:basedOn w:val="Term1"/>
    <w:next w:val="Normal"/>
    <w:rsid w:val="00831C8F"/>
    <w:pPr>
      <w:ind w:left="300"/>
    </w:pPr>
  </w:style>
  <w:style w:type="paragraph" w:customStyle="1" w:styleId="Tes">
    <w:name w:val="Tes"/>
    <w:next w:val="Normal"/>
    <w:rsid w:val="00831C8F"/>
    <w:pPr>
      <w:spacing w:line="160" w:lineRule="exact"/>
      <w:jc w:val="right"/>
    </w:pPr>
    <w:rPr>
      <w:sz w:val="12"/>
    </w:rPr>
  </w:style>
  <w:style w:type="paragraph" w:customStyle="1" w:styleId="Tew">
    <w:name w:val="Tew"/>
    <w:basedOn w:val="Te"/>
    <w:next w:val="Normal"/>
    <w:rsid w:val="00831C8F"/>
    <w:pPr>
      <w:ind w:left="-2280"/>
    </w:pPr>
  </w:style>
  <w:style w:type="paragraph" w:customStyle="1" w:styleId="Texf">
    <w:name w:val="Texf"/>
    <w:basedOn w:val="Ex"/>
    <w:rsid w:val="00831C8F"/>
  </w:style>
  <w:style w:type="paragraph" w:customStyle="1" w:styleId="Tex">
    <w:name w:val="Tex"/>
    <w:basedOn w:val="Texf"/>
    <w:rsid w:val="00831C8F"/>
    <w:pPr>
      <w:ind w:left="240"/>
    </w:pPr>
  </w:style>
  <w:style w:type="paragraph" w:customStyle="1" w:styleId="TexC">
    <w:name w:val="TexC"/>
    <w:basedOn w:val="Tex"/>
    <w:rsid w:val="00831C8F"/>
    <w:rPr>
      <w:rFonts w:ascii="Lucida Console" w:hAnsi="Lucida Console"/>
    </w:rPr>
  </w:style>
  <w:style w:type="paragraph" w:customStyle="1" w:styleId="TexCf">
    <w:name w:val="TexCf"/>
    <w:basedOn w:val="Texf"/>
    <w:rsid w:val="00831C8F"/>
    <w:rPr>
      <w:rFonts w:ascii="Lucida Console" w:hAnsi="Lucida Console"/>
    </w:rPr>
  </w:style>
  <w:style w:type="paragraph" w:customStyle="1" w:styleId="Tf">
    <w:name w:val="Tf"/>
    <w:rsid w:val="00831C8F"/>
    <w:pPr>
      <w:spacing w:before="20" w:line="200" w:lineRule="exact"/>
      <w:ind w:left="120" w:hanging="120"/>
    </w:pPr>
    <w:rPr>
      <w:sz w:val="17"/>
    </w:rPr>
  </w:style>
  <w:style w:type="paragraph" w:customStyle="1" w:styleId="Th">
    <w:name w:val="Th"/>
    <w:rsid w:val="00831C8F"/>
    <w:pPr>
      <w:keepNext/>
      <w:keepLines/>
      <w:spacing w:before="20" w:after="60" w:line="220" w:lineRule="exact"/>
      <w:ind w:left="240"/>
    </w:pPr>
    <w:rPr>
      <w:b/>
      <w:sz w:val="19"/>
    </w:rPr>
  </w:style>
  <w:style w:type="paragraph" w:customStyle="1" w:styleId="TheEnd">
    <w:name w:val="The End"/>
    <w:basedOn w:val="Normal"/>
    <w:rsid w:val="00831C8F"/>
  </w:style>
  <w:style w:type="paragraph" w:customStyle="1" w:styleId="Thex">
    <w:name w:val="Thex"/>
    <w:basedOn w:val="Th"/>
    <w:rsid w:val="00831C8F"/>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831C8F"/>
    <w:rPr>
      <w:rFonts w:ascii="Lucida Console" w:hAnsi="Lucida Console"/>
    </w:rPr>
  </w:style>
  <w:style w:type="paragraph" w:customStyle="1" w:styleId="Thf">
    <w:name w:val="Thf"/>
    <w:basedOn w:val="Th"/>
    <w:rsid w:val="00831C8F"/>
    <w:pPr>
      <w:ind w:left="0"/>
    </w:pPr>
  </w:style>
  <w:style w:type="paragraph" w:customStyle="1" w:styleId="Thfex">
    <w:name w:val="Thfex"/>
    <w:basedOn w:val="Thf"/>
    <w:rsid w:val="00831C8F"/>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831C8F"/>
    <w:rPr>
      <w:rFonts w:ascii="Lucida Console" w:hAnsi="Lucida Console"/>
    </w:rPr>
  </w:style>
  <w:style w:type="paragraph" w:customStyle="1" w:styleId="Thfi">
    <w:name w:val="Thfi"/>
    <w:basedOn w:val="Thf"/>
    <w:rsid w:val="00831C8F"/>
  </w:style>
  <w:style w:type="paragraph" w:customStyle="1" w:styleId="Thfw">
    <w:name w:val="Thfw"/>
    <w:basedOn w:val="Thf"/>
    <w:rsid w:val="00831C8F"/>
  </w:style>
  <w:style w:type="paragraph" w:customStyle="1" w:styleId="Thi">
    <w:name w:val="Thi"/>
    <w:basedOn w:val="Th"/>
    <w:rsid w:val="00831C8F"/>
  </w:style>
  <w:style w:type="paragraph" w:customStyle="1" w:styleId="Thw">
    <w:name w:val="Thw"/>
    <w:basedOn w:val="Th"/>
    <w:rsid w:val="00831C8F"/>
  </w:style>
  <w:style w:type="paragraph" w:styleId="TOC1">
    <w:name w:val="toc 1"/>
    <w:semiHidden/>
    <w:rsid w:val="00831C8F"/>
    <w:pPr>
      <w:tabs>
        <w:tab w:val="right" w:leader="dot" w:pos="6960"/>
      </w:tabs>
      <w:spacing w:after="40" w:line="240" w:lineRule="exact"/>
    </w:pPr>
    <w:rPr>
      <w:rFonts w:ascii="Arial Narrow" w:hAnsi="Arial Narrow"/>
      <w:b/>
      <w:sz w:val="24"/>
    </w:rPr>
  </w:style>
  <w:style w:type="paragraph" w:styleId="TOC2">
    <w:name w:val="toc 2"/>
    <w:basedOn w:val="TOC1"/>
    <w:semiHidden/>
    <w:rsid w:val="00831C8F"/>
    <w:rPr>
      <w:rFonts w:ascii="Times New Roman" w:hAnsi="Times New Roman"/>
      <w:b w:val="0"/>
      <w:sz w:val="21"/>
    </w:rPr>
  </w:style>
  <w:style w:type="paragraph" w:styleId="TOC3">
    <w:name w:val="toc 3"/>
    <w:basedOn w:val="TOC2"/>
    <w:semiHidden/>
    <w:rsid w:val="00831C8F"/>
    <w:pPr>
      <w:ind w:left="274"/>
    </w:pPr>
  </w:style>
  <w:style w:type="paragraph" w:styleId="TOC4">
    <w:name w:val="toc 4"/>
    <w:basedOn w:val="TOC3"/>
    <w:next w:val="TOC5"/>
    <w:semiHidden/>
    <w:rsid w:val="00831C8F"/>
    <w:pPr>
      <w:ind w:left="547"/>
    </w:pPr>
  </w:style>
  <w:style w:type="paragraph" w:styleId="TOC5">
    <w:name w:val="toc 5"/>
    <w:basedOn w:val="TOC1"/>
    <w:semiHidden/>
    <w:rsid w:val="00831C8F"/>
    <w:pPr>
      <w:spacing w:line="280" w:lineRule="exact"/>
      <w:ind w:left="821"/>
    </w:pPr>
    <w:rPr>
      <w:rFonts w:ascii="Times New Roman" w:hAnsi="Times New Roman"/>
      <w:b w:val="0"/>
      <w:sz w:val="21"/>
    </w:rPr>
  </w:style>
  <w:style w:type="paragraph" w:styleId="TOC6">
    <w:name w:val="toc 6"/>
    <w:basedOn w:val="TOC5"/>
    <w:next w:val="Normal"/>
    <w:semiHidden/>
    <w:rsid w:val="00831C8F"/>
    <w:pPr>
      <w:ind w:left="1094"/>
    </w:pPr>
  </w:style>
  <w:style w:type="paragraph" w:customStyle="1" w:styleId="Tpex">
    <w:name w:val="Tpex"/>
    <w:basedOn w:val="Tp"/>
    <w:rsid w:val="00831C8F"/>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831C8F"/>
    <w:rPr>
      <w:rFonts w:ascii="Lucida Console" w:hAnsi="Lucida Console"/>
    </w:rPr>
  </w:style>
  <w:style w:type="paragraph" w:customStyle="1" w:styleId="Tpf">
    <w:name w:val="Tpf"/>
    <w:basedOn w:val="Tp"/>
    <w:rsid w:val="00831C8F"/>
    <w:pPr>
      <w:tabs>
        <w:tab w:val="left" w:pos="300"/>
      </w:tabs>
      <w:ind w:left="0"/>
    </w:pPr>
  </w:style>
  <w:style w:type="paragraph" w:customStyle="1" w:styleId="Tpfex">
    <w:name w:val="Tpfex"/>
    <w:basedOn w:val="Tpf"/>
    <w:rsid w:val="00831C8F"/>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831C8F"/>
    <w:rPr>
      <w:rFonts w:ascii="Lucida Console" w:hAnsi="Lucida Console"/>
    </w:rPr>
  </w:style>
  <w:style w:type="paragraph" w:customStyle="1" w:styleId="Tpfi">
    <w:name w:val="Tpfi"/>
    <w:basedOn w:val="Tpf"/>
    <w:rsid w:val="00831C8F"/>
  </w:style>
  <w:style w:type="paragraph" w:customStyle="1" w:styleId="Tpfw">
    <w:name w:val="Tpfw"/>
    <w:basedOn w:val="Tpf"/>
    <w:rsid w:val="00831C8F"/>
  </w:style>
  <w:style w:type="paragraph" w:customStyle="1" w:styleId="Tpi">
    <w:name w:val="Tpi"/>
    <w:basedOn w:val="Tp"/>
    <w:rsid w:val="00831C8F"/>
  </w:style>
  <w:style w:type="paragraph" w:customStyle="1" w:styleId="Tpr">
    <w:name w:val="Tpr"/>
    <w:basedOn w:val="Tp"/>
    <w:rsid w:val="00831C8F"/>
    <w:pPr>
      <w:jc w:val="right"/>
    </w:pPr>
  </w:style>
  <w:style w:type="paragraph" w:customStyle="1" w:styleId="Tpw">
    <w:name w:val="Tpw"/>
    <w:basedOn w:val="Tp"/>
    <w:rsid w:val="00831C8F"/>
  </w:style>
  <w:style w:type="paragraph" w:customStyle="1" w:styleId="Tr">
    <w:name w:val="Tr"/>
    <w:next w:val="Normal"/>
    <w:rsid w:val="00831C8F"/>
    <w:pPr>
      <w:pBdr>
        <w:top w:val="single" w:sz="6" w:space="1" w:color="auto"/>
      </w:pBdr>
      <w:spacing w:line="40" w:lineRule="exact"/>
    </w:pPr>
    <w:rPr>
      <w:sz w:val="21"/>
    </w:rPr>
  </w:style>
  <w:style w:type="paragraph" w:customStyle="1" w:styleId="Tri">
    <w:name w:val="Tri"/>
    <w:basedOn w:val="Tr"/>
    <w:rsid w:val="00831C8F"/>
  </w:style>
  <w:style w:type="paragraph" w:customStyle="1" w:styleId="Trw">
    <w:name w:val="Trw"/>
    <w:basedOn w:val="Tr"/>
    <w:rsid w:val="00831C8F"/>
  </w:style>
  <w:style w:type="paragraph" w:customStyle="1" w:styleId="Tsyn">
    <w:name w:val="Tsyn"/>
    <w:basedOn w:val="Syn"/>
    <w:rsid w:val="00831C8F"/>
    <w:pPr>
      <w:keepNext/>
      <w:keepLines/>
      <w:spacing w:after="60" w:line="220" w:lineRule="exact"/>
    </w:pPr>
    <w:rPr>
      <w:sz w:val="19"/>
    </w:rPr>
  </w:style>
  <w:style w:type="paragraph" w:customStyle="1" w:styleId="Tt">
    <w:name w:val="Tt"/>
    <w:basedOn w:val="Th"/>
    <w:next w:val="Th"/>
    <w:rsid w:val="00831C8F"/>
    <w:pPr>
      <w:tabs>
        <w:tab w:val="left" w:pos="270"/>
      </w:tabs>
      <w:spacing w:before="0"/>
      <w:ind w:left="0"/>
    </w:pPr>
  </w:style>
  <w:style w:type="paragraph" w:customStyle="1" w:styleId="Tti">
    <w:name w:val="Tti"/>
    <w:basedOn w:val="Tt"/>
    <w:next w:val="Thi"/>
    <w:rsid w:val="00831C8F"/>
    <w:pPr>
      <w:ind w:left="300"/>
    </w:pPr>
  </w:style>
  <w:style w:type="paragraph" w:customStyle="1" w:styleId="Ttw">
    <w:name w:val="Ttw"/>
    <w:basedOn w:val="Tt"/>
    <w:next w:val="Thw"/>
    <w:rsid w:val="00831C8F"/>
    <w:pPr>
      <w:ind w:left="-2280"/>
    </w:pPr>
  </w:style>
  <w:style w:type="paragraph" w:customStyle="1" w:styleId="We">
    <w:name w:val="We"/>
    <w:next w:val="Normal"/>
    <w:rsid w:val="00831C8F"/>
    <w:pPr>
      <w:pBdr>
        <w:top w:val="double" w:sz="6" w:space="1" w:color="auto"/>
      </w:pBdr>
      <w:spacing w:line="140" w:lineRule="exact"/>
      <w:ind w:left="20"/>
    </w:pPr>
    <w:rPr>
      <w:color w:val="FFFFFF"/>
      <w:sz w:val="12"/>
    </w:rPr>
  </w:style>
  <w:style w:type="paragraph" w:customStyle="1" w:styleId="Wei">
    <w:name w:val="Wei"/>
    <w:basedOn w:val="We"/>
    <w:next w:val="Normal"/>
    <w:rsid w:val="00831C8F"/>
    <w:pPr>
      <w:ind w:left="300"/>
    </w:pPr>
  </w:style>
  <w:style w:type="paragraph" w:customStyle="1" w:styleId="Wh">
    <w:name w:val="Wh"/>
    <w:basedOn w:val="Nh"/>
    <w:next w:val="Np1"/>
    <w:rsid w:val="00831C8F"/>
    <w:pPr>
      <w:framePr w:wrap="around"/>
    </w:pPr>
  </w:style>
  <w:style w:type="paragraph" w:customStyle="1" w:styleId="Whi">
    <w:name w:val="Whi"/>
    <w:basedOn w:val="Nhi"/>
    <w:next w:val="Np1i"/>
    <w:rsid w:val="00831C8F"/>
    <w:pPr>
      <w:framePr w:wrap="around"/>
    </w:pPr>
  </w:style>
  <w:style w:type="paragraph" w:customStyle="1" w:styleId="WhiteText">
    <w:name w:val="White Text"/>
    <w:basedOn w:val="Normal"/>
    <w:rsid w:val="00831C8F"/>
    <w:rPr>
      <w:color w:val="FFFFFF"/>
    </w:rPr>
  </w:style>
  <w:style w:type="paragraph" w:customStyle="1" w:styleId="Wm">
    <w:name w:val="Wm"/>
    <w:basedOn w:val="Normal"/>
    <w:rsid w:val="00831C8F"/>
    <w:pPr>
      <w:framePr w:hSpace="180" w:vSpace="180" w:wrap="around" w:vAnchor="page" w:hAnchor="page" w:x="3601" w:y="9361"/>
      <w:spacing w:line="240" w:lineRule="auto"/>
    </w:pPr>
  </w:style>
  <w:style w:type="paragraph" w:customStyle="1" w:styleId="Ws">
    <w:name w:val="Ws"/>
    <w:next w:val="Wh"/>
    <w:rsid w:val="00831C8F"/>
    <w:pPr>
      <w:keepNext/>
      <w:keepLines/>
      <w:pBdr>
        <w:bottom w:val="double" w:sz="6" w:space="1" w:color="auto"/>
      </w:pBdr>
      <w:spacing w:line="80" w:lineRule="exact"/>
      <w:ind w:left="20"/>
    </w:pPr>
    <w:rPr>
      <w:color w:val="FFFFFF"/>
      <w:sz w:val="12"/>
    </w:rPr>
  </w:style>
  <w:style w:type="paragraph" w:customStyle="1" w:styleId="Wsi">
    <w:name w:val="Wsi"/>
    <w:basedOn w:val="Ws"/>
    <w:next w:val="Whi"/>
    <w:rsid w:val="00831C8F"/>
    <w:pPr>
      <w:ind w:left="300"/>
    </w:pPr>
  </w:style>
  <w:style w:type="paragraph" w:customStyle="1" w:styleId="ModuleTitle">
    <w:name w:val="ModuleTitle"/>
    <w:basedOn w:val="Normal"/>
    <w:link w:val="ModuleTitleChar"/>
    <w:rsid w:val="00831C8F"/>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831C8F"/>
    <w:pPr>
      <w:spacing w:after="0" w:line="200" w:lineRule="exact"/>
    </w:pPr>
    <w:rPr>
      <w:sz w:val="17"/>
    </w:rPr>
  </w:style>
  <w:style w:type="paragraph" w:customStyle="1" w:styleId="Dn">
    <w:name w:val="Dn"/>
    <w:basedOn w:val="Normal"/>
    <w:rsid w:val="00831C8F"/>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831C8F"/>
    <w:pPr>
      <w:framePr w:hSpace="180" w:vSpace="180" w:wrap="around" w:vAnchor="page" w:hAnchor="page" w:x="577" w:y="9073"/>
    </w:pPr>
    <w:rPr>
      <w:vanish/>
    </w:rPr>
  </w:style>
  <w:style w:type="paragraph" w:customStyle="1" w:styleId="NormalInFrame">
    <w:name w:val="NormalInFrame"/>
    <w:basedOn w:val="Normal"/>
    <w:rsid w:val="00831C8F"/>
    <w:pPr>
      <w:framePr w:hSpace="180" w:vSpace="180" w:wrap="around" w:vAnchor="page" w:hAnchor="page" w:x="577" w:y="9073" w:anchorLock="1"/>
    </w:pPr>
    <w:rPr>
      <w:vanish/>
      <w:color w:val="FF0000"/>
    </w:rPr>
  </w:style>
  <w:style w:type="paragraph" w:customStyle="1" w:styleId="rd">
    <w:name w:val="rd"/>
    <w:basedOn w:val="Normal"/>
    <w:rsid w:val="00831C8F"/>
    <w:pPr>
      <w:spacing w:after="40" w:line="200" w:lineRule="exact"/>
    </w:pPr>
    <w:rPr>
      <w:rFonts w:ascii="Arial Narrow" w:hAnsi="Arial Narrow"/>
      <w:caps/>
      <w:vanish/>
      <w:color w:val="800000"/>
    </w:rPr>
  </w:style>
  <w:style w:type="paragraph" w:customStyle="1" w:styleId="MTOC2">
    <w:name w:val="MTOC 2"/>
    <w:rsid w:val="00831C8F"/>
    <w:pPr>
      <w:framePr w:w="4230" w:h="5617" w:hSpace="187" w:wrap="around" w:vAnchor="page" w:hAnchor="page" w:x="1279" w:y="6769" w:anchorLock="1"/>
      <w:tabs>
        <w:tab w:val="right" w:pos="4230"/>
      </w:tabs>
      <w:spacing w:after="40" w:line="240" w:lineRule="exact"/>
    </w:pPr>
    <w:rPr>
      <w:rFonts w:ascii="Verdana" w:hAnsi="Verdana"/>
      <w:noProof/>
      <w:sz w:val="18"/>
    </w:rPr>
  </w:style>
  <w:style w:type="paragraph" w:customStyle="1" w:styleId="Ih">
    <w:name w:val="Ih"/>
    <w:next w:val="Normal"/>
    <w:rsid w:val="00831C8F"/>
    <w:pPr>
      <w:keepNext/>
      <w:spacing w:line="540" w:lineRule="exact"/>
      <w:ind w:left="-1800"/>
    </w:pPr>
    <w:rPr>
      <w:rFonts w:ascii="Arial Narrow" w:hAnsi="Arial Narrow"/>
      <w:b/>
      <w:sz w:val="40"/>
    </w:rPr>
  </w:style>
  <w:style w:type="paragraph" w:customStyle="1" w:styleId="Prerelease">
    <w:name w:val="Prerelease"/>
    <w:basedOn w:val="Normal"/>
    <w:rsid w:val="00831C8F"/>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831C8F"/>
    <w:pPr>
      <w:ind w:left="1260"/>
    </w:pPr>
  </w:style>
  <w:style w:type="paragraph" w:styleId="TOC8">
    <w:name w:val="toc 8"/>
    <w:basedOn w:val="Normal"/>
    <w:next w:val="Normal"/>
    <w:semiHidden/>
    <w:rsid w:val="00831C8F"/>
    <w:pPr>
      <w:ind w:left="1470"/>
    </w:pPr>
  </w:style>
  <w:style w:type="paragraph" w:styleId="TOC9">
    <w:name w:val="toc 9"/>
    <w:basedOn w:val="Normal"/>
    <w:next w:val="Normal"/>
    <w:semiHidden/>
    <w:rsid w:val="00831C8F"/>
    <w:pPr>
      <w:ind w:left="1680"/>
    </w:pPr>
  </w:style>
  <w:style w:type="paragraph" w:customStyle="1" w:styleId="La0b">
    <w:name w:val="La0b"/>
    <w:basedOn w:val="La0"/>
    <w:rsid w:val="00831C8F"/>
    <w:pPr>
      <w:tabs>
        <w:tab w:val="left" w:pos="302"/>
      </w:tabs>
      <w:ind w:left="302" w:hanging="302"/>
    </w:pPr>
  </w:style>
  <w:style w:type="paragraph" w:customStyle="1" w:styleId="La1b">
    <w:name w:val="La1b"/>
    <w:basedOn w:val="Normal"/>
    <w:rsid w:val="00831C8F"/>
    <w:pPr>
      <w:tabs>
        <w:tab w:val="num" w:pos="605"/>
      </w:tabs>
      <w:spacing w:after="100" w:line="240" w:lineRule="auto"/>
      <w:ind w:left="604" w:hanging="302"/>
    </w:pPr>
    <w:rPr>
      <w:b/>
      <w:bCs/>
    </w:rPr>
  </w:style>
  <w:style w:type="paragraph" w:customStyle="1" w:styleId="La2b">
    <w:name w:val="La2b"/>
    <w:basedOn w:val="Normal"/>
    <w:rsid w:val="00831C8F"/>
    <w:pPr>
      <w:tabs>
        <w:tab w:val="left" w:pos="907"/>
      </w:tabs>
      <w:spacing w:after="100" w:line="240" w:lineRule="auto"/>
      <w:ind w:left="907" w:hanging="302"/>
    </w:pPr>
    <w:rPr>
      <w:b/>
      <w:bCs/>
    </w:rPr>
  </w:style>
  <w:style w:type="paragraph" w:customStyle="1" w:styleId="Latpb">
    <w:name w:val="Latpb"/>
    <w:basedOn w:val="Normal"/>
    <w:rsid w:val="00831C8F"/>
    <w:pPr>
      <w:tabs>
        <w:tab w:val="num" w:pos="1325"/>
      </w:tabs>
      <w:spacing w:after="0" w:line="240" w:lineRule="auto"/>
      <w:ind w:left="1325" w:hanging="360"/>
    </w:pPr>
    <w:rPr>
      <w:b/>
      <w:bCs/>
      <w:sz w:val="19"/>
    </w:rPr>
  </w:style>
  <w:style w:type="paragraph" w:customStyle="1" w:styleId="Latpfb">
    <w:name w:val="Latpfb"/>
    <w:basedOn w:val="Normal"/>
    <w:rsid w:val="00831C8F"/>
    <w:pPr>
      <w:tabs>
        <w:tab w:val="left" w:pos="187"/>
      </w:tabs>
      <w:spacing w:after="0" w:line="240" w:lineRule="auto"/>
    </w:pPr>
    <w:rPr>
      <w:b/>
      <w:bCs/>
      <w:sz w:val="19"/>
    </w:rPr>
  </w:style>
  <w:style w:type="paragraph" w:styleId="BlockText">
    <w:name w:val="Block Text"/>
    <w:basedOn w:val="Normal"/>
    <w:rsid w:val="00831C8F"/>
    <w:pPr>
      <w:spacing w:after="120"/>
      <w:ind w:left="1440" w:right="1440"/>
    </w:pPr>
  </w:style>
  <w:style w:type="paragraph" w:styleId="BodyText2">
    <w:name w:val="Body Text 2"/>
    <w:basedOn w:val="Normal"/>
    <w:rsid w:val="00831C8F"/>
    <w:pPr>
      <w:spacing w:after="120" w:line="480" w:lineRule="auto"/>
    </w:pPr>
  </w:style>
  <w:style w:type="paragraph" w:styleId="BodyText3">
    <w:name w:val="Body Text 3"/>
    <w:basedOn w:val="Normal"/>
    <w:rsid w:val="00831C8F"/>
    <w:pPr>
      <w:spacing w:after="120"/>
    </w:pPr>
    <w:rPr>
      <w:sz w:val="16"/>
      <w:szCs w:val="16"/>
    </w:rPr>
  </w:style>
  <w:style w:type="paragraph" w:styleId="BodyTextFirstIndent">
    <w:name w:val="Body Text First Indent"/>
    <w:basedOn w:val="BodyText"/>
    <w:rsid w:val="00831C8F"/>
    <w:pPr>
      <w:spacing w:after="120"/>
      <w:ind w:firstLine="210"/>
    </w:pPr>
    <w:rPr>
      <w:i w:val="0"/>
      <w:vanish w:val="0"/>
    </w:rPr>
  </w:style>
  <w:style w:type="paragraph" w:styleId="BodyTextIndent">
    <w:name w:val="Body Text Indent"/>
    <w:basedOn w:val="Normal"/>
    <w:rsid w:val="00831C8F"/>
    <w:pPr>
      <w:spacing w:after="120"/>
      <w:ind w:left="360"/>
    </w:pPr>
  </w:style>
  <w:style w:type="paragraph" w:styleId="BodyTextFirstIndent2">
    <w:name w:val="Body Text First Indent 2"/>
    <w:basedOn w:val="BodyTextIndent"/>
    <w:rsid w:val="00831C8F"/>
    <w:pPr>
      <w:ind w:firstLine="210"/>
    </w:pPr>
  </w:style>
  <w:style w:type="paragraph" w:styleId="BodyTextIndent2">
    <w:name w:val="Body Text Indent 2"/>
    <w:basedOn w:val="Normal"/>
    <w:rsid w:val="00831C8F"/>
    <w:pPr>
      <w:spacing w:after="120" w:line="480" w:lineRule="auto"/>
      <w:ind w:left="360"/>
    </w:pPr>
  </w:style>
  <w:style w:type="paragraph" w:styleId="BodyTextIndent3">
    <w:name w:val="Body Text Indent 3"/>
    <w:basedOn w:val="Normal"/>
    <w:rsid w:val="00831C8F"/>
    <w:pPr>
      <w:spacing w:after="120"/>
      <w:ind w:left="360"/>
    </w:pPr>
    <w:rPr>
      <w:sz w:val="16"/>
      <w:szCs w:val="16"/>
    </w:rPr>
  </w:style>
  <w:style w:type="paragraph" w:styleId="Caption">
    <w:name w:val="caption"/>
    <w:basedOn w:val="Normal"/>
    <w:next w:val="Normal"/>
    <w:qFormat/>
    <w:rsid w:val="00831C8F"/>
    <w:pPr>
      <w:spacing w:before="120" w:after="120"/>
    </w:pPr>
    <w:rPr>
      <w:b/>
      <w:bCs/>
      <w:sz w:val="20"/>
    </w:rPr>
  </w:style>
  <w:style w:type="paragraph" w:styleId="Closing">
    <w:name w:val="Closing"/>
    <w:basedOn w:val="Normal"/>
    <w:rsid w:val="00831C8F"/>
    <w:pPr>
      <w:ind w:left="4320"/>
    </w:pPr>
  </w:style>
  <w:style w:type="paragraph" w:styleId="Date">
    <w:name w:val="Date"/>
    <w:basedOn w:val="Normal"/>
    <w:next w:val="Normal"/>
    <w:rsid w:val="00831C8F"/>
  </w:style>
  <w:style w:type="paragraph" w:styleId="E-mailSignature">
    <w:name w:val="E-mail Signature"/>
    <w:basedOn w:val="Normal"/>
    <w:rsid w:val="00831C8F"/>
  </w:style>
  <w:style w:type="paragraph" w:styleId="EndnoteText">
    <w:name w:val="endnote text"/>
    <w:basedOn w:val="Normal"/>
    <w:semiHidden/>
    <w:rsid w:val="00831C8F"/>
    <w:rPr>
      <w:sz w:val="20"/>
    </w:rPr>
  </w:style>
  <w:style w:type="paragraph" w:styleId="EnvelopeAddress">
    <w:name w:val="envelope address"/>
    <w:basedOn w:val="Normal"/>
    <w:rsid w:val="00831C8F"/>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31C8F"/>
    <w:rPr>
      <w:rFonts w:ascii="Arial" w:hAnsi="Arial" w:cs="Arial"/>
      <w:sz w:val="20"/>
    </w:rPr>
  </w:style>
  <w:style w:type="paragraph" w:styleId="HTMLAddress">
    <w:name w:val="HTML Address"/>
    <w:basedOn w:val="Normal"/>
    <w:rsid w:val="00831C8F"/>
    <w:rPr>
      <w:i/>
      <w:iCs/>
    </w:rPr>
  </w:style>
  <w:style w:type="paragraph" w:styleId="HTMLPreformatted">
    <w:name w:val="HTML Preformatted"/>
    <w:basedOn w:val="Normal"/>
    <w:rsid w:val="00831C8F"/>
    <w:rPr>
      <w:rFonts w:ascii="Courier New" w:hAnsi="Courier New" w:cs="Courier New"/>
      <w:sz w:val="20"/>
    </w:rPr>
  </w:style>
  <w:style w:type="paragraph" w:styleId="Index1">
    <w:name w:val="index 1"/>
    <w:basedOn w:val="Normal"/>
    <w:next w:val="Normal"/>
    <w:semiHidden/>
    <w:rsid w:val="00831C8F"/>
    <w:pPr>
      <w:ind w:left="210" w:hanging="210"/>
    </w:pPr>
  </w:style>
  <w:style w:type="paragraph" w:styleId="Index2">
    <w:name w:val="index 2"/>
    <w:basedOn w:val="Normal"/>
    <w:next w:val="Normal"/>
    <w:semiHidden/>
    <w:rsid w:val="00831C8F"/>
    <w:pPr>
      <w:ind w:left="420" w:hanging="210"/>
    </w:pPr>
  </w:style>
  <w:style w:type="paragraph" w:styleId="Index3">
    <w:name w:val="index 3"/>
    <w:basedOn w:val="Normal"/>
    <w:next w:val="Normal"/>
    <w:semiHidden/>
    <w:rsid w:val="00831C8F"/>
    <w:pPr>
      <w:ind w:left="630" w:hanging="210"/>
    </w:pPr>
  </w:style>
  <w:style w:type="paragraph" w:styleId="Index4">
    <w:name w:val="index 4"/>
    <w:basedOn w:val="Normal"/>
    <w:next w:val="Normal"/>
    <w:semiHidden/>
    <w:rsid w:val="00831C8F"/>
    <w:pPr>
      <w:ind w:left="840" w:hanging="210"/>
    </w:pPr>
  </w:style>
  <w:style w:type="paragraph" w:styleId="Index5">
    <w:name w:val="index 5"/>
    <w:basedOn w:val="Normal"/>
    <w:next w:val="Normal"/>
    <w:semiHidden/>
    <w:rsid w:val="00831C8F"/>
    <w:pPr>
      <w:ind w:left="1050" w:hanging="210"/>
    </w:pPr>
  </w:style>
  <w:style w:type="paragraph" w:styleId="Index6">
    <w:name w:val="index 6"/>
    <w:basedOn w:val="Normal"/>
    <w:next w:val="Normal"/>
    <w:semiHidden/>
    <w:rsid w:val="00831C8F"/>
    <w:pPr>
      <w:ind w:left="1260" w:hanging="210"/>
    </w:pPr>
  </w:style>
  <w:style w:type="paragraph" w:styleId="Index7">
    <w:name w:val="index 7"/>
    <w:basedOn w:val="Normal"/>
    <w:next w:val="Normal"/>
    <w:semiHidden/>
    <w:rsid w:val="00831C8F"/>
    <w:pPr>
      <w:ind w:left="1470" w:hanging="210"/>
    </w:pPr>
  </w:style>
  <w:style w:type="paragraph" w:styleId="Index8">
    <w:name w:val="index 8"/>
    <w:basedOn w:val="Normal"/>
    <w:next w:val="Normal"/>
    <w:semiHidden/>
    <w:rsid w:val="00831C8F"/>
    <w:pPr>
      <w:ind w:left="1680" w:hanging="210"/>
    </w:pPr>
  </w:style>
  <w:style w:type="paragraph" w:styleId="Index9">
    <w:name w:val="index 9"/>
    <w:basedOn w:val="Normal"/>
    <w:next w:val="Normal"/>
    <w:semiHidden/>
    <w:rsid w:val="00831C8F"/>
    <w:pPr>
      <w:ind w:left="1890" w:hanging="210"/>
    </w:pPr>
  </w:style>
  <w:style w:type="paragraph" w:styleId="IndexHeading">
    <w:name w:val="index heading"/>
    <w:basedOn w:val="Normal"/>
    <w:next w:val="Index1"/>
    <w:semiHidden/>
    <w:rsid w:val="00831C8F"/>
    <w:rPr>
      <w:rFonts w:ascii="Arial" w:hAnsi="Arial" w:cs="Arial"/>
      <w:b/>
      <w:bCs/>
    </w:rPr>
  </w:style>
  <w:style w:type="paragraph" w:styleId="List">
    <w:name w:val="List"/>
    <w:basedOn w:val="Normal"/>
    <w:rsid w:val="00831C8F"/>
    <w:pPr>
      <w:ind w:left="360" w:hanging="360"/>
    </w:pPr>
  </w:style>
  <w:style w:type="paragraph" w:styleId="List2">
    <w:name w:val="List 2"/>
    <w:basedOn w:val="Normal"/>
    <w:rsid w:val="00831C8F"/>
    <w:pPr>
      <w:ind w:left="720" w:hanging="360"/>
    </w:pPr>
  </w:style>
  <w:style w:type="paragraph" w:styleId="List3">
    <w:name w:val="List 3"/>
    <w:basedOn w:val="Normal"/>
    <w:rsid w:val="00831C8F"/>
    <w:pPr>
      <w:ind w:left="1080" w:hanging="360"/>
    </w:pPr>
  </w:style>
  <w:style w:type="paragraph" w:styleId="List4">
    <w:name w:val="List 4"/>
    <w:basedOn w:val="Normal"/>
    <w:rsid w:val="00831C8F"/>
    <w:pPr>
      <w:ind w:left="1440" w:hanging="360"/>
    </w:pPr>
  </w:style>
  <w:style w:type="paragraph" w:styleId="List5">
    <w:name w:val="List 5"/>
    <w:basedOn w:val="Normal"/>
    <w:rsid w:val="00831C8F"/>
    <w:pPr>
      <w:ind w:left="1800" w:hanging="360"/>
    </w:pPr>
  </w:style>
  <w:style w:type="paragraph" w:styleId="ListBullet">
    <w:name w:val="List Bullet"/>
    <w:basedOn w:val="Normal"/>
    <w:rsid w:val="00831C8F"/>
    <w:pPr>
      <w:tabs>
        <w:tab w:val="num" w:pos="360"/>
      </w:tabs>
      <w:ind w:left="360" w:hanging="360"/>
    </w:pPr>
  </w:style>
  <w:style w:type="paragraph" w:styleId="ListBullet2">
    <w:name w:val="List Bullet 2"/>
    <w:basedOn w:val="Normal"/>
    <w:rsid w:val="00831C8F"/>
    <w:pPr>
      <w:tabs>
        <w:tab w:val="num" w:pos="720"/>
      </w:tabs>
      <w:ind w:left="720" w:hanging="360"/>
    </w:pPr>
  </w:style>
  <w:style w:type="paragraph" w:styleId="ListBullet3">
    <w:name w:val="List Bullet 3"/>
    <w:basedOn w:val="Normal"/>
    <w:rsid w:val="00831C8F"/>
    <w:pPr>
      <w:tabs>
        <w:tab w:val="num" w:pos="1080"/>
      </w:tabs>
      <w:ind w:left="1080" w:hanging="360"/>
    </w:pPr>
  </w:style>
  <w:style w:type="paragraph" w:styleId="ListBullet4">
    <w:name w:val="List Bullet 4"/>
    <w:basedOn w:val="Normal"/>
    <w:rsid w:val="00831C8F"/>
    <w:pPr>
      <w:tabs>
        <w:tab w:val="num" w:pos="1440"/>
      </w:tabs>
      <w:ind w:left="1440" w:hanging="360"/>
    </w:pPr>
  </w:style>
  <w:style w:type="paragraph" w:styleId="ListBullet5">
    <w:name w:val="List Bullet 5"/>
    <w:basedOn w:val="Normal"/>
    <w:rsid w:val="00831C8F"/>
    <w:pPr>
      <w:tabs>
        <w:tab w:val="num" w:pos="1800"/>
      </w:tabs>
      <w:ind w:left="1800" w:hanging="360"/>
    </w:pPr>
  </w:style>
  <w:style w:type="paragraph" w:styleId="ListContinue">
    <w:name w:val="List Continue"/>
    <w:basedOn w:val="Normal"/>
    <w:rsid w:val="00831C8F"/>
    <w:pPr>
      <w:spacing w:after="120"/>
      <w:ind w:left="360"/>
    </w:pPr>
  </w:style>
  <w:style w:type="paragraph" w:styleId="ListContinue2">
    <w:name w:val="List Continue 2"/>
    <w:basedOn w:val="Normal"/>
    <w:rsid w:val="00831C8F"/>
    <w:pPr>
      <w:spacing w:after="120"/>
      <w:ind w:left="720"/>
    </w:pPr>
  </w:style>
  <w:style w:type="paragraph" w:styleId="ListContinue3">
    <w:name w:val="List Continue 3"/>
    <w:basedOn w:val="Normal"/>
    <w:rsid w:val="00831C8F"/>
    <w:pPr>
      <w:spacing w:after="120"/>
      <w:ind w:left="1080"/>
    </w:pPr>
  </w:style>
  <w:style w:type="paragraph" w:styleId="ListContinue4">
    <w:name w:val="List Continue 4"/>
    <w:basedOn w:val="Normal"/>
    <w:rsid w:val="00831C8F"/>
    <w:pPr>
      <w:spacing w:after="120"/>
      <w:ind w:left="1440"/>
    </w:pPr>
  </w:style>
  <w:style w:type="paragraph" w:styleId="ListContinue5">
    <w:name w:val="List Continue 5"/>
    <w:basedOn w:val="Normal"/>
    <w:rsid w:val="00831C8F"/>
    <w:pPr>
      <w:spacing w:after="120"/>
      <w:ind w:left="1800"/>
    </w:pPr>
  </w:style>
  <w:style w:type="paragraph" w:styleId="ListNumber">
    <w:name w:val="List Number"/>
    <w:basedOn w:val="Normal"/>
    <w:rsid w:val="00831C8F"/>
    <w:pPr>
      <w:tabs>
        <w:tab w:val="num" w:pos="360"/>
      </w:tabs>
      <w:ind w:left="360" w:hanging="360"/>
    </w:pPr>
  </w:style>
  <w:style w:type="paragraph" w:styleId="ListNumber2">
    <w:name w:val="List Number 2"/>
    <w:basedOn w:val="Normal"/>
    <w:rsid w:val="00831C8F"/>
    <w:pPr>
      <w:tabs>
        <w:tab w:val="num" w:pos="720"/>
      </w:tabs>
      <w:ind w:left="720" w:hanging="360"/>
    </w:pPr>
  </w:style>
  <w:style w:type="paragraph" w:styleId="ListNumber3">
    <w:name w:val="List Number 3"/>
    <w:basedOn w:val="Normal"/>
    <w:rsid w:val="00831C8F"/>
    <w:pPr>
      <w:tabs>
        <w:tab w:val="num" w:pos="1080"/>
      </w:tabs>
      <w:ind w:left="300" w:hanging="300"/>
    </w:pPr>
  </w:style>
  <w:style w:type="paragraph" w:styleId="ListNumber4">
    <w:name w:val="List Number 4"/>
    <w:basedOn w:val="Normal"/>
    <w:rsid w:val="00831C8F"/>
    <w:pPr>
      <w:tabs>
        <w:tab w:val="num" w:pos="1440"/>
      </w:tabs>
      <w:ind w:left="1440" w:hanging="360"/>
    </w:pPr>
  </w:style>
  <w:style w:type="paragraph" w:styleId="ListNumber5">
    <w:name w:val="List Number 5"/>
    <w:basedOn w:val="Normal"/>
    <w:rsid w:val="00831C8F"/>
    <w:pPr>
      <w:tabs>
        <w:tab w:val="num" w:pos="1800"/>
      </w:tabs>
      <w:ind w:left="1800" w:hanging="360"/>
    </w:pPr>
  </w:style>
  <w:style w:type="paragraph" w:styleId="MacroText">
    <w:name w:val="macro"/>
    <w:semiHidden/>
    <w:rsid w:val="00831C8F"/>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rPr>
  </w:style>
  <w:style w:type="paragraph" w:styleId="MessageHeader">
    <w:name w:val="Message Header"/>
    <w:basedOn w:val="Normal"/>
    <w:rsid w:val="00831C8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831C8F"/>
    <w:rPr>
      <w:sz w:val="24"/>
      <w:szCs w:val="24"/>
    </w:rPr>
  </w:style>
  <w:style w:type="paragraph" w:styleId="NoteHeading">
    <w:name w:val="Note Heading"/>
    <w:basedOn w:val="Normal"/>
    <w:next w:val="Normal"/>
    <w:rsid w:val="00831C8F"/>
  </w:style>
  <w:style w:type="paragraph" w:styleId="PlainText">
    <w:name w:val="Plain Text"/>
    <w:basedOn w:val="Normal"/>
    <w:rsid w:val="00831C8F"/>
    <w:rPr>
      <w:rFonts w:ascii="Courier New" w:hAnsi="Courier New" w:cs="Courier New"/>
      <w:sz w:val="20"/>
    </w:rPr>
  </w:style>
  <w:style w:type="paragraph" w:styleId="Salutation">
    <w:name w:val="Salutation"/>
    <w:basedOn w:val="Normal"/>
    <w:next w:val="Normal"/>
    <w:rsid w:val="00831C8F"/>
  </w:style>
  <w:style w:type="paragraph" w:styleId="Signature">
    <w:name w:val="Signature"/>
    <w:basedOn w:val="Normal"/>
    <w:rsid w:val="00831C8F"/>
    <w:pPr>
      <w:ind w:left="4320"/>
    </w:pPr>
  </w:style>
  <w:style w:type="paragraph" w:styleId="Subtitle">
    <w:name w:val="Subtitle"/>
    <w:basedOn w:val="Normal"/>
    <w:qFormat/>
    <w:rsid w:val="00831C8F"/>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31C8F"/>
    <w:pPr>
      <w:ind w:left="210" w:hanging="210"/>
    </w:pPr>
  </w:style>
  <w:style w:type="paragraph" w:styleId="TableofFigures">
    <w:name w:val="table of figures"/>
    <w:basedOn w:val="Normal"/>
    <w:next w:val="Normal"/>
    <w:semiHidden/>
    <w:rsid w:val="00831C8F"/>
    <w:pPr>
      <w:ind w:left="420" w:hanging="420"/>
    </w:pPr>
  </w:style>
  <w:style w:type="paragraph" w:styleId="Title">
    <w:name w:val="Title"/>
    <w:basedOn w:val="Normal"/>
    <w:qFormat/>
    <w:rsid w:val="00831C8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31C8F"/>
    <w:pPr>
      <w:spacing w:before="120"/>
    </w:pPr>
    <w:rPr>
      <w:rFonts w:ascii="Arial" w:hAnsi="Arial" w:cs="Arial"/>
      <w:b/>
      <w:bCs/>
      <w:sz w:val="24"/>
      <w:szCs w:val="24"/>
    </w:rPr>
  </w:style>
  <w:style w:type="paragraph" w:customStyle="1" w:styleId="Lab2h1">
    <w:name w:val="Lab2_h1"/>
    <w:next w:val="Lab2norm"/>
    <w:rsid w:val="00831C8F"/>
    <w:pPr>
      <w:tabs>
        <w:tab w:val="left" w:pos="-638"/>
        <w:tab w:val="left" w:pos="6752"/>
      </w:tabs>
      <w:spacing w:after="100" w:afterAutospacing="1"/>
      <w:ind w:left="-1890"/>
    </w:pPr>
    <w:rPr>
      <w:rFonts w:ascii="Arial Narrow" w:hAnsi="Arial Narrow"/>
      <w:b/>
      <w:bCs/>
      <w:sz w:val="34"/>
    </w:rPr>
  </w:style>
  <w:style w:type="paragraph" w:customStyle="1" w:styleId="Lab2norm">
    <w:name w:val="Lab2_norm"/>
    <w:basedOn w:val="Tp"/>
    <w:rsid w:val="00831C8F"/>
    <w:pPr>
      <w:tabs>
        <w:tab w:val="clear" w:pos="540"/>
        <w:tab w:val="left" w:pos="-638"/>
        <w:tab w:val="left" w:pos="6752"/>
      </w:tabs>
      <w:spacing w:before="0" w:after="160"/>
      <w:ind w:left="-1886" w:right="216"/>
    </w:pPr>
    <w:rPr>
      <w:sz w:val="21"/>
    </w:rPr>
  </w:style>
  <w:style w:type="paragraph" w:customStyle="1" w:styleId="Lab2h2">
    <w:name w:val="Lab2_h2"/>
    <w:basedOn w:val="Tp"/>
    <w:next w:val="Lab2norm"/>
    <w:rsid w:val="00831C8F"/>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831C8F"/>
    <w:pPr>
      <w:tabs>
        <w:tab w:val="left" w:pos="1008"/>
      </w:tabs>
      <w:spacing w:after="60"/>
      <w:ind w:left="693" w:hanging="630"/>
    </w:pPr>
    <w:rPr>
      <w:sz w:val="19"/>
    </w:rPr>
  </w:style>
  <w:style w:type="paragraph" w:customStyle="1" w:styleId="Lab2iconQ">
    <w:name w:val="Lab2_icon_Q"/>
    <w:basedOn w:val="Lab2iconH"/>
    <w:next w:val="Lab2iconAnswer"/>
    <w:rsid w:val="00831C8F"/>
  </w:style>
  <w:style w:type="paragraph" w:customStyle="1" w:styleId="Lab2iconAnswer">
    <w:name w:val="Lab2_icon_Answer"/>
    <w:basedOn w:val="Lab2iconQ"/>
    <w:rsid w:val="00831C8F"/>
    <w:pPr>
      <w:ind w:firstLine="0"/>
    </w:pPr>
    <w:rPr>
      <w:b/>
      <w:bCs/>
    </w:rPr>
  </w:style>
  <w:style w:type="paragraph" w:customStyle="1" w:styleId="Lab2iconFillin">
    <w:name w:val="Lab2_icon_Fillin"/>
    <w:basedOn w:val="Lab2iconAnswer"/>
    <w:rsid w:val="00831C8F"/>
    <w:pPr>
      <w:pBdr>
        <w:bottom w:val="single" w:sz="8" w:space="1" w:color="auto"/>
        <w:between w:val="single" w:sz="8" w:space="1" w:color="auto"/>
      </w:pBdr>
      <w:ind w:left="691" w:right="144"/>
    </w:pPr>
  </w:style>
  <w:style w:type="paragraph" w:customStyle="1" w:styleId="Lab2iconI">
    <w:name w:val="Lab2_icon_I"/>
    <w:basedOn w:val="Normal"/>
    <w:rsid w:val="00831C8F"/>
    <w:pPr>
      <w:tabs>
        <w:tab w:val="left" w:pos="1008"/>
      </w:tabs>
      <w:spacing w:after="60"/>
      <w:ind w:left="692" w:right="432" w:hanging="634"/>
    </w:pPr>
    <w:rPr>
      <w:sz w:val="19"/>
    </w:rPr>
  </w:style>
  <w:style w:type="paragraph" w:customStyle="1" w:styleId="Lab2iconIW">
    <w:name w:val="Lab2_icon_I_W"/>
    <w:basedOn w:val="Lab2iconI"/>
    <w:rsid w:val="00831C8F"/>
    <w:pPr>
      <w:tabs>
        <w:tab w:val="clear" w:pos="1008"/>
      </w:tabs>
      <w:ind w:left="-882" w:firstLine="0"/>
    </w:pPr>
    <w:rPr>
      <w:rFonts w:ascii="Times New Roman Bold" w:hAnsi="Times New Roman Bold"/>
    </w:rPr>
  </w:style>
  <w:style w:type="paragraph" w:customStyle="1" w:styleId="Lab2iconN">
    <w:name w:val="Lab2_icon_N"/>
    <w:basedOn w:val="Normal"/>
    <w:rsid w:val="00831C8F"/>
    <w:pPr>
      <w:tabs>
        <w:tab w:val="left" w:pos="1008"/>
      </w:tabs>
      <w:spacing w:after="60"/>
      <w:ind w:left="693" w:hanging="630"/>
    </w:pPr>
    <w:rPr>
      <w:sz w:val="19"/>
    </w:rPr>
  </w:style>
  <w:style w:type="paragraph" w:customStyle="1" w:styleId="Lab2tablestart">
    <w:name w:val="Lab2_table_start"/>
    <w:basedOn w:val="Tes"/>
    <w:rsid w:val="00831C8F"/>
    <w:pPr>
      <w:pBdr>
        <w:bottom w:val="single" w:sz="8" w:space="1" w:color="auto"/>
      </w:pBdr>
      <w:ind w:left="-1890" w:right="-372"/>
    </w:pPr>
  </w:style>
  <w:style w:type="paragraph" w:customStyle="1" w:styleId="Lab2View">
    <w:name w:val="Lab2_View"/>
    <w:basedOn w:val="Lab2iconH"/>
    <w:rsid w:val="00831C8F"/>
    <w:pPr>
      <w:ind w:left="936" w:right="144" w:firstLine="0"/>
    </w:pPr>
    <w:rPr>
      <w:i/>
      <w:iCs/>
    </w:rPr>
  </w:style>
  <w:style w:type="paragraph" w:customStyle="1" w:styleId="Labnorm">
    <w:name w:val="Lab_norm"/>
    <w:basedOn w:val="Tp"/>
    <w:rsid w:val="00831C8F"/>
    <w:pPr>
      <w:tabs>
        <w:tab w:val="clear" w:pos="540"/>
        <w:tab w:val="left" w:pos="-638"/>
        <w:tab w:val="left" w:pos="6752"/>
      </w:tabs>
      <w:spacing w:before="100"/>
      <w:ind w:left="-1890" w:right="216"/>
    </w:pPr>
    <w:rPr>
      <w:sz w:val="21"/>
    </w:rPr>
  </w:style>
  <w:style w:type="paragraph" w:customStyle="1" w:styleId="Pb">
    <w:name w:val="Pb"/>
    <w:next w:val="Normal"/>
    <w:rsid w:val="00831C8F"/>
    <w:pPr>
      <w:keepNext/>
      <w:pageBreakBefore/>
      <w:framePr w:hSpace="180" w:wrap="around" w:vAnchor="text" w:hAnchor="page" w:y="1"/>
      <w:spacing w:line="80" w:lineRule="exact"/>
      <w:ind w:left="-280"/>
    </w:pPr>
    <w:rPr>
      <w:sz w:val="12"/>
    </w:rPr>
  </w:style>
  <w:style w:type="paragraph" w:customStyle="1" w:styleId="Lab2thf">
    <w:name w:val="Lab2_thf"/>
    <w:basedOn w:val="Normal"/>
    <w:rsid w:val="00831C8F"/>
    <w:pPr>
      <w:keepNext/>
      <w:keepLines/>
      <w:spacing w:before="220" w:after="140" w:line="220" w:lineRule="exact"/>
      <w:ind w:left="187"/>
    </w:pPr>
    <w:rPr>
      <w:rFonts w:ascii="Arial" w:hAnsi="Arial" w:cs="Arial"/>
      <w:b/>
      <w:bCs/>
      <w:sz w:val="19"/>
    </w:rPr>
  </w:style>
  <w:style w:type="paragraph" w:customStyle="1" w:styleId="Lab2th">
    <w:name w:val="Lab2_th"/>
    <w:basedOn w:val="Lab2thf"/>
    <w:rsid w:val="00831C8F"/>
  </w:style>
  <w:style w:type="paragraph" w:customStyle="1" w:styleId="Lab2Tpl">
    <w:name w:val="Lab2_Tpl"/>
    <w:basedOn w:val="Normal"/>
    <w:rsid w:val="00831C8F"/>
    <w:pPr>
      <w:numPr>
        <w:numId w:val="4"/>
      </w:numPr>
      <w:spacing w:before="20" w:after="60"/>
      <w:ind w:right="144"/>
    </w:pPr>
    <w:rPr>
      <w:sz w:val="19"/>
    </w:rPr>
  </w:style>
  <w:style w:type="paragraph" w:customStyle="1" w:styleId="Lab2Tpn">
    <w:name w:val="Lab2_Tpn"/>
    <w:basedOn w:val="Tp"/>
    <w:rsid w:val="00831C8F"/>
    <w:pPr>
      <w:tabs>
        <w:tab w:val="clear" w:pos="540"/>
        <w:tab w:val="left" w:pos="533"/>
      </w:tabs>
      <w:ind w:left="533" w:right="144" w:hanging="317"/>
    </w:pPr>
  </w:style>
  <w:style w:type="paragraph" w:customStyle="1" w:styleId="Lab2Lb1">
    <w:name w:val="Lab2_Lb1"/>
    <w:basedOn w:val="Lb1"/>
    <w:rsid w:val="00831C8F"/>
    <w:pPr>
      <w:tabs>
        <w:tab w:val="clear" w:pos="300"/>
        <w:tab w:val="clear" w:pos="360"/>
        <w:tab w:val="left" w:pos="-1570"/>
      </w:tabs>
      <w:ind w:left="-1586"/>
    </w:pPr>
  </w:style>
  <w:style w:type="paragraph" w:customStyle="1" w:styleId="Lab2Lb2">
    <w:name w:val="Lab2_Lb2"/>
    <w:basedOn w:val="Lab2Lb1"/>
    <w:rsid w:val="00831C8F"/>
    <w:pPr>
      <w:tabs>
        <w:tab w:val="clear" w:pos="-1570"/>
        <w:tab w:val="left" w:pos="-1282"/>
      </w:tabs>
      <w:ind w:left="-1282" w:hanging="302"/>
    </w:pPr>
  </w:style>
  <w:style w:type="paragraph" w:customStyle="1" w:styleId="La0ART">
    <w:name w:val="La0_ART"/>
    <w:basedOn w:val="La0"/>
    <w:rsid w:val="00831C8F"/>
    <w:pPr>
      <w:spacing w:before="80" w:after="240" w:line="240" w:lineRule="auto"/>
    </w:pPr>
  </w:style>
  <w:style w:type="paragraph" w:customStyle="1" w:styleId="Lab2AnswerArt">
    <w:name w:val="Lab2_Answer_Art"/>
    <w:basedOn w:val="Art"/>
    <w:rsid w:val="00831C8F"/>
    <w:pPr>
      <w:ind w:left="691" w:right="144"/>
    </w:pPr>
  </w:style>
  <w:style w:type="paragraph" w:customStyle="1" w:styleId="La1ART">
    <w:name w:val="La1_ART"/>
    <w:basedOn w:val="La1"/>
    <w:rsid w:val="00831C8F"/>
    <w:pPr>
      <w:spacing w:before="80" w:after="240" w:line="240" w:lineRule="auto"/>
      <w:ind w:left="302"/>
    </w:pPr>
  </w:style>
  <w:style w:type="paragraph" w:customStyle="1" w:styleId="La2ART">
    <w:name w:val="La2_ART"/>
    <w:basedOn w:val="La2"/>
    <w:rsid w:val="00831C8F"/>
    <w:pPr>
      <w:spacing w:before="80" w:after="240" w:line="240" w:lineRule="auto"/>
      <w:ind w:left="605"/>
    </w:pPr>
  </w:style>
  <w:style w:type="paragraph" w:customStyle="1" w:styleId="LogoMod">
    <w:name w:val="Logo_Mod"/>
    <w:basedOn w:val="Normal"/>
    <w:rsid w:val="00831C8F"/>
    <w:pPr>
      <w:framePr w:w="4626" w:h="1726" w:hRule="exact" w:hSpace="187" w:wrap="around" w:vAnchor="page" w:hAnchor="page" w:x="849" w:y="721" w:anchorLock="1"/>
      <w:spacing w:line="240" w:lineRule="atLeast"/>
    </w:pPr>
  </w:style>
  <w:style w:type="paragraph" w:customStyle="1" w:styleId="Lab2Tp">
    <w:name w:val="Lab2_Tp"/>
    <w:basedOn w:val="Lab2Tpn"/>
    <w:rsid w:val="00831C8F"/>
    <w:pPr>
      <w:tabs>
        <w:tab w:val="clear" w:pos="533"/>
        <w:tab w:val="left" w:pos="547"/>
      </w:tabs>
      <w:ind w:left="187" w:firstLine="0"/>
    </w:pPr>
  </w:style>
  <w:style w:type="paragraph" w:customStyle="1" w:styleId="ArtL2">
    <w:name w:val="ArtL2"/>
    <w:basedOn w:val="Lp2"/>
    <w:rsid w:val="00831C8F"/>
    <w:pPr>
      <w:spacing w:line="240" w:lineRule="auto"/>
      <w:ind w:left="605"/>
    </w:pPr>
  </w:style>
  <w:style w:type="paragraph" w:customStyle="1" w:styleId="Lab2tpb">
    <w:name w:val="Lab2_tpb"/>
    <w:basedOn w:val="Lab2Tp"/>
    <w:rsid w:val="00831C8F"/>
    <w:pPr>
      <w:tabs>
        <w:tab w:val="clear" w:pos="547"/>
        <w:tab w:val="left" w:pos="835"/>
      </w:tabs>
      <w:ind w:left="835" w:hanging="302"/>
    </w:pPr>
  </w:style>
  <w:style w:type="paragraph" w:customStyle="1" w:styleId="Lab2iconAnswerEx0">
    <w:name w:val="Lab2_icon_AnswerEx0"/>
    <w:rsid w:val="00831C8F"/>
    <w:pPr>
      <w:spacing w:before="20" w:after="60" w:line="240" w:lineRule="exact"/>
      <w:ind w:left="706" w:right="144"/>
    </w:pPr>
    <w:rPr>
      <w:rFonts w:ascii="Lucida Sans Typewriter" w:hAnsi="Lucida Sans Typewriter"/>
      <w:b/>
      <w:bCs/>
      <w:sz w:val="18"/>
      <w:szCs w:val="18"/>
    </w:rPr>
  </w:style>
  <w:style w:type="paragraph" w:customStyle="1" w:styleId="LogoBook">
    <w:name w:val="Logo_Book"/>
    <w:basedOn w:val="LogoMod"/>
    <w:rsid w:val="00831C8F"/>
    <w:pPr>
      <w:framePr w:w="0" w:hRule="auto" w:wrap="around" w:x="2017" w:y="1513"/>
    </w:pPr>
  </w:style>
  <w:style w:type="paragraph" w:customStyle="1" w:styleId="Lab2iconAnswerEx1">
    <w:name w:val="Lab2_icon_AnswerEx1"/>
    <w:basedOn w:val="Lab2iconAnswerEx0"/>
    <w:rsid w:val="00831C8F"/>
    <w:pPr>
      <w:ind w:left="1037"/>
    </w:pPr>
  </w:style>
  <w:style w:type="paragraph" w:customStyle="1" w:styleId="Lab2iconAnswerLn1">
    <w:name w:val="Lab2_icon_AnswerLn1"/>
    <w:basedOn w:val="Lab2iconAnswer"/>
    <w:rsid w:val="00831C8F"/>
    <w:pPr>
      <w:tabs>
        <w:tab w:val="num" w:pos="1246"/>
        <w:tab w:val="left" w:pos="1426"/>
      </w:tabs>
      <w:spacing w:before="20"/>
      <w:ind w:left="1023" w:hanging="317"/>
    </w:pPr>
  </w:style>
  <w:style w:type="paragraph" w:customStyle="1" w:styleId="Lab2iconAnswerTpb">
    <w:name w:val="Lab2_icon_AnswerTpb"/>
    <w:basedOn w:val="Lab2iconAnswer"/>
    <w:rsid w:val="00831C8F"/>
    <w:pPr>
      <w:tabs>
        <w:tab w:val="num" w:pos="1051"/>
      </w:tabs>
      <w:spacing w:before="20"/>
      <w:ind w:left="1023" w:right="144" w:hanging="317"/>
    </w:pPr>
  </w:style>
  <w:style w:type="paragraph" w:customStyle="1" w:styleId="Lab2tpb1">
    <w:name w:val="Lab2_tpb1"/>
    <w:basedOn w:val="Lab2Tp"/>
    <w:rsid w:val="00831C8F"/>
    <w:pPr>
      <w:tabs>
        <w:tab w:val="num" w:pos="576"/>
        <w:tab w:val="left" w:pos="936"/>
      </w:tabs>
      <w:ind w:left="518" w:hanging="302"/>
    </w:pPr>
  </w:style>
  <w:style w:type="paragraph" w:customStyle="1" w:styleId="Lab2TpEx1">
    <w:name w:val="Lab2_TpEx1"/>
    <w:rsid w:val="00831C8F"/>
    <w:pPr>
      <w:spacing w:before="20" w:after="60" w:line="240" w:lineRule="exact"/>
      <w:ind w:left="533" w:right="144"/>
    </w:pPr>
    <w:rPr>
      <w:rFonts w:ascii="Lucida Sans Typewriter" w:hAnsi="Lucida Sans Typewriter"/>
      <w:sz w:val="18"/>
      <w:szCs w:val="18"/>
    </w:rPr>
  </w:style>
  <w:style w:type="paragraph" w:styleId="BalloonText">
    <w:name w:val="Balloon Text"/>
    <w:basedOn w:val="Normal"/>
    <w:semiHidden/>
    <w:rsid w:val="00831C8F"/>
    <w:rPr>
      <w:rFonts w:ascii="Tahoma" w:hAnsi="Tahoma" w:cs="Tahoma"/>
      <w:sz w:val="16"/>
      <w:szCs w:val="16"/>
    </w:rPr>
  </w:style>
  <w:style w:type="paragraph" w:customStyle="1" w:styleId="WMRule">
    <w:name w:val="WMRule"/>
    <w:basedOn w:val="Normal"/>
    <w:next w:val="Normal"/>
    <w:rsid w:val="00831C8F"/>
    <w:pPr>
      <w:ind w:left="-2275"/>
    </w:pPr>
    <w:rPr>
      <w:rFonts w:ascii="Times New Roman Bold" w:hAnsi="Times New Roman Bold"/>
      <w:b/>
      <w:smallCaps/>
      <w:szCs w:val="21"/>
    </w:rPr>
  </w:style>
  <w:style w:type="paragraph" w:customStyle="1" w:styleId="ExSpacer">
    <w:name w:val="ExSpacer"/>
    <w:next w:val="Ln1"/>
    <w:rsid w:val="00831C8F"/>
    <w:pPr>
      <w:keepLines/>
      <w:spacing w:line="240" w:lineRule="exact"/>
      <w:jc w:val="right"/>
    </w:pPr>
    <w:rPr>
      <w:rFonts w:ascii="Lucida Sans Typewriter" w:hAnsi="Lucida Sans Typewriter"/>
      <w:sz w:val="18"/>
    </w:rPr>
  </w:style>
  <w:style w:type="character" w:customStyle="1" w:styleId="ModuleTitleChar">
    <w:name w:val="ModuleTitle Char"/>
    <w:link w:val="ModuleTitle"/>
    <w:rsid w:val="00B154D6"/>
    <w:rPr>
      <w:rFonts w:ascii="Arial" w:hAnsi="Arial"/>
      <w:sz w:val="60"/>
      <w:lang w:val="en-US" w:eastAsia="en-US" w:bidi="ar-SA"/>
    </w:rPr>
  </w:style>
  <w:style w:type="paragraph" w:customStyle="1" w:styleId="Slide">
    <w:name w:val="Slide"/>
    <w:next w:val="Normal"/>
    <w:rsid w:val="004E60A4"/>
    <w:pPr>
      <w:tabs>
        <w:tab w:val="left" w:pos="0"/>
        <w:tab w:val="left" w:pos="300"/>
      </w:tabs>
    </w:pPr>
    <w:rPr>
      <w:b/>
      <w:color w:val="FF0000"/>
      <w:sz w:val="21"/>
    </w:rPr>
  </w:style>
  <w:style w:type="paragraph" w:customStyle="1" w:styleId="Bullets">
    <w:name w:val="Bullets"/>
    <w:basedOn w:val="Normal"/>
    <w:link w:val="BulletsChar"/>
    <w:autoRedefine/>
    <w:rsid w:val="004E60A4"/>
    <w:pPr>
      <w:numPr>
        <w:numId w:val="2"/>
      </w:numPr>
      <w:tabs>
        <w:tab w:val="clear" w:pos="720"/>
        <w:tab w:val="left" w:pos="288"/>
      </w:tabs>
      <w:spacing w:after="60" w:line="240" w:lineRule="auto"/>
      <w:ind w:left="288" w:hanging="288"/>
    </w:pPr>
    <w:rPr>
      <w:rFonts w:ascii="Verdana" w:hAnsi="Verdana"/>
      <w:szCs w:val="21"/>
    </w:rPr>
  </w:style>
  <w:style w:type="paragraph" w:customStyle="1" w:styleId="MarginHeading">
    <w:name w:val="Margin Heading"/>
    <w:next w:val="Normal"/>
    <w:link w:val="MarginHeadingChar"/>
    <w:rsid w:val="004E60A4"/>
    <w:pPr>
      <w:framePr w:w="2040" w:hSpace="240" w:vSpace="240" w:wrap="around" w:vAnchor="text" w:hAnchor="page" w:y="2"/>
      <w:spacing w:line="220" w:lineRule="exact"/>
    </w:pPr>
    <w:rPr>
      <w:rFonts w:ascii="Arial Narrow" w:hAnsi="Arial Narrow"/>
      <w:b/>
      <w:sz w:val="21"/>
    </w:rPr>
  </w:style>
  <w:style w:type="character" w:customStyle="1" w:styleId="RuleChar">
    <w:name w:val="Rule Char"/>
    <w:link w:val="Rule"/>
    <w:rsid w:val="004E60A4"/>
    <w:rPr>
      <w:color w:val="FFFFFF"/>
      <w:sz w:val="8"/>
      <w:lang w:val="en-US" w:eastAsia="en-US" w:bidi="ar-SA"/>
    </w:rPr>
  </w:style>
  <w:style w:type="character" w:customStyle="1" w:styleId="MarginHeadingChar">
    <w:name w:val="Margin Heading Char"/>
    <w:link w:val="MarginHeading"/>
    <w:rsid w:val="004E60A4"/>
    <w:rPr>
      <w:rFonts w:ascii="Arial Narrow" w:hAnsi="Arial Narrow"/>
      <w:b/>
      <w:sz w:val="21"/>
      <w:lang w:val="en-US" w:eastAsia="en-US" w:bidi="ar-SA"/>
    </w:rPr>
  </w:style>
  <w:style w:type="character" w:customStyle="1" w:styleId="BulletsChar">
    <w:name w:val="Bullets Char"/>
    <w:link w:val="Bullets"/>
    <w:rsid w:val="004E60A4"/>
    <w:rPr>
      <w:rFonts w:ascii="Verdana" w:hAnsi="Verdana"/>
      <w:sz w:val="21"/>
      <w:szCs w:val="21"/>
      <w:lang w:val="en-US" w:eastAsia="en-US"/>
    </w:rPr>
  </w:style>
  <w:style w:type="character" w:customStyle="1" w:styleId="Bold">
    <w:name w:val="Bold"/>
    <w:aliases w:val="b"/>
    <w:rsid w:val="004E60A4"/>
    <w:rPr>
      <w:rFonts w:ascii="Verdana" w:hAnsi="Verdana"/>
      <w:b/>
      <w:lang w:val="en-US" w:eastAsia="en-US" w:bidi="ar-SA"/>
    </w:rPr>
  </w:style>
  <w:style w:type="character" w:customStyle="1" w:styleId="Lab2ViewChar">
    <w:name w:val="Lab2_View Char"/>
    <w:rsid w:val="004E60A4"/>
    <w:rPr>
      <w:rFonts w:ascii="Verdana" w:hAnsi="Verdana"/>
      <w:i/>
      <w:iCs/>
      <w:sz w:val="19"/>
      <w:lang w:val="en-US" w:eastAsia="en-US" w:bidi="ar-SA"/>
    </w:rPr>
  </w:style>
  <w:style w:type="paragraph" w:customStyle="1" w:styleId="Label">
    <w:name w:val="Label"/>
    <w:aliases w:val="l"/>
    <w:basedOn w:val="Normal"/>
    <w:next w:val="Normal"/>
    <w:rsid w:val="004E60A4"/>
    <w:pPr>
      <w:spacing w:before="60" w:after="60" w:line="260" w:lineRule="exact"/>
    </w:pPr>
    <w:rPr>
      <w:rFonts w:ascii="Verdana" w:hAnsi="Verdana"/>
      <w:b/>
      <w:color w:val="000000"/>
      <w:sz w:val="20"/>
    </w:rPr>
  </w:style>
  <w:style w:type="paragraph" w:customStyle="1" w:styleId="Note">
    <w:name w:val="Note"/>
    <w:basedOn w:val="Lab2View"/>
    <w:rsid w:val="00481809"/>
    <w:pPr>
      <w:shd w:val="clear" w:color="auto" w:fill="E0E0E0"/>
      <w:tabs>
        <w:tab w:val="clear" w:pos="1008"/>
        <w:tab w:val="left" w:pos="619"/>
      </w:tabs>
      <w:ind w:left="619" w:right="418"/>
    </w:pPr>
    <w:rPr>
      <w:szCs w:val="19"/>
    </w:rPr>
  </w:style>
  <w:style w:type="paragraph" w:styleId="CommentSubject">
    <w:name w:val="annotation subject"/>
    <w:basedOn w:val="CommentText"/>
    <w:next w:val="CommentText"/>
    <w:semiHidden/>
    <w:rsid w:val="00261902"/>
    <w:pPr>
      <w:spacing w:after="160"/>
    </w:pPr>
    <w:rPr>
      <w:b/>
      <w:bCs/>
      <w:color w:val="auto"/>
      <w:sz w:val="20"/>
    </w:rPr>
  </w:style>
  <w:style w:type="paragraph" w:customStyle="1" w:styleId="DefaultParagraphFontParaChar">
    <w:name w:val="Default Paragraph Font Para Char"/>
    <w:basedOn w:val="Normal"/>
    <w:rsid w:val="008700E2"/>
    <w:rPr>
      <w:rFonts w:ascii="Verdana" w:hAnsi="Verdana"/>
    </w:rPr>
  </w:style>
  <w:style w:type="paragraph" w:customStyle="1" w:styleId="Char">
    <w:name w:val="Char"/>
    <w:basedOn w:val="Normal"/>
    <w:rsid w:val="00BE7427"/>
    <w:rPr>
      <w:rFonts w:ascii="Verdana" w:hAnsi="Verdana"/>
    </w:rPr>
  </w:style>
  <w:style w:type="character" w:styleId="PlaceholderText">
    <w:name w:val="Placeholder Text"/>
    <w:uiPriority w:val="99"/>
    <w:semiHidden/>
    <w:rsid w:val="008133F3"/>
    <w:rPr>
      <w:color w:val="808080"/>
    </w:rPr>
  </w:style>
  <w:style w:type="character" w:styleId="Hyperlink">
    <w:name w:val="Hyperlink"/>
    <w:rsid w:val="00965A87"/>
    <w:rPr>
      <w:color w:val="0000FF"/>
      <w:u w:val="single"/>
    </w:rPr>
  </w:style>
  <w:style w:type="paragraph" w:styleId="NoSpacing">
    <w:name w:val="No Spacing"/>
    <w:uiPriority w:val="1"/>
    <w:qFormat/>
    <w:rsid w:val="006679CB"/>
    <w:rPr>
      <w:sz w:val="21"/>
    </w:rPr>
  </w:style>
  <w:style w:type="character" w:styleId="UnresolvedMention">
    <w:name w:val="Unresolved Mention"/>
    <w:basedOn w:val="DefaultParagraphFont"/>
    <w:uiPriority w:val="99"/>
    <w:semiHidden/>
    <w:unhideWhenUsed/>
    <w:rsid w:val="00374D97"/>
    <w:rPr>
      <w:color w:val="808080"/>
      <w:shd w:val="clear" w:color="auto" w:fill="E6E6E6"/>
    </w:rPr>
  </w:style>
  <w:style w:type="character" w:styleId="FollowedHyperlink">
    <w:name w:val="FollowedHyperlink"/>
    <w:basedOn w:val="DefaultParagraphFont"/>
    <w:semiHidden/>
    <w:unhideWhenUsed/>
    <w:rsid w:val="00374D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2734">
      <w:bodyDiv w:val="1"/>
      <w:marLeft w:val="0"/>
      <w:marRight w:val="0"/>
      <w:marTop w:val="0"/>
      <w:marBottom w:val="0"/>
      <w:divBdr>
        <w:top w:val="none" w:sz="0" w:space="0" w:color="auto"/>
        <w:left w:val="none" w:sz="0" w:space="0" w:color="auto"/>
        <w:bottom w:val="none" w:sz="0" w:space="0" w:color="auto"/>
        <w:right w:val="none" w:sz="0" w:space="0" w:color="auto"/>
      </w:divBdr>
      <w:divsChild>
        <w:div w:id="1805077990">
          <w:marLeft w:val="0"/>
          <w:marRight w:val="0"/>
          <w:marTop w:val="0"/>
          <w:marBottom w:val="0"/>
          <w:divBdr>
            <w:top w:val="none" w:sz="0" w:space="0" w:color="auto"/>
            <w:left w:val="none" w:sz="0" w:space="0" w:color="auto"/>
            <w:bottom w:val="none" w:sz="0" w:space="0" w:color="auto"/>
            <w:right w:val="none" w:sz="0" w:space="0" w:color="auto"/>
          </w:divBdr>
          <w:divsChild>
            <w:div w:id="787509168">
              <w:marLeft w:val="0"/>
              <w:marRight w:val="0"/>
              <w:marTop w:val="0"/>
              <w:marBottom w:val="0"/>
              <w:divBdr>
                <w:top w:val="none" w:sz="0" w:space="0" w:color="auto"/>
                <w:left w:val="none" w:sz="0" w:space="0" w:color="auto"/>
                <w:bottom w:val="none" w:sz="0" w:space="0" w:color="auto"/>
                <w:right w:val="none" w:sz="0" w:space="0" w:color="auto"/>
              </w:divBdr>
              <w:divsChild>
                <w:div w:id="1593658691">
                  <w:marLeft w:val="4200"/>
                  <w:marRight w:val="0"/>
                  <w:marTop w:val="0"/>
                  <w:marBottom w:val="0"/>
                  <w:divBdr>
                    <w:top w:val="none" w:sz="0" w:space="0" w:color="auto"/>
                    <w:left w:val="none" w:sz="0" w:space="0" w:color="auto"/>
                    <w:bottom w:val="none" w:sz="0" w:space="0" w:color="auto"/>
                    <w:right w:val="none" w:sz="0" w:space="0" w:color="auto"/>
                  </w:divBdr>
                  <w:divsChild>
                    <w:div w:id="1835341571">
                      <w:marLeft w:val="0"/>
                      <w:marRight w:val="0"/>
                      <w:marTop w:val="0"/>
                      <w:marBottom w:val="0"/>
                      <w:divBdr>
                        <w:top w:val="none" w:sz="0" w:space="0" w:color="auto"/>
                        <w:left w:val="none" w:sz="0" w:space="0" w:color="auto"/>
                        <w:bottom w:val="none" w:sz="0" w:space="0" w:color="auto"/>
                        <w:right w:val="none" w:sz="0" w:space="0" w:color="auto"/>
                      </w:divBdr>
                      <w:divsChild>
                        <w:div w:id="1191380235">
                          <w:marLeft w:val="0"/>
                          <w:marRight w:val="0"/>
                          <w:marTop w:val="0"/>
                          <w:marBottom w:val="0"/>
                          <w:divBdr>
                            <w:top w:val="none" w:sz="0" w:space="0" w:color="auto"/>
                            <w:left w:val="none" w:sz="0" w:space="0" w:color="auto"/>
                            <w:bottom w:val="none" w:sz="0" w:space="0" w:color="auto"/>
                            <w:right w:val="none" w:sz="0" w:space="0" w:color="auto"/>
                          </w:divBdr>
                          <w:divsChild>
                            <w:div w:id="1695619936">
                              <w:marLeft w:val="0"/>
                              <w:marRight w:val="0"/>
                              <w:marTop w:val="0"/>
                              <w:marBottom w:val="0"/>
                              <w:divBdr>
                                <w:top w:val="none" w:sz="0" w:space="0" w:color="auto"/>
                                <w:left w:val="none" w:sz="0" w:space="0" w:color="auto"/>
                                <w:bottom w:val="none" w:sz="0" w:space="0" w:color="auto"/>
                                <w:right w:val="none" w:sz="0" w:space="0" w:color="auto"/>
                              </w:divBdr>
                              <w:divsChild>
                                <w:div w:id="2103337636">
                                  <w:marLeft w:val="0"/>
                                  <w:marRight w:val="0"/>
                                  <w:marTop w:val="0"/>
                                  <w:marBottom w:val="0"/>
                                  <w:divBdr>
                                    <w:top w:val="none" w:sz="0" w:space="0" w:color="auto"/>
                                    <w:left w:val="none" w:sz="0" w:space="0" w:color="auto"/>
                                    <w:bottom w:val="none" w:sz="0" w:space="0" w:color="auto"/>
                                    <w:right w:val="none" w:sz="0" w:space="0" w:color="auto"/>
                                  </w:divBdr>
                                  <w:divsChild>
                                    <w:div w:id="127019918">
                                      <w:marLeft w:val="0"/>
                                      <w:marRight w:val="0"/>
                                      <w:marTop w:val="0"/>
                                      <w:marBottom w:val="0"/>
                                      <w:divBdr>
                                        <w:top w:val="none" w:sz="0" w:space="0" w:color="auto"/>
                                        <w:left w:val="none" w:sz="0" w:space="0" w:color="auto"/>
                                        <w:bottom w:val="none" w:sz="0" w:space="0" w:color="auto"/>
                                        <w:right w:val="none" w:sz="0" w:space="0" w:color="auto"/>
                                      </w:divBdr>
                                      <w:divsChild>
                                        <w:div w:id="3847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docs.microsoft.com/en-us/biztalk/core/developing-custom-functoids"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yperlink" Target="https://docs.microsoft.com/en-us/biztalk/core/biztalk-mapper-keyboard-shortcuts"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docs.microsoft.com/en-us/biztalk/core/extending-mapper-biztalk-server-sampl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cs.microsoft.com/en-us/biztalk/core/custom-functoid-biztalk-server-samp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Tools\Template\coursewarede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86B12-62DD-490D-BF35-5050884619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F4DD08-28EE-4837-A5F6-CE29E9D5400E}">
  <ds:schemaRefs>
    <ds:schemaRef ds:uri="http://schemas.microsoft.com/sharepoint/v3/contenttype/forms"/>
  </ds:schemaRefs>
</ds:datastoreItem>
</file>

<file path=customXml/itemProps3.xml><?xml version="1.0" encoding="utf-8"?>
<ds:datastoreItem xmlns:ds="http://schemas.openxmlformats.org/officeDocument/2006/customXml" ds:itemID="{81CFA898-E205-4094-8DBE-224AB8C4C0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2A0F9E6-0243-4F33-B96A-D59DDC082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coursewaredev.dot</Template>
  <TotalTime>103</TotalTime>
  <Pages>13</Pages>
  <Words>2965</Words>
  <Characters>16905</Characters>
  <Application>Microsoft Office Word</Application>
  <DocSecurity>0</DocSecurity>
  <Lines>140</Lines>
  <Paragraphs>39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BTSHOL03 Working with Maps</vt:lpstr>
      <vt:lpstr>BTSHOL02 Working with Maps</vt:lpstr>
    </vt:vector>
  </TitlesOfParts>
  <Manager/>
  <Company>Microsoft</Company>
  <LinksUpToDate>false</LinksUpToDate>
  <CharactersWithSpaces>19831</CharactersWithSpaces>
  <SharedDoc>false</SharedDoc>
  <HyperlinkBase/>
  <HLinks>
    <vt:vector size="18" baseType="variant">
      <vt:variant>
        <vt:i4>6225991</vt:i4>
      </vt:variant>
      <vt:variant>
        <vt:i4>6</vt:i4>
      </vt:variant>
      <vt:variant>
        <vt:i4>0</vt:i4>
      </vt:variant>
      <vt:variant>
        <vt:i4>5</vt:i4>
      </vt:variant>
      <vt:variant>
        <vt:lpwstr>http://msdn.microsoft.com/en-us/library/aa560433.aspx</vt:lpwstr>
      </vt:variant>
      <vt:variant>
        <vt:lpwstr/>
      </vt:variant>
      <vt:variant>
        <vt:i4>6094912</vt:i4>
      </vt:variant>
      <vt:variant>
        <vt:i4>3</vt:i4>
      </vt:variant>
      <vt:variant>
        <vt:i4>0</vt:i4>
      </vt:variant>
      <vt:variant>
        <vt:i4>5</vt:i4>
      </vt:variant>
      <vt:variant>
        <vt:lpwstr>http://msdn.microsoft.com/en-us/library/aa577632.aspx</vt:lpwstr>
      </vt:variant>
      <vt:variant>
        <vt:lpwstr/>
      </vt:variant>
      <vt:variant>
        <vt:i4>5832771</vt:i4>
      </vt:variant>
      <vt:variant>
        <vt:i4>0</vt:i4>
      </vt:variant>
      <vt:variant>
        <vt:i4>0</vt:i4>
      </vt:variant>
      <vt:variant>
        <vt:i4>5</vt:i4>
      </vt:variant>
      <vt:variant>
        <vt:lpwstr>http://msdn.microsoft.com/en-us/library/aa560879.aspx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BTSHOL03 Working with Maps</dc:title>
  <dc:subject/>
  <dc:creator>Johan.Hedberg@enfo.se</dc:creator>
  <cp:keywords>A372, BizTalk Server 2013</cp:keywords>
  <dc:description/>
  <cp:lastModifiedBy>Johan Hedberg</cp:lastModifiedBy>
  <cp:revision>28</cp:revision>
  <cp:lastPrinted>2004-09-19T03:35:00Z</cp:lastPrinted>
  <dcterms:created xsi:type="dcterms:W3CDTF">2013-06-14T08:36:00Z</dcterms:created>
  <dcterms:modified xsi:type="dcterms:W3CDTF">2019-01-21T06:59:00Z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3.2.1201</vt:lpwstr>
  </property>
</Properties>
</file>